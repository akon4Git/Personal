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B2D78" w:rsidRPr="00E97049" w:rsidRDefault="00E97049" w:rsidP="00E97049">
      <w:pPr>
        <w:pStyle w:val="APageheading"/>
        <w:spacing w:after="800"/>
      </w:pPr>
      <w:bookmarkStart w:id="0" w:name="_GoBack"/>
      <w:bookmarkEnd w:id="0"/>
      <w:r w:rsidRPr="00E97049">
        <w:t>Guide to fill DS160 online for B1 Visa</w:t>
      </w:r>
    </w:p>
    <w:p w:rsidR="00227676" w:rsidRPr="00E97049" w:rsidRDefault="00E97049" w:rsidP="00E97049">
      <w:pPr>
        <w:pStyle w:val="Bodycopy-bulletintro"/>
      </w:pPr>
      <w:r w:rsidRPr="00E97049">
        <w:t xml:space="preserve">Please have copies of </w:t>
      </w:r>
      <w:r w:rsidR="00DE0419">
        <w:t xml:space="preserve">the </w:t>
      </w:r>
      <w:r w:rsidRPr="00E97049">
        <w:t>following documents handy while filling up the form</w:t>
      </w:r>
      <w:r w:rsidR="00DE0419">
        <w:t>,</w:t>
      </w:r>
      <w:r w:rsidRPr="00E97049">
        <w:t xml:space="preserve"> as you </w:t>
      </w:r>
      <w:r w:rsidR="00DE0419">
        <w:t>cannot</w:t>
      </w:r>
      <w:r w:rsidR="00DE0419" w:rsidRPr="00E97049">
        <w:t xml:space="preserve"> </w:t>
      </w:r>
      <w:r w:rsidRPr="00E97049">
        <w:t xml:space="preserve">edit the forms </w:t>
      </w:r>
      <w:proofErr w:type="spellStart"/>
      <w:r w:rsidRPr="00E97049">
        <w:t>postsubmission</w:t>
      </w:r>
      <w:proofErr w:type="spellEnd"/>
      <w:r w:rsidR="00DE0419">
        <w:t>:</w:t>
      </w:r>
    </w:p>
    <w:p w:rsidR="00E97049" w:rsidRDefault="00E97049" w:rsidP="00E97049">
      <w:pPr>
        <w:pStyle w:val="Numbered1"/>
      </w:pPr>
      <w:r>
        <w:t>Passports</w:t>
      </w:r>
    </w:p>
    <w:p w:rsidR="00E97049" w:rsidRDefault="00E97049" w:rsidP="00E97049">
      <w:pPr>
        <w:pStyle w:val="Numbered1"/>
      </w:pPr>
      <w:r>
        <w:t xml:space="preserve">Academics </w:t>
      </w:r>
      <w:r w:rsidR="00BB4EA9">
        <w:t>c</w:t>
      </w:r>
      <w:r>
        <w:t>ertificates</w:t>
      </w:r>
    </w:p>
    <w:p w:rsidR="00E97049" w:rsidRDefault="00E97049" w:rsidP="00E97049">
      <w:pPr>
        <w:pStyle w:val="Numbered1"/>
      </w:pPr>
      <w:r>
        <w:t xml:space="preserve">Work </w:t>
      </w:r>
      <w:r w:rsidR="00BB4EA9">
        <w:t>e</w:t>
      </w:r>
      <w:r>
        <w:t>xp</w:t>
      </w:r>
      <w:r w:rsidR="00BB4EA9">
        <w:t>erience</w:t>
      </w:r>
      <w:r>
        <w:t xml:space="preserve"> letters</w:t>
      </w:r>
    </w:p>
    <w:p w:rsidR="00227676" w:rsidRPr="00227676" w:rsidRDefault="00E97049" w:rsidP="00E97049">
      <w:pPr>
        <w:pStyle w:val="Numbered1-end"/>
      </w:pPr>
      <w:r>
        <w:t>Consular letter</w:t>
      </w:r>
    </w:p>
    <w:p w:rsidR="00E97049" w:rsidRPr="00E97049" w:rsidRDefault="00E97049" w:rsidP="00E97049">
      <w:pPr>
        <w:pStyle w:val="Bodycopy"/>
      </w:pPr>
      <w:r w:rsidRPr="00E97049">
        <w:t xml:space="preserve">Open URL: </w:t>
      </w:r>
      <w:hyperlink r:id="rId11" w:history="1">
        <w:r w:rsidRPr="00330A48">
          <w:rPr>
            <w:rStyle w:val="Hyperlink"/>
          </w:rPr>
          <w:t>http://ceac.state.gov/genniv/</w:t>
        </w:r>
      </w:hyperlink>
      <w:r>
        <w:t xml:space="preserve"> </w:t>
      </w:r>
      <w:r w:rsidRPr="00595E58">
        <w:rPr>
          <w:rFonts w:cs="Arial"/>
          <w:bCs/>
        </w:rPr>
        <w:sym w:font="Wingdings" w:char="F0E0"/>
      </w:r>
      <w:r w:rsidRPr="00E97049">
        <w:t xml:space="preserve"> Go through the </w:t>
      </w:r>
      <w:r w:rsidR="00BB4EA9">
        <w:t>i</w:t>
      </w:r>
      <w:r w:rsidRPr="00E97049">
        <w:t xml:space="preserve">nstruction </w:t>
      </w:r>
      <w:r w:rsidRPr="00595E58">
        <w:rPr>
          <w:rFonts w:cs="Arial"/>
          <w:bCs/>
        </w:rPr>
        <w:sym w:font="Wingdings" w:char="F0E0"/>
      </w:r>
      <w:r w:rsidRPr="00E97049">
        <w:t xml:space="preserve"> Start </w:t>
      </w:r>
      <w:r w:rsidR="00BB4EA9">
        <w:t>a</w:t>
      </w:r>
      <w:r w:rsidRPr="00E97049">
        <w:t>pplication</w:t>
      </w:r>
    </w:p>
    <w:p w:rsidR="00E97049" w:rsidRPr="00E97049" w:rsidRDefault="00E97049" w:rsidP="00E97049">
      <w:pPr>
        <w:pStyle w:val="Bodycopy"/>
      </w:pPr>
      <w:r w:rsidRPr="00E97049">
        <w:t>Note: Please save the application frequently</w:t>
      </w:r>
      <w:r w:rsidR="00DE0419">
        <w:t>;</w:t>
      </w:r>
      <w:r w:rsidRPr="00E97049">
        <w:t xml:space="preserve"> if not</w:t>
      </w:r>
      <w:r w:rsidR="00DE0419">
        <w:t>,</w:t>
      </w:r>
      <w:r w:rsidRPr="00E97049">
        <w:t xml:space="preserve"> filled in data may be lost if session expires. Please make a note of CEAC Number (AA003Hxxxx), Security Question and Answer.</w:t>
      </w:r>
    </w:p>
    <w:p w:rsidR="00E97049" w:rsidRPr="00E97049" w:rsidRDefault="00E97049" w:rsidP="00E97049">
      <w:pPr>
        <w:pStyle w:val="BSubheading-Blue"/>
        <w:spacing w:after="240"/>
      </w:pPr>
      <w:r w:rsidRPr="00E97049">
        <w:t xml:space="preserve">Nonimmigrant </w:t>
      </w:r>
      <w:r w:rsidR="00BB4EA9" w:rsidRPr="00E97049">
        <w:t>visa application</w:t>
      </w:r>
    </w:p>
    <w:p w:rsidR="00E97049" w:rsidRPr="00E97049" w:rsidRDefault="00E97049" w:rsidP="00E97049">
      <w:pPr>
        <w:pStyle w:val="Bodycopy"/>
      </w:pPr>
      <w:r w:rsidRPr="00E97049">
        <w:rPr>
          <w:b/>
        </w:rPr>
        <w:t>Step 1:</w:t>
      </w:r>
      <w:r w:rsidRPr="00E97049">
        <w:t xml:space="preserve"> Select the location where you will </w:t>
      </w:r>
      <w:r>
        <w:t>be submitting your application</w:t>
      </w:r>
      <w:r w:rsidR="00DE0419">
        <w:t>.</w:t>
      </w:r>
    </w:p>
    <w:p w:rsidR="00E97049" w:rsidRPr="00E97049" w:rsidRDefault="00E97049" w:rsidP="00E97049">
      <w:pPr>
        <w:pStyle w:val="Bodycopy"/>
      </w:pPr>
      <w:r w:rsidRPr="00E97049">
        <w:t xml:space="preserve">*Mumbai </w:t>
      </w:r>
      <w:r w:rsidR="00BB4EA9">
        <w:t>e</w:t>
      </w:r>
      <w:r w:rsidRPr="00E97049">
        <w:t>mployee’s</w:t>
      </w:r>
      <w:r>
        <w:t> </w:t>
      </w:r>
      <w:r w:rsidRPr="00E97049">
        <w:t xml:space="preserve">— </w:t>
      </w:r>
      <w:proofErr w:type="gramStart"/>
      <w:r w:rsidRPr="00E97049">
        <w:t>Please</w:t>
      </w:r>
      <w:proofErr w:type="gramEnd"/>
      <w:r w:rsidRPr="00E97049">
        <w:t xml:space="preserve"> select Mumbai </w:t>
      </w:r>
      <w:r w:rsidR="00BB4EA9">
        <w:t>c</w:t>
      </w:r>
      <w:r w:rsidRPr="00E97049">
        <w:t>onsulate.</w:t>
      </w:r>
    </w:p>
    <w:p w:rsidR="00E97049" w:rsidRPr="00E97049" w:rsidRDefault="00E97049" w:rsidP="00E97049">
      <w:pPr>
        <w:pStyle w:val="Bodycopy"/>
      </w:pPr>
      <w:r w:rsidRPr="00E97049">
        <w:t>*Bengaluru</w:t>
      </w:r>
      <w:r w:rsidR="00BB4EA9">
        <w:t xml:space="preserve"> and</w:t>
      </w:r>
      <w:r w:rsidRPr="00E97049">
        <w:t xml:space="preserve"> Hyderabad </w:t>
      </w:r>
      <w:r w:rsidR="00BB4EA9">
        <w:t>e</w:t>
      </w:r>
      <w:r w:rsidRPr="00E97049">
        <w:t>mployee’s</w:t>
      </w:r>
      <w:r>
        <w:t> </w:t>
      </w:r>
      <w:r w:rsidRPr="00E97049">
        <w:t xml:space="preserve">— </w:t>
      </w:r>
      <w:proofErr w:type="gramStart"/>
      <w:r w:rsidRPr="00E97049">
        <w:t>Please</w:t>
      </w:r>
      <w:proofErr w:type="gramEnd"/>
      <w:r w:rsidRPr="00E97049">
        <w:t xml:space="preserve"> select Hyderabad </w:t>
      </w:r>
      <w:r w:rsidR="00BB4EA9">
        <w:t>c</w:t>
      </w:r>
      <w:r w:rsidRPr="00E97049">
        <w:t>onsulate.</w:t>
      </w:r>
    </w:p>
    <w:p w:rsidR="00E97049" w:rsidRPr="00E97049" w:rsidRDefault="00E97049" w:rsidP="00E97049">
      <w:pPr>
        <w:pStyle w:val="Bodycopy"/>
      </w:pPr>
      <w:r>
        <w:t xml:space="preserve">*Gurgaon </w:t>
      </w:r>
      <w:r w:rsidR="00BB4EA9">
        <w:t>e</w:t>
      </w:r>
      <w:r>
        <w:t>mployee’</w:t>
      </w:r>
      <w:r w:rsidRPr="00E97049">
        <w:t>s</w:t>
      </w:r>
      <w:r>
        <w:t> </w:t>
      </w:r>
      <w:r w:rsidRPr="00E97049">
        <w:t xml:space="preserve">— </w:t>
      </w:r>
      <w:proofErr w:type="gramStart"/>
      <w:r w:rsidRPr="00E97049">
        <w:t>Please</w:t>
      </w:r>
      <w:proofErr w:type="gramEnd"/>
      <w:r w:rsidRPr="00E97049">
        <w:t xml:space="preserve"> select New Delhi </w:t>
      </w:r>
      <w:r w:rsidR="00BB4EA9">
        <w:t>c</w:t>
      </w:r>
      <w:r w:rsidRPr="00E97049">
        <w:t>onsulate.</w:t>
      </w:r>
    </w:p>
    <w:p w:rsidR="00227676" w:rsidRPr="00E97049" w:rsidRDefault="00E97049" w:rsidP="00E97049">
      <w:pPr>
        <w:pStyle w:val="CSubheading"/>
        <w:spacing w:after="240"/>
      </w:pPr>
      <w:r w:rsidRPr="00E97049">
        <w:t xml:space="preserve">Sample </w:t>
      </w:r>
      <w:r w:rsidR="00BB4EA9">
        <w:t>f</w:t>
      </w:r>
      <w:r w:rsidRPr="00E97049">
        <w:t>illed in DS160 forms for reference.</w:t>
      </w:r>
    </w:p>
    <w:p w:rsidR="00227676" w:rsidRPr="00E97049" w:rsidRDefault="00DE0419" w:rsidP="00E97049">
      <w:pPr>
        <w:pStyle w:val="Graphic-alignwithbodycopy"/>
      </w:pPr>
      <w:r>
        <w:rPr>
          <w:rStyle w:val="tooltiptext"/>
          <w:rFonts w:cs="Arial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67.5pt" o:ole="">
            <v:imagedata r:id="rId12" o:title=""/>
          </v:shape>
          <o:OLEObject Type="Embed" ProgID="AcroExch.Document.7" ShapeID="_x0000_i1025" DrawAspect="Icon" ObjectID="_1470645238" r:id="rId13"/>
        </w:object>
      </w:r>
    </w:p>
    <w:p w:rsidR="00E97049" w:rsidRPr="00E97049" w:rsidRDefault="00E97049" w:rsidP="00E97049">
      <w:pPr>
        <w:pStyle w:val="Bodycopy"/>
      </w:pPr>
      <w:r w:rsidRPr="00E97049">
        <w:rPr>
          <w:b/>
        </w:rPr>
        <w:t>Step 2:</w:t>
      </w:r>
      <w:r w:rsidRPr="00E97049">
        <w:t xml:space="preserve"> Select from one of the following options: Start a New Application</w:t>
      </w:r>
    </w:p>
    <w:p w:rsidR="00E97049" w:rsidRPr="00E97049" w:rsidRDefault="00E97049" w:rsidP="00E97049">
      <w:pPr>
        <w:pStyle w:val="Bodycopy"/>
        <w:rPr>
          <w:b/>
        </w:rPr>
      </w:pPr>
      <w:r w:rsidRPr="00E97049">
        <w:rPr>
          <w:b/>
        </w:rPr>
        <w:t>Application form fields:</w:t>
      </w:r>
    </w:p>
    <w:p w:rsidR="00E97049" w:rsidRPr="00E97049" w:rsidRDefault="00E97049" w:rsidP="00E97049">
      <w:pPr>
        <w:pStyle w:val="DSubheading"/>
      </w:pPr>
      <w:r w:rsidRPr="00E97049">
        <w:t>Personal Information 1</w:t>
      </w:r>
    </w:p>
    <w:p w:rsidR="00E97049" w:rsidRPr="00E97049" w:rsidRDefault="00E97049" w:rsidP="00E97049">
      <w:pPr>
        <w:pStyle w:val="Numbered1"/>
        <w:numPr>
          <w:ilvl w:val="0"/>
          <w:numId w:val="27"/>
        </w:numPr>
      </w:pPr>
      <w:r w:rsidRPr="00E97049">
        <w:t xml:space="preserve">Surname: Please enter your </w:t>
      </w:r>
      <w:r w:rsidRPr="00E97049">
        <w:rPr>
          <w:b/>
        </w:rPr>
        <w:t>surname as in passport</w:t>
      </w:r>
    </w:p>
    <w:p w:rsidR="00E97049" w:rsidRPr="00E97049" w:rsidRDefault="00E97049" w:rsidP="00E97049">
      <w:pPr>
        <w:pStyle w:val="Numbered1"/>
      </w:pPr>
      <w:r w:rsidRPr="00E97049">
        <w:t xml:space="preserve">Given Name: Please enter your </w:t>
      </w:r>
      <w:r w:rsidRPr="00E97049">
        <w:rPr>
          <w:b/>
        </w:rPr>
        <w:t>given name as in passport</w:t>
      </w:r>
    </w:p>
    <w:p w:rsidR="00E97049" w:rsidRPr="00E97049" w:rsidRDefault="00E97049" w:rsidP="00E97049">
      <w:pPr>
        <w:pStyle w:val="Numbered1"/>
      </w:pPr>
      <w:r w:rsidRPr="00E97049">
        <w:t>Full Name in Native Alphabet</w:t>
      </w:r>
      <w:r>
        <w:t> </w:t>
      </w:r>
      <w:r w:rsidRPr="00E97049">
        <w:t>— Does not apply</w:t>
      </w:r>
    </w:p>
    <w:p w:rsidR="00227676" w:rsidRPr="0089101E" w:rsidRDefault="00E97049" w:rsidP="0089101E">
      <w:pPr>
        <w:pStyle w:val="Bodycopy"/>
      </w:pPr>
      <w:r w:rsidRPr="0089101E">
        <w:t xml:space="preserve">Note: If you </w:t>
      </w:r>
      <w:r w:rsidR="00DE0419">
        <w:t>do not</w:t>
      </w:r>
      <w:r w:rsidR="00DE0419" w:rsidRPr="0089101E">
        <w:t xml:space="preserve"> </w:t>
      </w:r>
      <w:r w:rsidRPr="0089101E">
        <w:t>have a surname/given name in your passport</w:t>
      </w:r>
      <w:r w:rsidR="00DE0419">
        <w:t>,</w:t>
      </w:r>
      <w:r w:rsidRPr="0089101E">
        <w:t xml:space="preserve"> then check below scenarios and fill the form appropriately.</w:t>
      </w:r>
    </w:p>
    <w:p w:rsidR="00E97049" w:rsidRPr="00E97049" w:rsidRDefault="00E97049" w:rsidP="00C31323">
      <w:pPr>
        <w:pStyle w:val="Bodycopy"/>
        <w:keepNext/>
        <w:spacing w:after="0"/>
        <w:rPr>
          <w:b/>
        </w:rPr>
      </w:pPr>
      <w:r w:rsidRPr="00E97049">
        <w:rPr>
          <w:b/>
        </w:rPr>
        <w:lastRenderedPageBreak/>
        <w:t>Scenario 1:</w:t>
      </w:r>
    </w:p>
    <w:p w:rsidR="00E97049" w:rsidRPr="00E97049" w:rsidRDefault="00E97049" w:rsidP="00E97049">
      <w:pPr>
        <w:pStyle w:val="Bodycopy"/>
      </w:pPr>
      <w:r w:rsidRPr="00E97049">
        <w:t xml:space="preserve">If Surname is blank and all the names appear in Given </w:t>
      </w:r>
      <w:r w:rsidR="000A1700">
        <w:t>N</w:t>
      </w:r>
      <w:r w:rsidRPr="00E97049">
        <w:t>ame, please mention all the names in the Surname field and mention FNU</w:t>
      </w:r>
      <w:r w:rsidR="00DE0419">
        <w:t>,</w:t>
      </w:r>
      <w:r w:rsidRPr="00E97049">
        <w:t xml:space="preserve"> i.e.</w:t>
      </w:r>
      <w:r w:rsidR="00DE0419">
        <w:t>,</w:t>
      </w:r>
      <w:r w:rsidRPr="00E97049">
        <w:t xml:space="preserve"> ‘First Name Unknown’ in Given </w:t>
      </w:r>
      <w:r w:rsidR="000A1700">
        <w:t>N</w:t>
      </w:r>
      <w:r w:rsidRPr="00E97049">
        <w:t>ame field.</w:t>
      </w:r>
    </w:p>
    <w:p w:rsidR="00E97049" w:rsidRPr="00E97049" w:rsidRDefault="00E97049" w:rsidP="00C31323">
      <w:pPr>
        <w:pStyle w:val="Bodycopy"/>
        <w:keepNext/>
        <w:spacing w:after="0"/>
        <w:rPr>
          <w:b/>
        </w:rPr>
      </w:pPr>
      <w:r w:rsidRPr="00E97049">
        <w:rPr>
          <w:b/>
        </w:rPr>
        <w:t>Scenario 2:</w:t>
      </w:r>
    </w:p>
    <w:p w:rsidR="00E97049" w:rsidRPr="00E97049" w:rsidRDefault="00E97049" w:rsidP="00E97049">
      <w:pPr>
        <w:pStyle w:val="Bodycopy"/>
      </w:pPr>
      <w:r w:rsidRPr="00E97049">
        <w:t>If Given Name is blank and all the names appear in Surname, please mention FNU</w:t>
      </w:r>
      <w:r w:rsidR="000A1700">
        <w:t>,</w:t>
      </w:r>
      <w:r w:rsidRPr="00E97049">
        <w:t xml:space="preserve"> i.e.</w:t>
      </w:r>
      <w:r w:rsidR="000A1700">
        <w:t>,</w:t>
      </w:r>
      <w:r w:rsidRPr="00E97049">
        <w:t xml:space="preserve"> ‘First Name Unknown’ in Given </w:t>
      </w:r>
      <w:r w:rsidR="000A1700">
        <w:t>N</w:t>
      </w:r>
      <w:r w:rsidRPr="00E97049">
        <w:t>ame field and all the names in the Surname field.</w:t>
      </w:r>
    </w:p>
    <w:p w:rsidR="00E97049" w:rsidRPr="00E97049" w:rsidRDefault="00E97049" w:rsidP="00E97049">
      <w:pPr>
        <w:pStyle w:val="DSubheading"/>
      </w:pPr>
      <w:r w:rsidRPr="00E97049">
        <w:t>Personal Information 2</w:t>
      </w:r>
    </w:p>
    <w:p w:rsidR="00E97049" w:rsidRPr="00E97049" w:rsidRDefault="00E97049" w:rsidP="00E97049">
      <w:pPr>
        <w:pStyle w:val="Numbered1"/>
        <w:numPr>
          <w:ilvl w:val="0"/>
          <w:numId w:val="29"/>
        </w:numPr>
      </w:pPr>
      <w:r w:rsidRPr="00E97049">
        <w:t>National Identification Number</w:t>
      </w:r>
      <w:r>
        <w:t> </w:t>
      </w:r>
      <w:r w:rsidRPr="00E97049">
        <w:t>— Does not apply</w:t>
      </w:r>
    </w:p>
    <w:p w:rsidR="00E97049" w:rsidRPr="00E97049" w:rsidRDefault="00E97049" w:rsidP="00E97049">
      <w:pPr>
        <w:pStyle w:val="Numbered1"/>
      </w:pPr>
      <w:r w:rsidRPr="00E97049">
        <w:t>U.S. Social Security Number</w:t>
      </w:r>
      <w:r>
        <w:t> </w:t>
      </w:r>
      <w:r w:rsidRPr="00E97049">
        <w:t xml:space="preserve">— Enter the number if you have one OR select </w:t>
      </w:r>
      <w:r w:rsidRPr="00E97049">
        <w:rPr>
          <w:b/>
        </w:rPr>
        <w:t>Does not apply</w:t>
      </w:r>
    </w:p>
    <w:p w:rsidR="00E97049" w:rsidRPr="00E97049" w:rsidRDefault="00E97049" w:rsidP="00E97049">
      <w:pPr>
        <w:pStyle w:val="Numbered1"/>
      </w:pPr>
      <w:r w:rsidRPr="00E97049">
        <w:t>U.S. Taxpayer ID Number</w:t>
      </w:r>
      <w:r>
        <w:t> </w:t>
      </w:r>
      <w:r w:rsidRPr="00E97049">
        <w:t xml:space="preserve">— Enter the number if you have one OR select </w:t>
      </w:r>
      <w:r w:rsidRPr="00E97049">
        <w:rPr>
          <w:b/>
        </w:rPr>
        <w:t>Does not apply</w:t>
      </w:r>
    </w:p>
    <w:p w:rsidR="00E97049" w:rsidRPr="00E97049" w:rsidRDefault="00E97049" w:rsidP="00E97049">
      <w:pPr>
        <w:pStyle w:val="Bodycopy"/>
      </w:pPr>
      <w:r w:rsidRPr="00E97049">
        <w:rPr>
          <w:b/>
        </w:rPr>
        <w:t>Home Address:</w:t>
      </w:r>
      <w:r w:rsidRPr="00E97049">
        <w:t xml:space="preserve"> Enter your current residential address NOT permanent address or address mentioned in your passport.</w:t>
      </w:r>
    </w:p>
    <w:p w:rsidR="00E97049" w:rsidRPr="00E97049" w:rsidRDefault="00E97049" w:rsidP="00E97049">
      <w:pPr>
        <w:pStyle w:val="Bodycopy"/>
      </w:pPr>
      <w:r w:rsidRPr="00E97049">
        <w:t>Is your Mailing Address the same as your Home Address?</w:t>
      </w:r>
      <w:r>
        <w:t> </w:t>
      </w:r>
      <w:r w:rsidRPr="00E97049">
        <w:t>— No</w:t>
      </w:r>
    </w:p>
    <w:p w:rsidR="00E97049" w:rsidRPr="00E97049" w:rsidRDefault="00E97049" w:rsidP="00E97049">
      <w:pPr>
        <w:pStyle w:val="Bodycopy"/>
      </w:pPr>
      <w:r w:rsidRPr="00E97049">
        <w:t>Mention respective Deloitte USI office addresses.</w:t>
      </w:r>
    </w:p>
    <w:p w:rsidR="00E97049" w:rsidRPr="00E97049" w:rsidRDefault="00E97049" w:rsidP="00E97049">
      <w:pPr>
        <w:pStyle w:val="DSubheading"/>
      </w:pPr>
      <w:r w:rsidRPr="00E97049">
        <w:t>Passport Information</w:t>
      </w:r>
    </w:p>
    <w:p w:rsidR="00E97049" w:rsidRPr="00E97049" w:rsidRDefault="00E97049" w:rsidP="00E97049">
      <w:pPr>
        <w:pStyle w:val="Bulletlevel1"/>
      </w:pPr>
      <w:r>
        <w:t>Passport</w:t>
      </w:r>
      <w:r w:rsidRPr="00E97049">
        <w:t xml:space="preserve">/Travel document Type: </w:t>
      </w:r>
      <w:r w:rsidRPr="00E97049">
        <w:rPr>
          <w:b/>
        </w:rPr>
        <w:t>Regular</w:t>
      </w:r>
    </w:p>
    <w:p w:rsidR="00E97049" w:rsidRPr="00E97049" w:rsidRDefault="00E97049" w:rsidP="00E97049">
      <w:pPr>
        <w:pStyle w:val="Bulletlevel1"/>
      </w:pPr>
      <w:r w:rsidRPr="00E97049">
        <w:t>Passport No (Ex: E6944739)</w:t>
      </w:r>
    </w:p>
    <w:p w:rsidR="00E97049" w:rsidRPr="00E97049" w:rsidRDefault="00E97049" w:rsidP="00E97049">
      <w:pPr>
        <w:pStyle w:val="Bulletlevel1"/>
      </w:pPr>
      <w:r w:rsidRPr="00E97049">
        <w:t>Passport Book Number or file N</w:t>
      </w:r>
      <w:r w:rsidR="00045429">
        <w:t>umber</w:t>
      </w:r>
      <w:r w:rsidRPr="00E97049">
        <w:t xml:space="preserve">: Please select </w:t>
      </w:r>
      <w:r w:rsidRPr="00E97049">
        <w:rPr>
          <w:b/>
        </w:rPr>
        <w:t>Does</w:t>
      </w:r>
      <w:r w:rsidR="00045429">
        <w:rPr>
          <w:b/>
        </w:rPr>
        <w:t xml:space="preserve"> not</w:t>
      </w:r>
      <w:r w:rsidRPr="00E97049">
        <w:rPr>
          <w:b/>
        </w:rPr>
        <w:t xml:space="preserve"> apply</w:t>
      </w:r>
    </w:p>
    <w:p w:rsidR="00E97049" w:rsidRPr="00E97049" w:rsidRDefault="00E97049" w:rsidP="00E97049">
      <w:pPr>
        <w:pStyle w:val="Bulletlevel1-end"/>
      </w:pPr>
      <w:r w:rsidRPr="00E97049">
        <w:t>Passport Details: Exactly given in the passport</w:t>
      </w:r>
    </w:p>
    <w:p w:rsidR="00E97049" w:rsidRPr="00E97049" w:rsidRDefault="00E97049" w:rsidP="00E97049">
      <w:pPr>
        <w:pStyle w:val="DSubheading"/>
      </w:pPr>
      <w:r w:rsidRPr="00E97049">
        <w:t>Travel</w:t>
      </w:r>
    </w:p>
    <w:p w:rsidR="00E97049" w:rsidRPr="00E97049" w:rsidRDefault="00E97049" w:rsidP="00C31323">
      <w:pPr>
        <w:pStyle w:val="Bulletlevel1"/>
      </w:pPr>
      <w:r w:rsidRPr="00E97049">
        <w:t>Are you the principal applicant? Yes</w:t>
      </w:r>
    </w:p>
    <w:p w:rsidR="00E97049" w:rsidRPr="00E97049" w:rsidRDefault="00E97049" w:rsidP="00C31323">
      <w:pPr>
        <w:pStyle w:val="Bulletlevel1"/>
      </w:pPr>
      <w:r w:rsidRPr="00E97049">
        <w:t xml:space="preserve">Purpose of </w:t>
      </w:r>
      <w:r w:rsidR="00BB4EA9">
        <w:t>t</w:t>
      </w:r>
      <w:r w:rsidRPr="00E97049">
        <w:t>rip to U.S</w:t>
      </w:r>
      <w:r w:rsidR="00BB4EA9">
        <w:t>. </w:t>
      </w:r>
      <w:r w:rsidR="00C31323" w:rsidRPr="00C31323">
        <w:t>—</w:t>
      </w:r>
      <w:r w:rsidR="00BB4EA9">
        <w:t xml:space="preserve"> Business/</w:t>
      </w:r>
      <w:r w:rsidRPr="00E97049">
        <w:t>Conference visitor</w:t>
      </w:r>
    </w:p>
    <w:p w:rsidR="00E97049" w:rsidRPr="00E97049" w:rsidRDefault="00E97049" w:rsidP="00C31323">
      <w:pPr>
        <w:pStyle w:val="Bulletlevel1"/>
      </w:pPr>
      <w:r w:rsidRPr="00E97049">
        <w:t>Intended date of arrival</w:t>
      </w:r>
      <w:r w:rsidR="00C31323">
        <w:t> </w:t>
      </w:r>
      <w:r w:rsidR="00C31323" w:rsidRPr="00C31323">
        <w:t>—</w:t>
      </w:r>
      <w:r w:rsidRPr="00E97049">
        <w:t xml:space="preserve"> As per B1 Consular letter provided by Fragomen</w:t>
      </w:r>
    </w:p>
    <w:p w:rsidR="00E97049" w:rsidRPr="00E97049" w:rsidRDefault="00E97049" w:rsidP="00C31323">
      <w:pPr>
        <w:pStyle w:val="Bulletlevel1"/>
      </w:pPr>
      <w:r w:rsidRPr="00E97049">
        <w:t>Intended length of stay</w:t>
      </w:r>
      <w:r w:rsidR="00C31323">
        <w:t> </w:t>
      </w:r>
      <w:r w:rsidR="00C31323" w:rsidRPr="00C31323">
        <w:t>—</w:t>
      </w:r>
      <w:r w:rsidRPr="00E97049">
        <w:t xml:space="preserve"> As per B1 Consular letter provided by Fragomen</w:t>
      </w:r>
    </w:p>
    <w:p w:rsidR="00E97049" w:rsidRPr="00E97049" w:rsidRDefault="00E97049" w:rsidP="00C31323">
      <w:pPr>
        <w:pStyle w:val="DSubheading"/>
      </w:pPr>
      <w:r w:rsidRPr="00E97049">
        <w:t>Address</w:t>
      </w:r>
      <w:r w:rsidR="00C31323">
        <w:t xml:space="preserve"> where you will stay in the U.S.</w:t>
      </w:r>
    </w:p>
    <w:p w:rsidR="00E97049" w:rsidRPr="00C31323" w:rsidRDefault="00E97049" w:rsidP="00C31323">
      <w:pPr>
        <w:pStyle w:val="Bodycopy"/>
      </w:pPr>
      <w:r w:rsidRPr="00C31323">
        <w:t>Please search hotel details close to the location (Per B1 Consular Letter). No need of confirmation of booking at this stage.</w:t>
      </w:r>
    </w:p>
    <w:p w:rsidR="00E97049" w:rsidRPr="00E97049" w:rsidRDefault="00BB4EA9" w:rsidP="00E97049">
      <w:pPr>
        <w:pStyle w:val="Bodycopy"/>
      </w:pPr>
      <w:r>
        <w:rPr>
          <w:b/>
          <w:i/>
        </w:rPr>
        <w:t>Person or Entity Paying f</w:t>
      </w:r>
      <w:r w:rsidR="00C31323" w:rsidRPr="00C31323">
        <w:rPr>
          <w:b/>
          <w:i/>
        </w:rPr>
        <w:t>or Your Trip</w:t>
      </w:r>
      <w:r w:rsidR="00C31323">
        <w:t> </w:t>
      </w:r>
      <w:r w:rsidR="00C31323" w:rsidRPr="00C31323">
        <w:t>—</w:t>
      </w:r>
      <w:r w:rsidR="00E97049" w:rsidRPr="00E97049">
        <w:t xml:space="preserve"> Company/Organization</w:t>
      </w:r>
    </w:p>
    <w:p w:rsidR="00E97049" w:rsidRPr="00E97049" w:rsidRDefault="00E97049" w:rsidP="00E97049">
      <w:pPr>
        <w:pStyle w:val="Bodycopy"/>
      </w:pPr>
      <w:r w:rsidRPr="00C31323">
        <w:rPr>
          <w:b/>
          <w:i/>
        </w:rPr>
        <w:t>Name of Company/Organization Paying for Trip</w:t>
      </w:r>
      <w:r w:rsidR="00C31323">
        <w:t> </w:t>
      </w:r>
      <w:r w:rsidR="00C31323" w:rsidRPr="00C31323">
        <w:t>—</w:t>
      </w:r>
      <w:r w:rsidRPr="00E97049">
        <w:t xml:space="preserve"> Provide the USI Entity Name and address</w:t>
      </w:r>
    </w:p>
    <w:p w:rsidR="00E97049" w:rsidRPr="00E97049" w:rsidRDefault="00E97049" w:rsidP="00E97049">
      <w:pPr>
        <w:pStyle w:val="Bodycopy"/>
      </w:pPr>
      <w:r w:rsidRPr="00C31323">
        <w:rPr>
          <w:b/>
          <w:i/>
        </w:rPr>
        <w:t xml:space="preserve">Relationship to </w:t>
      </w:r>
      <w:r w:rsidR="00C31323" w:rsidRPr="00C31323">
        <w:rPr>
          <w:b/>
          <w:i/>
        </w:rPr>
        <w:t>You</w:t>
      </w:r>
      <w:r w:rsidR="00C31323">
        <w:t> </w:t>
      </w:r>
      <w:r w:rsidR="00C31323" w:rsidRPr="00C31323">
        <w:t>—</w:t>
      </w:r>
      <w:r w:rsidRPr="00E97049">
        <w:t xml:space="preserve"> Employer</w:t>
      </w:r>
    </w:p>
    <w:p w:rsidR="00E97049" w:rsidRPr="00E97049" w:rsidRDefault="00C31323" w:rsidP="00E97049">
      <w:pPr>
        <w:pStyle w:val="Bodycopy"/>
      </w:pPr>
      <w:r w:rsidRPr="00C31323">
        <w:rPr>
          <w:b/>
          <w:i/>
        </w:rPr>
        <w:t xml:space="preserve">Is </w:t>
      </w:r>
      <w:r>
        <w:rPr>
          <w:b/>
          <w:i/>
        </w:rPr>
        <w:t>t</w:t>
      </w:r>
      <w:r w:rsidRPr="00C31323">
        <w:rPr>
          <w:b/>
          <w:i/>
        </w:rPr>
        <w:t xml:space="preserve">he Address </w:t>
      </w:r>
      <w:r>
        <w:rPr>
          <w:b/>
          <w:i/>
        </w:rPr>
        <w:t>o</w:t>
      </w:r>
      <w:r w:rsidRPr="00C31323">
        <w:rPr>
          <w:b/>
          <w:i/>
        </w:rPr>
        <w:t xml:space="preserve">f </w:t>
      </w:r>
      <w:r>
        <w:rPr>
          <w:b/>
          <w:i/>
        </w:rPr>
        <w:t>t</w:t>
      </w:r>
      <w:r w:rsidRPr="00C31323">
        <w:rPr>
          <w:b/>
          <w:i/>
        </w:rPr>
        <w:t xml:space="preserve">he Party Paying </w:t>
      </w:r>
      <w:r>
        <w:rPr>
          <w:b/>
          <w:i/>
        </w:rPr>
        <w:t>f</w:t>
      </w:r>
      <w:r w:rsidRPr="00C31323">
        <w:rPr>
          <w:b/>
          <w:i/>
        </w:rPr>
        <w:t xml:space="preserve">or Your Trip </w:t>
      </w:r>
      <w:r>
        <w:rPr>
          <w:b/>
          <w:i/>
        </w:rPr>
        <w:t>t</w:t>
      </w:r>
      <w:r w:rsidRPr="00C31323">
        <w:rPr>
          <w:b/>
          <w:i/>
        </w:rPr>
        <w:t xml:space="preserve">he Same </w:t>
      </w:r>
      <w:r>
        <w:rPr>
          <w:b/>
          <w:i/>
        </w:rPr>
        <w:t>a</w:t>
      </w:r>
      <w:r w:rsidRPr="00C31323">
        <w:rPr>
          <w:b/>
          <w:i/>
        </w:rPr>
        <w:t xml:space="preserve">s Your Home </w:t>
      </w:r>
      <w:r>
        <w:rPr>
          <w:b/>
          <w:i/>
        </w:rPr>
        <w:t>o</w:t>
      </w:r>
      <w:r w:rsidRPr="00C31323">
        <w:rPr>
          <w:b/>
          <w:i/>
        </w:rPr>
        <w:t>r Mailing Address?</w:t>
      </w:r>
      <w:r>
        <w:t> </w:t>
      </w:r>
      <w:r w:rsidRPr="00C31323">
        <w:t>—</w:t>
      </w:r>
      <w:r w:rsidR="00E97049" w:rsidRPr="00E97049">
        <w:t xml:space="preserve"> Yes</w:t>
      </w:r>
    </w:p>
    <w:p w:rsidR="00E97049" w:rsidRPr="00E97049" w:rsidRDefault="00C31323" w:rsidP="00C31323">
      <w:pPr>
        <w:pStyle w:val="DSubheading"/>
      </w:pPr>
      <w:r>
        <w:t>Travel Companions Information</w:t>
      </w:r>
    </w:p>
    <w:p w:rsidR="00E97049" w:rsidRPr="00E97049" w:rsidRDefault="00E97049" w:rsidP="00E97049">
      <w:pPr>
        <w:pStyle w:val="Bodycopy"/>
      </w:pPr>
      <w:r w:rsidRPr="00E97049">
        <w:t>Are there other persons traveling with you?</w:t>
      </w:r>
      <w:r w:rsidR="00C31323">
        <w:t> </w:t>
      </w:r>
      <w:r w:rsidR="00C31323" w:rsidRPr="00C31323">
        <w:t>—</w:t>
      </w:r>
      <w:r w:rsidRPr="00E97049">
        <w:t xml:space="preserve"> As applicable</w:t>
      </w:r>
    </w:p>
    <w:p w:rsidR="00E97049" w:rsidRPr="00E97049" w:rsidRDefault="00E97049" w:rsidP="00C31323">
      <w:pPr>
        <w:pStyle w:val="Bodycopy"/>
        <w:keepNext/>
      </w:pPr>
      <w:r w:rsidRPr="00C31323">
        <w:rPr>
          <w:b/>
          <w:i/>
        </w:rPr>
        <w:lastRenderedPageBreak/>
        <w:t>U.S. Point of Contact Information</w:t>
      </w:r>
      <w:r w:rsidR="00C31323">
        <w:t> </w:t>
      </w:r>
      <w:r w:rsidR="00C31323" w:rsidRPr="00C31323">
        <w:t>—</w:t>
      </w:r>
      <w:r w:rsidRPr="00E97049">
        <w:t xml:space="preserve"> Provide details of U</w:t>
      </w:r>
      <w:r w:rsidR="00BB4EA9">
        <w:t>.</w:t>
      </w:r>
      <w:r w:rsidRPr="00E97049">
        <w:t>S</w:t>
      </w:r>
      <w:r w:rsidR="00BB4EA9">
        <w:t>.</w:t>
      </w:r>
      <w:r w:rsidRPr="00E97049">
        <w:t xml:space="preserve"> contact person or Organization in</w:t>
      </w:r>
      <w:r w:rsidR="00BB4EA9">
        <w:t> </w:t>
      </w:r>
      <w:r w:rsidRPr="00E97049">
        <w:t>the</w:t>
      </w:r>
      <w:r w:rsidR="00BB4EA9">
        <w:t> </w:t>
      </w:r>
      <w:r w:rsidR="00045429">
        <w:t>United States</w:t>
      </w:r>
    </w:p>
    <w:p w:rsidR="00E97049" w:rsidRPr="00E97049" w:rsidRDefault="00C31323" w:rsidP="00C31323">
      <w:pPr>
        <w:pStyle w:val="Bodycopy"/>
        <w:keepLines/>
      </w:pPr>
      <w:r>
        <w:t>Surname</w:t>
      </w:r>
      <w:proofErr w:type="gramStart"/>
      <w:r>
        <w:t>:</w:t>
      </w:r>
      <w:proofErr w:type="gramEnd"/>
      <w:r>
        <w:br/>
        <w:t>Given Name:</w:t>
      </w:r>
      <w:r>
        <w:br/>
      </w:r>
      <w:r w:rsidR="00E97049" w:rsidRPr="00E97049">
        <w:t>Address: Deloitte U</w:t>
      </w:r>
      <w:r w:rsidR="00BB4EA9">
        <w:t>.</w:t>
      </w:r>
      <w:r w:rsidR="00E97049" w:rsidRPr="00E97049">
        <w:t>S</w:t>
      </w:r>
      <w:r w:rsidR="00BB4EA9">
        <w:t>.</w:t>
      </w:r>
      <w:r w:rsidR="00E97049" w:rsidRPr="00E97049">
        <w:t xml:space="preserve"> office address of above</w:t>
      </w:r>
      <w:r w:rsidR="00045429">
        <w:t>-</w:t>
      </w:r>
      <w:r w:rsidR="00E97049" w:rsidRPr="00E97049">
        <w:t>mentioned person</w:t>
      </w:r>
      <w:r>
        <w:br/>
        <w:t>Phone Number:</w:t>
      </w:r>
      <w:r>
        <w:br/>
        <w:t>Email:</w:t>
      </w:r>
    </w:p>
    <w:p w:rsidR="00E97049" w:rsidRPr="00E97049" w:rsidRDefault="00E97049" w:rsidP="00E97049">
      <w:pPr>
        <w:pStyle w:val="Bodycopy"/>
      </w:pPr>
      <w:r w:rsidRPr="00C31323">
        <w:rPr>
          <w:b/>
          <w:i/>
        </w:rPr>
        <w:t>Family Information</w:t>
      </w:r>
      <w:r w:rsidR="00C31323">
        <w:t> </w:t>
      </w:r>
      <w:r w:rsidR="00C31323" w:rsidRPr="00C31323">
        <w:t>—</w:t>
      </w:r>
      <w:r w:rsidRPr="00E97049">
        <w:t xml:space="preserve"> As applicable</w:t>
      </w:r>
    </w:p>
    <w:p w:rsidR="00E97049" w:rsidRPr="00C31323" w:rsidRDefault="00E97049" w:rsidP="00C31323">
      <w:pPr>
        <w:pStyle w:val="DSubheading"/>
      </w:pPr>
      <w:r w:rsidRPr="00C31323">
        <w:t>Present Work/Education/Training Information</w:t>
      </w:r>
    </w:p>
    <w:p w:rsidR="00E97049" w:rsidRPr="00E97049" w:rsidRDefault="00E97049" w:rsidP="00C31323">
      <w:pPr>
        <w:pStyle w:val="Bulletlevel1"/>
      </w:pPr>
      <w:r w:rsidRPr="00E97049">
        <w:t>Primary Occupation</w:t>
      </w:r>
      <w:r w:rsidR="00C31323">
        <w:t> </w:t>
      </w:r>
      <w:r w:rsidR="00C31323" w:rsidRPr="00C31323">
        <w:t>—</w:t>
      </w:r>
      <w:r w:rsidRPr="00E97049">
        <w:t xml:space="preserve"> Others</w:t>
      </w:r>
    </w:p>
    <w:p w:rsidR="00E97049" w:rsidRPr="00E97049" w:rsidRDefault="00E97049" w:rsidP="00C31323">
      <w:pPr>
        <w:pStyle w:val="Bulletlevel1"/>
      </w:pPr>
      <w:r w:rsidRPr="00E97049">
        <w:t>Specify Others</w:t>
      </w:r>
      <w:r w:rsidR="00C31323">
        <w:t> </w:t>
      </w:r>
      <w:r w:rsidR="00C31323" w:rsidRPr="00C31323">
        <w:t>—</w:t>
      </w:r>
      <w:r w:rsidRPr="00E97049">
        <w:t xml:space="preserve"> Mention your current designation.</w:t>
      </w:r>
    </w:p>
    <w:p w:rsidR="00E97049" w:rsidRPr="00E97049" w:rsidRDefault="00E97049" w:rsidP="00C31323">
      <w:pPr>
        <w:pStyle w:val="Bulletlevel1"/>
      </w:pPr>
      <w:r w:rsidRPr="00E97049">
        <w:t>Gross Monthl</w:t>
      </w:r>
      <w:r w:rsidR="00C31323">
        <w:t>y Salary = CTC per Offer Letter/</w:t>
      </w:r>
      <w:r w:rsidRPr="00E97049">
        <w:t>Latest Compensation Letter divided by 12</w:t>
      </w:r>
    </w:p>
    <w:p w:rsidR="00E97049" w:rsidRPr="00E97049" w:rsidRDefault="00E97049" w:rsidP="00C31323">
      <w:pPr>
        <w:pStyle w:val="Bulletlevel1"/>
      </w:pPr>
      <w:r w:rsidRPr="00E97049">
        <w:t>Previous Work Experience</w:t>
      </w:r>
      <w:r w:rsidR="00C31323">
        <w:t> </w:t>
      </w:r>
      <w:r w:rsidR="00C31323" w:rsidRPr="00C31323">
        <w:t>—</w:t>
      </w:r>
      <w:r w:rsidRPr="00E97049">
        <w:t xml:space="preserve"> Mention last two employers and relevant details</w:t>
      </w:r>
    </w:p>
    <w:p w:rsidR="00E97049" w:rsidRPr="00E97049" w:rsidRDefault="00E97049" w:rsidP="00C31323">
      <w:pPr>
        <w:pStyle w:val="DSubheading"/>
        <w:spacing w:after="240"/>
      </w:pPr>
      <w:r w:rsidRPr="00E97049">
        <w:t>Sign and Submit</w:t>
      </w:r>
    </w:p>
    <w:p w:rsidR="00E97049" w:rsidRPr="00C31323" w:rsidRDefault="00C31323" w:rsidP="00C31323">
      <w:pPr>
        <w:pStyle w:val="Bodycopy"/>
      </w:pPr>
      <w:r w:rsidRPr="00C31323">
        <w:rPr>
          <w:b/>
          <w:i/>
        </w:rPr>
        <w:t>Did Anyone Assist You in Filling Out this Application</w:t>
      </w:r>
      <w:r w:rsidR="00E97049" w:rsidRPr="00C31323">
        <w:rPr>
          <w:b/>
          <w:i/>
        </w:rPr>
        <w:t>?</w:t>
      </w:r>
      <w:r>
        <w:t> </w:t>
      </w:r>
      <w:r w:rsidRPr="00C31323">
        <w:t>—</w:t>
      </w:r>
      <w:r w:rsidR="00E97049" w:rsidRPr="00C31323">
        <w:t xml:space="preserve"> No</w:t>
      </w:r>
    </w:p>
    <w:p w:rsidR="00E97049" w:rsidRPr="00C31323" w:rsidRDefault="00E97049" w:rsidP="00C31323">
      <w:pPr>
        <w:pStyle w:val="Bodycopy"/>
      </w:pPr>
      <w:r w:rsidRPr="00C31323">
        <w:t>Note</w:t>
      </w:r>
      <w:r w:rsidR="00C31323" w:rsidRPr="00C31323">
        <w:t xml:space="preserve">: </w:t>
      </w:r>
      <w:r w:rsidRPr="00C31323">
        <w:t>Please save complete DS160 application form and DS160 confirmation page.</w:t>
      </w:r>
    </w:p>
    <w:p w:rsidR="00227676" w:rsidRPr="00E97049" w:rsidRDefault="00C31323" w:rsidP="00E97049">
      <w:pPr>
        <w:pStyle w:val="Bodycopy"/>
      </w:pPr>
      <w:r>
        <w:rPr>
          <w:noProof/>
        </w:rPr>
        <mc:AlternateContent>
          <mc:Choice Requires="wps">
            <w:drawing>
              <wp:anchor distT="155575" distB="0" distL="0" distR="155575" simplePos="0" relativeHeight="251659264" behindDoc="0" locked="0" layoutInCell="1" allowOverlap="1" wp14:anchorId="38A963C0" wp14:editId="55649B02">
                <wp:simplePos x="0" y="0"/>
                <wp:positionH relativeFrom="page">
                  <wp:posOffset>510540</wp:posOffset>
                </wp:positionH>
                <wp:positionV relativeFrom="page">
                  <wp:posOffset>7993380</wp:posOffset>
                </wp:positionV>
                <wp:extent cx="5375275" cy="1223645"/>
                <wp:effectExtent l="0" t="0" r="15875" b="14605"/>
                <wp:wrapSquare wrapText="bothSides"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275" cy="1223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1323" w:rsidRPr="005D18A7" w:rsidRDefault="00C31323" w:rsidP="00C31323">
                            <w:pPr>
                              <w:pStyle w:val="Legalcopy"/>
                            </w:pPr>
                            <w:r w:rsidRPr="005D18A7">
                              <w:rPr>
                                <w:b/>
                              </w:rPr>
                              <w:t>About Deloitte</w:t>
                            </w:r>
                            <w:r w:rsidRPr="005D18A7">
                              <w:rPr>
                                <w:b/>
                              </w:rPr>
                              <w:cr/>
                            </w:r>
                            <w:r w:rsidRPr="005D18A7">
                              <w:t xml:space="preserve">Deloitte refers to one or more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Limited, a UK private company limited by guarantee, and its network of member firms, each of which is a legally separate and independent entity. Please see </w:t>
                            </w:r>
                            <w:hyperlink r:id="rId14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www.deloitte.com/about</w:t>
                              </w:r>
                            </w:hyperlink>
                            <w:r w:rsidRPr="005D18A7">
                              <w:t xml:space="preserve"> for a detailed description of the legal structure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 and its member firms. Please see </w:t>
                            </w:r>
                            <w:hyperlink r:id="rId15" w:history="1">
                              <w:r w:rsidRPr="005D18A7">
                                <w:rPr>
                                  <w:rStyle w:val="Hyperlink"/>
                                  <w:b w:val="0"/>
                                  <w:color w:val="000000"/>
                                  <w:szCs w:val="18"/>
                                </w:rPr>
                                <w:t>www.deloitte.com/us/about</w:t>
                              </w:r>
                            </w:hyperlink>
                            <w:r w:rsidRPr="005D18A7">
                              <w:t xml:space="preserve"> for a detailed description of the legal structure of Deloitte LLP and its subsidiaries. Certain services may not be available to attest clients under the rules and re</w:t>
                            </w:r>
                            <w:r>
                              <w:t>gulations of public accounting.</w:t>
                            </w:r>
                          </w:p>
                          <w:p w:rsidR="00C31323" w:rsidRPr="005D18A7" w:rsidRDefault="00C31323" w:rsidP="00C31323">
                            <w:pPr>
                              <w:pStyle w:val="Legalcopy"/>
                            </w:pPr>
                          </w:p>
                          <w:p w:rsidR="00C31323" w:rsidRDefault="00C31323" w:rsidP="00C31323">
                            <w:pPr>
                              <w:pStyle w:val="Legalcopy"/>
                            </w:pPr>
                            <w:proofErr w:type="gramStart"/>
                            <w:r w:rsidRPr="005D18A7">
                              <w:t>Copyright © 201</w:t>
                            </w:r>
                            <w:r>
                              <w:t>4</w:t>
                            </w:r>
                            <w:r w:rsidRPr="005D18A7">
                              <w:t xml:space="preserve"> Deloitte Development LLC.</w:t>
                            </w:r>
                            <w:proofErr w:type="gramEnd"/>
                            <w:r w:rsidRPr="005D18A7">
                              <w:t xml:space="preserve"> All rights reserved.</w:t>
                            </w:r>
                            <w:r w:rsidRPr="005D18A7">
                              <w:br/>
                              <w:t xml:space="preserve">Member of Deloitte </w:t>
                            </w:r>
                            <w:proofErr w:type="spellStart"/>
                            <w:r w:rsidRPr="005D18A7">
                              <w:t>Touche</w:t>
                            </w:r>
                            <w:proofErr w:type="spellEnd"/>
                            <w:r w:rsidRPr="005D18A7">
                              <w:t xml:space="preserve"> Tohmatsu Limited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A963C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.2pt;margin-top:629.4pt;width:423.25pt;height:96.35pt;z-index:251659264;visibility:visible;mso-wrap-style:square;mso-width-percent:0;mso-height-percent:0;mso-wrap-distance-left:0;mso-wrap-distance-top:12.25pt;mso-wrap-distance-right:12.25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" filled="f" stroked="f">
                <v:textbox inset="0,0,0,0">
                  <w:txbxContent>
                    <w:p w:rsidR="00C31323" w:rsidRPr="005D18A7" w:rsidRDefault="00C31323" w:rsidP="00C31323">
                      <w:pPr>
                        <w:pStyle w:val="Legalcopy"/>
                      </w:pPr>
                      <w:r w:rsidRPr="005D18A7">
                        <w:rPr>
                          <w:b/>
                        </w:rPr>
                        <w:t>About Deloitte</w:t>
                      </w:r>
                      <w:r w:rsidRPr="005D18A7">
                        <w:rPr>
                          <w:b/>
                        </w:rPr>
                        <w:cr/>
                      </w:r>
                      <w:r w:rsidRPr="005D18A7">
                        <w:t xml:space="preserve">Deloitte refers to one or more of Deloitte Touche Tohmatsu Limited, a UK private company limited by guarantee, and its network of member firms, each of which is a legally separate and independent entity. Please see </w:t>
                      </w:r>
                      <w:hyperlink r:id="rId16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www.deloitte.com/about</w:t>
                        </w:r>
                      </w:hyperlink>
                      <w:r w:rsidRPr="005D18A7">
                        <w:t xml:space="preserve"> for a detailed description of the legal structure of Deloitte Touche Tohmatsu Limited and its member firms. Please see </w:t>
                      </w:r>
                      <w:hyperlink r:id="rId17" w:history="1">
                        <w:r w:rsidRPr="005D18A7">
                          <w:rPr>
                            <w:rStyle w:val="Hyperlink"/>
                            <w:b w:val="0"/>
                            <w:color w:val="000000"/>
                            <w:szCs w:val="18"/>
                          </w:rPr>
                          <w:t>www.deloitte.com/us/about</w:t>
                        </w:r>
                      </w:hyperlink>
                      <w:r w:rsidRPr="005D18A7">
                        <w:t xml:space="preserve"> for a detailed description of the legal structure of Deloitte LLP and its subsidiaries. Certain services may not be available to attest clients under the rules and re</w:t>
                      </w:r>
                      <w:r>
                        <w:t>gulations of public accounting.</w:t>
                      </w:r>
                    </w:p>
                    <w:p w:rsidR="00C31323" w:rsidRPr="005D18A7" w:rsidRDefault="00C31323" w:rsidP="00C31323">
                      <w:pPr>
                        <w:pStyle w:val="Legalcopy"/>
                      </w:pPr>
                    </w:p>
                    <w:p w:rsidR="00C31323" w:rsidRDefault="00C31323" w:rsidP="00C31323">
                      <w:pPr>
                        <w:pStyle w:val="Legalcopy"/>
                      </w:pPr>
                      <w:proofErr w:type="gramStart"/>
                      <w:r w:rsidRPr="005D18A7">
                        <w:t>Copyright © 201</w:t>
                      </w:r>
                      <w:r>
                        <w:t>4</w:t>
                      </w:r>
                      <w:r w:rsidRPr="005D18A7">
                        <w:t xml:space="preserve"> Deloitte Development LLC.</w:t>
                      </w:r>
                      <w:proofErr w:type="gramEnd"/>
                      <w:r w:rsidRPr="005D18A7">
                        <w:t xml:space="preserve"> All rights reserved.</w:t>
                      </w:r>
                      <w:r w:rsidRPr="005D18A7">
                        <w:br/>
                        <w:t>Member of Deloitte Touche Tohmatsu Limited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227676" w:rsidRPr="00E97049" w:rsidSect="007211F1">
      <w:footerReference w:type="even" r:id="rId18"/>
      <w:headerReference w:type="first" r:id="rId19"/>
      <w:pgSz w:w="12242" w:h="15842" w:code="1"/>
      <w:pgMar w:top="1440" w:right="806" w:bottom="806" w:left="2981" w:header="432" w:footer="432" w:gutter="0"/>
      <w:pgNumType w:start="1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594" w:rsidRDefault="009D2594">
      <w:r>
        <w:separator/>
      </w:r>
    </w:p>
    <w:p w:rsidR="009D2594" w:rsidRDefault="009D2594"/>
    <w:p w:rsidR="009D2594" w:rsidRDefault="009D2594"/>
    <w:p w:rsidR="009D2594" w:rsidRDefault="009D2594"/>
    <w:p w:rsidR="009D2594" w:rsidRDefault="009D2594"/>
  </w:endnote>
  <w:endnote w:type="continuationSeparator" w:id="0">
    <w:p w:rsidR="009D2594" w:rsidRDefault="009D2594">
      <w:r>
        <w:continuationSeparator/>
      </w:r>
    </w:p>
    <w:p w:rsidR="009D2594" w:rsidRDefault="009D2594"/>
    <w:p w:rsidR="009D2594" w:rsidRDefault="009D2594"/>
    <w:p w:rsidR="009D2594" w:rsidRDefault="009D2594"/>
    <w:p w:rsidR="009D2594" w:rsidRDefault="009D2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027" w:rsidRPr="00C567EE" w:rsidRDefault="004A4027" w:rsidP="005D18A7">
    <w:pPr>
      <w:pStyle w:val="Legalcopy"/>
      <w:rPr>
        <w:lang w:val="fr-FR"/>
      </w:rPr>
    </w:pPr>
    <w:r w:rsidRPr="009F421F">
      <w:t xml:space="preserve">Caption </w:t>
    </w:r>
    <w:proofErr w:type="spellStart"/>
    <w:r w:rsidRPr="009F421F">
      <w:t>vel</w:t>
    </w:r>
    <w:proofErr w:type="spellEnd"/>
    <w:r w:rsidRPr="009F421F">
      <w:t xml:space="preserve"> </w:t>
    </w:r>
    <w:proofErr w:type="spellStart"/>
    <w:r w:rsidRPr="009F421F">
      <w:t>doloreet</w:t>
    </w:r>
    <w:proofErr w:type="spellEnd"/>
    <w:r w:rsidRPr="009F421F">
      <w:t xml:space="preserve"> </w:t>
    </w:r>
    <w:proofErr w:type="spellStart"/>
    <w:r w:rsidRPr="009F421F">
      <w:t>wisit</w:t>
    </w:r>
    <w:proofErr w:type="spellEnd"/>
    <w:r w:rsidRPr="009F421F">
      <w:t xml:space="preserve"> </w:t>
    </w:r>
    <w:proofErr w:type="spellStart"/>
    <w:r w:rsidRPr="009F421F">
      <w:t>acincil</w:t>
    </w:r>
    <w:proofErr w:type="spellEnd"/>
    <w:r w:rsidRPr="009F421F">
      <w:t xml:space="preserve"> </w:t>
    </w:r>
    <w:proofErr w:type="spellStart"/>
    <w:r w:rsidRPr="009F421F">
      <w:t>iquatem</w:t>
    </w:r>
    <w:proofErr w:type="spellEnd"/>
    <w:r w:rsidRPr="009F421F">
      <w:t xml:space="preserve"> </w:t>
    </w:r>
    <w:proofErr w:type="spellStart"/>
    <w:r w:rsidRPr="009F421F">
      <w:t>dio</w:t>
    </w:r>
    <w:proofErr w:type="spellEnd"/>
    <w:r w:rsidRPr="009F421F">
      <w:t xml:space="preserve"> </w:t>
    </w:r>
    <w:proofErr w:type="spellStart"/>
    <w:r w:rsidRPr="009F421F">
      <w:t>odigna</w:t>
    </w:r>
    <w:proofErr w:type="spellEnd"/>
    <w:r w:rsidRPr="009F421F">
      <w:t xml:space="preserve"> </w:t>
    </w:r>
    <w:proofErr w:type="spellStart"/>
    <w:r w:rsidRPr="009F421F">
      <w:t>feugiamcommy</w:t>
    </w:r>
    <w:proofErr w:type="spellEnd"/>
    <w:r w:rsidRPr="009F421F">
      <w:t xml:space="preserve"> </w:t>
    </w:r>
    <w:proofErr w:type="spellStart"/>
    <w:r w:rsidRPr="009F421F">
      <w:t>nim</w:t>
    </w:r>
    <w:proofErr w:type="spellEnd"/>
    <w:r w:rsidRPr="009F421F">
      <w:t xml:space="preserve"> </w:t>
    </w:r>
    <w:proofErr w:type="spellStart"/>
    <w:r w:rsidRPr="009F421F">
      <w:t>vulput</w:t>
    </w:r>
    <w:proofErr w:type="spellEnd"/>
    <w:r w:rsidRPr="009F421F">
      <w:t xml:space="preserve"> </w:t>
    </w:r>
    <w:proofErr w:type="spellStart"/>
    <w:r w:rsidRPr="009F421F">
      <w:t>adip</w:t>
    </w:r>
    <w:proofErr w:type="spellEnd"/>
    <w:r w:rsidRPr="009F421F">
      <w:t xml:space="preserve"> </w:t>
    </w:r>
    <w:proofErr w:type="spellStart"/>
    <w:r w:rsidRPr="009F421F">
      <w:t>exerosto</w:t>
    </w:r>
    <w:proofErr w:type="spellEnd"/>
    <w:r w:rsidRPr="009F421F">
      <w:t xml:space="preserve"> </w:t>
    </w:r>
    <w:proofErr w:type="spellStart"/>
    <w:r w:rsidRPr="009F421F">
      <w:t>essi</w:t>
    </w:r>
    <w:proofErr w:type="spellEnd"/>
    <w:r w:rsidRPr="009F421F"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min ver </w:t>
    </w:r>
    <w:proofErr w:type="spellStart"/>
    <w:r w:rsidRPr="00C567EE">
      <w:rPr>
        <w:lang w:val="fr-FR"/>
      </w:rPr>
      <w:t>sed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ate</w:t>
    </w:r>
    <w:proofErr w:type="spellEnd"/>
    <w:r w:rsidRPr="00C567EE">
      <w:rPr>
        <w:lang w:val="fr-FR"/>
      </w:rPr>
      <w:t xml:space="preserve"> tat, </w:t>
    </w:r>
    <w:proofErr w:type="spellStart"/>
    <w:r w:rsidRPr="00C567EE">
      <w:rPr>
        <w:lang w:val="fr-FR"/>
      </w:rPr>
      <w:t>vendigna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conulputat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pratie</w:t>
    </w:r>
    <w:proofErr w:type="spellEnd"/>
    <w:r w:rsidRPr="00C567EE">
      <w:rPr>
        <w:lang w:val="fr-FR"/>
      </w:rPr>
      <w:t xml:space="preserve"> ming et, </w:t>
    </w:r>
    <w:proofErr w:type="spellStart"/>
    <w:r w:rsidRPr="00C567EE">
      <w:rPr>
        <w:lang w:val="fr-FR"/>
      </w:rPr>
      <w:t>commy</w:t>
    </w:r>
    <w:proofErr w:type="spellEnd"/>
    <w:r w:rsidRPr="00C567EE">
      <w:rPr>
        <w:lang w:val="fr-FR"/>
      </w:rPr>
      <w:t xml:space="preserve"> nos et </w:t>
    </w:r>
    <w:proofErr w:type="spellStart"/>
    <w:r w:rsidRPr="00C567EE">
      <w:rPr>
        <w:lang w:val="fr-FR"/>
      </w:rPr>
      <w:t>nim</w:t>
    </w:r>
    <w:proofErr w:type="spellEnd"/>
    <w:r w:rsidRPr="00C567EE">
      <w:rPr>
        <w:lang w:val="fr-FR"/>
      </w:rPr>
      <w:t xml:space="preserve"> il et at. Ut </w:t>
    </w:r>
    <w:proofErr w:type="spellStart"/>
    <w:r w:rsidRPr="00C567EE">
      <w:rPr>
        <w:lang w:val="fr-FR"/>
      </w:rPr>
      <w:t>aliquipit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nullaore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endrem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incilla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feu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venisi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Uscilla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commolorper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aliquate</w:t>
    </w:r>
    <w:proofErr w:type="spellEnd"/>
    <w:r w:rsidRPr="00C567EE">
      <w:rPr>
        <w:lang w:val="fr-FR"/>
      </w:rPr>
      <w:t xml:space="preserve"> magna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del </w:t>
    </w:r>
    <w:proofErr w:type="spellStart"/>
    <w:r w:rsidRPr="00C567EE">
      <w:rPr>
        <w:lang w:val="fr-FR"/>
      </w:rPr>
      <w:t>eriusto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elisl</w:t>
    </w:r>
    <w:proofErr w:type="spellEnd"/>
    <w:r w:rsidRPr="00C567EE">
      <w:rPr>
        <w:lang w:val="fr-FR"/>
      </w:rPr>
      <w:t xml:space="preserve"> dit </w:t>
    </w:r>
    <w:proofErr w:type="spellStart"/>
    <w:r w:rsidRPr="00C567EE">
      <w:rPr>
        <w:lang w:val="fr-FR"/>
      </w:rPr>
      <w:t>aliquatet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utpatummy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essequam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ulluptatie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consequat</w:t>
    </w:r>
    <w:proofErr w:type="spellEnd"/>
    <w:r w:rsidRPr="00C567EE">
      <w:rPr>
        <w:lang w:val="fr-FR"/>
      </w:rPr>
      <w:t xml:space="preserve">. Ad </w:t>
    </w:r>
    <w:proofErr w:type="spellStart"/>
    <w:r w:rsidRPr="00C567EE">
      <w:rPr>
        <w:lang w:val="fr-FR"/>
      </w:rPr>
      <w:t>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percipit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dolorper</w:t>
    </w:r>
    <w:proofErr w:type="spellEnd"/>
    <w:r w:rsidRPr="00C567EE">
      <w:rPr>
        <w:lang w:val="fr-FR"/>
      </w:rPr>
      <w:t xml:space="preserve"> il </w:t>
    </w:r>
    <w:proofErr w:type="spellStart"/>
    <w:r w:rsidRPr="00C567EE">
      <w:rPr>
        <w:lang w:val="fr-FR"/>
      </w:rPr>
      <w:t>estin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r w:rsidRPr="00C567EE">
      <w:rPr>
        <w:lang w:val="fr-FR"/>
      </w:rPr>
      <w:t xml:space="preserve">Ut </w:t>
    </w:r>
    <w:proofErr w:type="spellStart"/>
    <w:r w:rsidRPr="00C567EE">
      <w:rPr>
        <w:lang w:val="fr-FR"/>
      </w:rPr>
      <w:t>iustionulput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endre</w:t>
    </w:r>
    <w:proofErr w:type="spellEnd"/>
    <w:r w:rsidRPr="00C567EE">
      <w:rPr>
        <w:lang w:val="fr-FR"/>
      </w:rPr>
      <w:t xml:space="preserve"> cor </w:t>
    </w:r>
    <w:proofErr w:type="spellStart"/>
    <w:r w:rsidRPr="00C567EE">
      <w:rPr>
        <w:lang w:val="fr-FR"/>
      </w:rPr>
      <w:t>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voluptate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feui</w:t>
    </w:r>
    <w:proofErr w:type="spellEnd"/>
    <w:r w:rsidRPr="00C567EE">
      <w:rPr>
        <w:lang w:val="fr-FR"/>
      </w:rPr>
      <w:t xml:space="preserve"> tat. </w:t>
    </w:r>
    <w:proofErr w:type="spellStart"/>
    <w:r w:rsidRPr="00C567EE">
      <w:rPr>
        <w:lang w:val="fr-FR"/>
      </w:rPr>
      <w:t>Tionsed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dolumsan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praesse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tatet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volessi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vullaortisi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adigniat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te do </w:t>
    </w:r>
    <w:proofErr w:type="spellStart"/>
    <w:r w:rsidRPr="00C567EE">
      <w:rPr>
        <w:lang w:val="fr-FR"/>
      </w:rPr>
      <w:t>dionsenisim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erciliquatue</w:t>
    </w:r>
    <w:proofErr w:type="spellEnd"/>
    <w:r w:rsidRPr="00C567EE">
      <w:rPr>
        <w:lang w:val="fr-FR"/>
      </w:rPr>
      <w:t xml:space="preserve"> te ming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facincillut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dolenisl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atum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</w:t>
    </w:r>
    <w:proofErr w:type="spellEnd"/>
    <w:r w:rsidRPr="00C567EE">
      <w:rPr>
        <w:lang w:val="fr-FR"/>
      </w:rPr>
      <w:t xml:space="preserve"> dit,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eugiat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wismod</w:t>
    </w:r>
    <w:proofErr w:type="spellEnd"/>
    <w:r w:rsidRPr="00C567EE">
      <w:rPr>
        <w:lang w:val="fr-FR"/>
      </w:rPr>
      <w:t xml:space="preserve"> min </w:t>
    </w:r>
    <w:proofErr w:type="spellStart"/>
    <w:r w:rsidRPr="00C567EE">
      <w:rPr>
        <w:lang w:val="fr-FR"/>
      </w:rPr>
      <w:t>hendre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</w:t>
    </w:r>
    <w:proofErr w:type="spellEnd"/>
    <w:r w:rsidRPr="00C567EE">
      <w:rPr>
        <w:lang w:val="fr-FR"/>
      </w:rPr>
      <w:t xml:space="preserve"> el </w:t>
    </w:r>
    <w:proofErr w:type="spellStart"/>
    <w:r w:rsidRPr="00C567EE">
      <w:rPr>
        <w:lang w:val="fr-FR"/>
      </w:rPr>
      <w:t>utat</w:t>
    </w:r>
    <w:proofErr w:type="spellEnd"/>
    <w:r w:rsidRPr="00C567EE">
      <w:rPr>
        <w:lang w:val="fr-FR"/>
      </w:rPr>
      <w:t xml:space="preserve">. It ad ex erat, </w:t>
    </w:r>
    <w:proofErr w:type="spellStart"/>
    <w:r w:rsidRPr="00C567EE">
      <w:rPr>
        <w:lang w:val="fr-FR"/>
      </w:rPr>
      <w:t>consenis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ut </w:t>
    </w:r>
    <w:proofErr w:type="spellStart"/>
    <w:r w:rsidRPr="00C567EE">
      <w:rPr>
        <w:lang w:val="fr-FR"/>
      </w:rPr>
      <w:t>eui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at la </w:t>
    </w:r>
    <w:proofErr w:type="spellStart"/>
    <w:r w:rsidRPr="00C567EE">
      <w:rPr>
        <w:lang w:val="fr-FR"/>
      </w:rPr>
      <w:t>facin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euisi</w:t>
    </w:r>
    <w:proofErr w:type="spellEnd"/>
    <w:r w:rsidRPr="00C567EE">
      <w:rPr>
        <w:lang w:val="fr-FR"/>
      </w:rPr>
      <w:t xml:space="preserve">. </w:t>
    </w:r>
    <w:proofErr w:type="spellStart"/>
    <w:r w:rsidRPr="00C567EE">
      <w:rPr>
        <w:lang w:val="fr-FR"/>
      </w:rPr>
      <w:t>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nosto</w:t>
    </w:r>
    <w:proofErr w:type="spellEnd"/>
    <w:r w:rsidRPr="00C567EE">
      <w:rPr>
        <w:lang w:val="fr-FR"/>
      </w:rPr>
      <w:t xml:space="preserve"> con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facillam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quismod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er </w:t>
    </w:r>
    <w:proofErr w:type="spellStart"/>
    <w:r w:rsidRPr="00C567EE">
      <w:rPr>
        <w:lang w:val="fr-FR"/>
      </w:rPr>
      <w:t>sequi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utet</w:t>
    </w:r>
    <w:proofErr w:type="spellEnd"/>
    <w:r w:rsidRPr="00C567EE">
      <w:rPr>
        <w:lang w:val="fr-FR"/>
      </w:rPr>
      <w:t xml:space="preserve">, qui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verostisi</w:t>
    </w:r>
    <w:proofErr w:type="spellEnd"/>
    <w:r w:rsidRPr="00C567EE">
      <w:rPr>
        <w:lang w:val="fr-FR"/>
      </w:rPr>
      <w:t xml:space="preserve">. Ud dit </w:t>
    </w:r>
    <w:proofErr w:type="spellStart"/>
    <w:r w:rsidRPr="00C567EE">
      <w:rPr>
        <w:lang w:val="fr-FR"/>
      </w:rPr>
      <w:t>nulla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coreet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endigni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amcore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susto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etue</w:t>
    </w:r>
    <w:proofErr w:type="spellEnd"/>
    <w:r w:rsidRPr="00C567EE">
      <w:rPr>
        <w:lang w:val="fr-FR"/>
      </w:rPr>
      <w:t xml:space="preserve"> ver ad te </w:t>
    </w:r>
    <w:proofErr w:type="spellStart"/>
    <w:r w:rsidRPr="00C567EE">
      <w:rPr>
        <w:lang w:val="fr-FR"/>
      </w:rPr>
      <w:t>facidunt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aliquis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cillamc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onsequisi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</w:t>
    </w:r>
    <w:proofErr w:type="spellEnd"/>
    <w:r w:rsidRPr="00C567EE">
      <w:rPr>
        <w:lang w:val="fr-FR"/>
      </w:rPr>
      <w:t xml:space="preserve"> in </w:t>
    </w:r>
    <w:proofErr w:type="spellStart"/>
    <w:r w:rsidRPr="00C567EE">
      <w:rPr>
        <w:lang w:val="fr-FR"/>
      </w:rPr>
      <w:t>ulla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veliquipit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euiscidui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bla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enit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ulpute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faccum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odoleniam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volendit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nonsecte</w:t>
    </w:r>
    <w:proofErr w:type="spellEnd"/>
    <w:r w:rsidRPr="00C567EE">
      <w:rPr>
        <w:lang w:val="fr-FR"/>
      </w:rPr>
      <w:t xml:space="preserve"> tat </w:t>
    </w:r>
    <w:proofErr w:type="spellStart"/>
    <w:r w:rsidRPr="00C567EE">
      <w:rPr>
        <w:lang w:val="fr-FR"/>
      </w:rPr>
      <w:t>lum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zzriurem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adipit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ipis</w:t>
    </w:r>
    <w:proofErr w:type="spellEnd"/>
    <w:r w:rsidRPr="00C567EE">
      <w:rPr>
        <w:lang w:val="fr-FR"/>
      </w:rPr>
      <w:t xml:space="preserve"> et, si </w:t>
    </w:r>
    <w:proofErr w:type="spellStart"/>
    <w:r w:rsidRPr="00C567EE">
      <w:rPr>
        <w:lang w:val="fr-FR"/>
      </w:rPr>
      <w:t>blam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quisi</w:t>
    </w:r>
    <w:proofErr w:type="spellEnd"/>
    <w:r w:rsidRPr="00C567EE">
      <w:rPr>
        <w:lang w:val="fr-FR"/>
      </w:rPr>
      <w:t>.</w:t>
    </w:r>
  </w:p>
  <w:p w:rsidR="004A4027" w:rsidRPr="00C567EE" w:rsidRDefault="004A4027" w:rsidP="005D18A7">
    <w:pPr>
      <w:pStyle w:val="Legalcopy"/>
      <w:rPr>
        <w:lang w:val="fr-FR"/>
      </w:rPr>
    </w:pPr>
    <w:proofErr w:type="spellStart"/>
    <w:r w:rsidRPr="00C567EE">
      <w:rPr>
        <w:lang w:val="fr-FR"/>
      </w:rPr>
      <w:t>Sandio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eratum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utpatin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henim</w:t>
    </w:r>
    <w:proofErr w:type="spellEnd"/>
    <w:r w:rsidRPr="00C567EE">
      <w:rPr>
        <w:lang w:val="fr-FR"/>
      </w:rPr>
      <w:t xml:space="preserve"> nos </w:t>
    </w:r>
    <w:proofErr w:type="spellStart"/>
    <w:r w:rsidRPr="00C567EE">
      <w:rPr>
        <w:lang w:val="fr-FR"/>
      </w:rPr>
      <w:t>nullut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iriure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conumsandio</w:t>
    </w:r>
    <w:proofErr w:type="spellEnd"/>
    <w:r w:rsidRPr="00C567EE">
      <w:rPr>
        <w:lang w:val="fr-FR"/>
      </w:rPr>
      <w:t xml:space="preserve"> ex </w:t>
    </w:r>
    <w:proofErr w:type="spellStart"/>
    <w:r w:rsidRPr="00C567EE">
      <w:rPr>
        <w:lang w:val="fr-FR"/>
      </w:rPr>
      <w:t>ex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euisl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consequis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dunt</w:t>
    </w:r>
    <w:proofErr w:type="spellEnd"/>
    <w:r w:rsidRPr="00C567EE">
      <w:rPr>
        <w:lang w:val="fr-FR"/>
      </w:rPr>
      <w:t xml:space="preserve"> non </w:t>
    </w:r>
    <w:proofErr w:type="spellStart"/>
    <w:r w:rsidRPr="00C567EE">
      <w:rPr>
        <w:lang w:val="fr-FR"/>
      </w:rPr>
      <w:t>veliqui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pismod</w:t>
    </w:r>
    <w:proofErr w:type="spellEnd"/>
    <w:r w:rsidRPr="00C567EE">
      <w:rPr>
        <w:lang w:val="fr-FR"/>
      </w:rPr>
      <w:t xml:space="preserve"> et </w:t>
    </w:r>
    <w:proofErr w:type="spellStart"/>
    <w:r w:rsidRPr="00C567EE">
      <w:rPr>
        <w:lang w:val="fr-FR"/>
      </w:rPr>
      <w:t>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consed</w:t>
    </w:r>
    <w:proofErr w:type="spellEnd"/>
    <w:r w:rsidRPr="00C567EE">
      <w:rPr>
        <w:lang w:val="fr-FR"/>
      </w:rPr>
      <w:t xml:space="preserve"> do </w:t>
    </w:r>
    <w:proofErr w:type="spellStart"/>
    <w:r w:rsidRPr="00C567EE">
      <w:rPr>
        <w:lang w:val="fr-FR"/>
      </w:rPr>
      <w:t>dui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eugait</w:t>
    </w:r>
    <w:proofErr w:type="spellEnd"/>
    <w:r w:rsidRPr="00C567EE">
      <w:rPr>
        <w:lang w:val="fr-FR"/>
      </w:rPr>
      <w:t xml:space="preserve">, quat. Ut </w:t>
    </w:r>
    <w:proofErr w:type="spellStart"/>
    <w:r w:rsidRPr="00C567EE">
      <w:rPr>
        <w:lang w:val="fr-FR"/>
      </w:rPr>
      <w:t>nismodo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lobore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facip</w:t>
    </w:r>
    <w:proofErr w:type="spellEnd"/>
    <w:r w:rsidRPr="00C567EE">
      <w:rPr>
        <w:lang w:val="fr-FR"/>
      </w:rPr>
      <w:t xml:space="preserve"> eu </w:t>
    </w:r>
    <w:proofErr w:type="spellStart"/>
    <w:r w:rsidRPr="00C567EE">
      <w:rPr>
        <w:lang w:val="fr-FR"/>
      </w:rPr>
      <w:t>feugait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lutem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irit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laortie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estrud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dolortie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te </w:t>
    </w:r>
    <w:proofErr w:type="spellStart"/>
    <w:r w:rsidRPr="00C567EE">
      <w:rPr>
        <w:lang w:val="fr-FR"/>
      </w:rPr>
      <w:t>mod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molorpe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riurem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quam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digna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commodolore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magnim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ing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eum</w:t>
    </w:r>
    <w:proofErr w:type="spellEnd"/>
    <w:r w:rsidRPr="00C567EE">
      <w:rPr>
        <w:lang w:val="fr-FR"/>
      </w:rPr>
      <w:t xml:space="preserve"> quat. </w:t>
    </w:r>
    <w:proofErr w:type="spellStart"/>
    <w:r w:rsidRPr="00C567EE">
      <w:rPr>
        <w:lang w:val="fr-FR"/>
      </w:rPr>
      <w:t>Ent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lorerci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duipit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wiscip</w:t>
    </w:r>
    <w:proofErr w:type="spellEnd"/>
    <w:r w:rsidRPr="00C567EE">
      <w:rPr>
        <w:lang w:val="fr-FR"/>
      </w:rPr>
      <w:t xml:space="preserve"> et, </w:t>
    </w:r>
    <w:proofErr w:type="spellStart"/>
    <w:r w:rsidRPr="00C567EE">
      <w:rPr>
        <w:lang w:val="fr-FR"/>
      </w:rPr>
      <w:t>velis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auguero</w:t>
    </w:r>
    <w:proofErr w:type="spellEnd"/>
    <w:r w:rsidRPr="00C567EE">
      <w:rPr>
        <w:lang w:val="fr-FR"/>
      </w:rPr>
      <w:t xml:space="preserve"> con et </w:t>
    </w:r>
    <w:proofErr w:type="spellStart"/>
    <w:r w:rsidRPr="00C567EE">
      <w:rPr>
        <w:lang w:val="fr-FR"/>
      </w:rPr>
      <w:t>exer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sim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vel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erostincil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ullamet</w:t>
    </w:r>
    <w:proofErr w:type="spellEnd"/>
    <w:r w:rsidRPr="00C567EE">
      <w:rPr>
        <w:lang w:val="fr-FR"/>
      </w:rPr>
      <w:t xml:space="preserve">, </w:t>
    </w:r>
    <w:proofErr w:type="spellStart"/>
    <w:r w:rsidRPr="00C567EE">
      <w:rPr>
        <w:lang w:val="fr-FR"/>
      </w:rPr>
      <w:t>sit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aut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prat</w:t>
    </w:r>
    <w:proofErr w:type="spellEnd"/>
    <w:r w:rsidRPr="00C567EE">
      <w:rPr>
        <w:lang w:val="fr-FR"/>
      </w:rPr>
      <w:t xml:space="preserve"> </w:t>
    </w:r>
    <w:proofErr w:type="spellStart"/>
    <w:r w:rsidRPr="00C567EE">
      <w:rPr>
        <w:lang w:val="fr-FR"/>
      </w:rPr>
      <w:t>aliquatum</w:t>
    </w:r>
    <w:proofErr w:type="spellEnd"/>
    <w:r w:rsidRPr="00C567EE">
      <w:rPr>
        <w:lang w:val="fr-FR"/>
      </w:rPr>
      <w:t>.</w:t>
    </w:r>
  </w:p>
  <w:p w:rsidR="004A4027" w:rsidRPr="009F421F" w:rsidRDefault="004A4027" w:rsidP="005D18A7">
    <w:pPr>
      <w:pStyle w:val="Legalcopy"/>
    </w:pPr>
    <w:r w:rsidRPr="009F421F">
      <w:t xml:space="preserve">© 2008 [legal entity name]. Member of Deloitte </w:t>
    </w:r>
    <w:proofErr w:type="spellStart"/>
    <w:r w:rsidRPr="009F421F">
      <w:t>Touche</w:t>
    </w:r>
    <w:proofErr w:type="spellEnd"/>
    <w:r w:rsidRPr="009F421F">
      <w:t xml:space="preserve"> Tohmatsu</w:t>
    </w:r>
  </w:p>
  <w:p w:rsidR="004A4027" w:rsidRDefault="004A4027" w:rsidP="005D18A7">
    <w:pPr>
      <w:pStyle w:val="Legalcopy"/>
    </w:pPr>
    <w:r w:rsidRPr="009F421F">
      <w:t>[Optional] Designed and produced by [Design team], [Country]</w:t>
    </w:r>
  </w:p>
  <w:p w:rsidR="004A4027" w:rsidRDefault="004A40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594" w:rsidRDefault="009D2594">
      <w:r>
        <w:separator/>
      </w:r>
    </w:p>
    <w:p w:rsidR="009D2594" w:rsidRDefault="009D2594"/>
    <w:p w:rsidR="009D2594" w:rsidRDefault="009D2594"/>
    <w:p w:rsidR="009D2594" w:rsidRDefault="009D2594"/>
    <w:p w:rsidR="009D2594" w:rsidRDefault="009D2594"/>
  </w:footnote>
  <w:footnote w:type="continuationSeparator" w:id="0">
    <w:p w:rsidR="009D2594" w:rsidRDefault="009D2594">
      <w:r>
        <w:continuationSeparator/>
      </w:r>
    </w:p>
    <w:p w:rsidR="009D2594" w:rsidRDefault="009D2594"/>
    <w:p w:rsidR="009D2594" w:rsidRDefault="009D2594"/>
    <w:p w:rsidR="009D2594" w:rsidRDefault="009D2594"/>
    <w:p w:rsidR="009D2594" w:rsidRDefault="009D25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1F1" w:rsidRDefault="007211F1" w:rsidP="007211F1">
    <w:pPr>
      <w:pStyle w:val="Header"/>
      <w:spacing w:before="240"/>
      <w:ind w:left="-2160"/>
    </w:pPr>
    <w:r w:rsidRPr="00086303">
      <w:rPr>
        <w:noProof/>
      </w:rPr>
      <w:drawing>
        <wp:inline distT="0" distB="0" distL="0" distR="0" wp14:anchorId="4231DD80" wp14:editId="0E0B505E">
          <wp:extent cx="1825516" cy="346841"/>
          <wp:effectExtent l="0" t="0" r="3810" b="0"/>
          <wp:docPr id="5" name="Picture 227" descr="Deloit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7" descr="Deloitt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42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5E028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00279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850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3D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26627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84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E23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0A758A"/>
    <w:lvl w:ilvl="0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B017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56C5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E3298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11">
    <w:nsid w:val="06A225CA"/>
    <w:multiLevelType w:val="multilevel"/>
    <w:tmpl w:val="79F633B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346"/>
        </w:tabs>
        <w:ind w:left="34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91"/>
        </w:tabs>
        <w:ind w:left="69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9562DE8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3">
    <w:nsid w:val="22C64DD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14">
    <w:nsid w:val="393E3146"/>
    <w:multiLevelType w:val="multilevel"/>
    <w:tmpl w:val="D082975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1152"/>
        </w:tabs>
        <w:ind w:left="1152" w:hanging="288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592"/>
        </w:tabs>
        <w:ind w:left="2592" w:hanging="288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15">
    <w:nsid w:val="3A550B2C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C455AFE"/>
    <w:multiLevelType w:val="multilevel"/>
    <w:tmpl w:val="394A2A46"/>
    <w:lvl w:ilvl="0">
      <w:start w:val="1"/>
      <w:numFmt w:val="bullet"/>
      <w:pStyle w:val="Bulletlevel1"/>
      <w:lvlText w:val=""/>
      <w:lvlJc w:val="left"/>
      <w:pPr>
        <w:tabs>
          <w:tab w:val="num" w:pos="175"/>
        </w:tabs>
        <w:ind w:left="175" w:hanging="173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348"/>
        </w:tabs>
        <w:ind w:left="348" w:hanging="173"/>
      </w:pPr>
      <w:rPr>
        <w:rFonts w:ascii="Calibri" w:hAnsi="Calibri" w:hint="default"/>
      </w:rPr>
    </w:lvl>
    <w:lvl w:ilvl="2">
      <w:start w:val="1"/>
      <w:numFmt w:val="bullet"/>
      <w:lvlText w:val=""/>
      <w:lvlJc w:val="left"/>
      <w:pPr>
        <w:tabs>
          <w:tab w:val="num" w:pos="520"/>
        </w:tabs>
        <w:ind w:left="520" w:hanging="172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693"/>
        </w:tabs>
        <w:ind w:left="693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6"/>
        </w:tabs>
        <w:ind w:left="866" w:hanging="173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1039"/>
        </w:tabs>
        <w:ind w:left="1039" w:hanging="173"/>
      </w:pPr>
      <w:rPr>
        <w:rFonts w:ascii="Calibri" w:hAnsi="Calibri" w:hint="default"/>
      </w:rPr>
    </w:lvl>
    <w:lvl w:ilvl="6">
      <w:start w:val="1"/>
      <w:numFmt w:val="bullet"/>
      <w:lvlText w:val=""/>
      <w:lvlJc w:val="left"/>
      <w:pPr>
        <w:tabs>
          <w:tab w:val="num" w:pos="1212"/>
        </w:tabs>
        <w:ind w:left="1212" w:hanging="173"/>
      </w:pPr>
      <w:rPr>
        <w:rFonts w:ascii="Symbol" w:hAnsi="Symbol" w:hint="default"/>
        <w:color w:val="auto"/>
      </w:rPr>
    </w:lvl>
    <w:lvl w:ilvl="7">
      <w:start w:val="1"/>
      <w:numFmt w:val="bullet"/>
      <w:lvlText w:val="–"/>
      <w:lvlJc w:val="left"/>
      <w:pPr>
        <w:tabs>
          <w:tab w:val="num" w:pos="1384"/>
        </w:tabs>
        <w:ind w:left="1384" w:hanging="172"/>
      </w:pPr>
      <w:rPr>
        <w:rFonts w:ascii="Calibri" w:hAnsi="Calibri" w:hint="default"/>
      </w:rPr>
    </w:lvl>
    <w:lvl w:ilvl="8">
      <w:start w:val="1"/>
      <w:numFmt w:val="bullet"/>
      <w:lvlText w:val=""/>
      <w:lvlJc w:val="left"/>
      <w:pPr>
        <w:tabs>
          <w:tab w:val="num" w:pos="1557"/>
        </w:tabs>
        <w:ind w:left="1557" w:hanging="173"/>
      </w:pPr>
      <w:rPr>
        <w:rFonts w:ascii="Symbol" w:hAnsi="Symbol" w:hint="default"/>
      </w:rPr>
    </w:lvl>
  </w:abstractNum>
  <w:abstractNum w:abstractNumId="17">
    <w:nsid w:val="3D133C99"/>
    <w:multiLevelType w:val="multilevel"/>
    <w:tmpl w:val="26DC2CC8"/>
    <w:lvl w:ilvl="0">
      <w:start w:val="1"/>
      <w:numFmt w:val="decimal"/>
      <w:lvlText w:val="%1."/>
      <w:lvlJc w:val="left"/>
      <w:pPr>
        <w:tabs>
          <w:tab w:val="num" w:pos="294"/>
        </w:tabs>
        <w:ind w:left="294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82"/>
        </w:tabs>
        <w:ind w:left="582" w:hanging="288"/>
      </w:pPr>
      <w:rPr>
        <w:rFonts w:hint="default"/>
      </w:rPr>
    </w:lvl>
    <w:lvl w:ilvl="2">
      <w:start w:val="1"/>
      <w:numFmt w:val="lowerRoman"/>
      <w:pStyle w:val="Numberedi"/>
      <w:lvlText w:val="%3."/>
      <w:lvlJc w:val="left"/>
      <w:pPr>
        <w:tabs>
          <w:tab w:val="num" w:pos="870"/>
        </w:tabs>
        <w:ind w:left="87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6" w:hanging="360"/>
      </w:pPr>
      <w:rPr>
        <w:rFonts w:hint="default"/>
      </w:rPr>
    </w:lvl>
  </w:abstractNum>
  <w:abstractNum w:abstractNumId="18">
    <w:nsid w:val="66AD4E7E"/>
    <w:multiLevelType w:val="multilevel"/>
    <w:tmpl w:val="DF88FB60"/>
    <w:lvl w:ilvl="0">
      <w:start w:val="1"/>
      <w:numFmt w:val="decimal"/>
      <w:pStyle w:val="Numbered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pStyle w:val="Numbereda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8E604AD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0">
    <w:nsid w:val="690A004B"/>
    <w:multiLevelType w:val="multilevel"/>
    <w:tmpl w:val="3A56715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pStyle w:val="Bulletlevel3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pStyle w:val="Bulletlevel4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pStyle w:val="Bulletlevel5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pStyle w:val="Bulletlevel6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pStyle w:val="Bulletlevel7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pStyle w:val="Bulletlevel8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pStyle w:val="Bulletlevel9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21">
    <w:nsid w:val="6A367574"/>
    <w:multiLevelType w:val="multilevel"/>
    <w:tmpl w:val="F07EB6D2"/>
    <w:lvl w:ilvl="0">
      <w:start w:val="1"/>
      <w:numFmt w:val="bullet"/>
      <w:lvlText w:val=""/>
      <w:lvlJc w:val="left"/>
      <w:pPr>
        <w:ind w:left="360" w:hanging="349"/>
      </w:pPr>
      <w:rPr>
        <w:rFonts w:ascii="Symbol" w:hAnsi="Symbol"/>
        <w:color w:val="000000"/>
      </w:rPr>
    </w:lvl>
    <w:lvl w:ilvl="1">
      <w:start w:val="1"/>
      <w:numFmt w:val="bullet"/>
      <w:lvlText w:val=""/>
      <w:lvlJc w:val="left"/>
      <w:pPr>
        <w:ind w:left="731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1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7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51" w:hanging="360"/>
      </w:pPr>
      <w:rPr>
        <w:rFonts w:ascii="Symbol" w:hAnsi="Symbol" w:hint="default"/>
      </w:rPr>
    </w:lvl>
  </w:abstractNum>
  <w:abstractNum w:abstractNumId="22">
    <w:nsid w:val="719400C2"/>
    <w:multiLevelType w:val="multilevel"/>
    <w:tmpl w:val="DF88FB6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CCB563D"/>
    <w:multiLevelType w:val="multilevel"/>
    <w:tmpl w:val="3A567150"/>
    <w:lvl w:ilvl="0">
      <w:start w:val="1"/>
      <w:numFmt w:val="bullet"/>
      <w:pStyle w:val="Tablebulle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14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8"/>
  </w:num>
  <w:num w:numId="10">
    <w:abstractNumId w:val="17"/>
  </w:num>
  <w:num w:numId="11">
    <w:abstractNumId w:val="23"/>
  </w:num>
  <w:num w:numId="12">
    <w:abstractNumId w:val="19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1"/>
  </w:num>
  <w:num w:numId="17">
    <w:abstractNumId w:val="9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2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BC">
    <w15:presenceInfo w15:providerId="None" w15:userId="N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" w:dllVersion="2" w:checkStyle="1"/>
  <w:activeWritingStyle w:appName="MSWord" w:lang="en-GB" w:vendorID="6" w:dllVersion="2" w:checkStyle="1"/>
  <w:activeWritingStyle w:appName="MSWord" w:lang="fr-FR" w:vendorID="65" w:dllVersion="514" w:checkStyle="1"/>
  <w:proofState w:spelling="clean" w:grammar="clean"/>
  <w:attachedTemplate r:id="rId1"/>
  <w:stylePaneFormatFilter w:val="1D01" w:allStyles="1" w:customStyles="0" w:latentStyles="0" w:stylesInUse="0" w:headingStyles="0" w:numberingStyles="0" w:tableStyles="0" w:directFormattingOnRuns="1" w:directFormattingOnParagraphs="0" w:directFormattingOnNumbering="1" w:directFormattingOnTables="1" w:clearFormatting="1" w:top3HeadingStyles="0" w:visibleStyles="0" w:alternateStyleNames="0"/>
  <w:stylePaneSortMethod w:val="0000"/>
  <w:trackRevisions/>
  <w:doNotTrackFormatting/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0d0ee,#b8e3f3,#9dc496,#e4ee81,#76ad6d,#d9e74f,#8093ba,#c8e98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3D"/>
    <w:rsid w:val="000014CB"/>
    <w:rsid w:val="000056BA"/>
    <w:rsid w:val="000118AB"/>
    <w:rsid w:val="00013D2A"/>
    <w:rsid w:val="0001446B"/>
    <w:rsid w:val="00014774"/>
    <w:rsid w:val="000154C3"/>
    <w:rsid w:val="00020381"/>
    <w:rsid w:val="00021433"/>
    <w:rsid w:val="00027A17"/>
    <w:rsid w:val="00031E3C"/>
    <w:rsid w:val="00035277"/>
    <w:rsid w:val="000437A8"/>
    <w:rsid w:val="0004473F"/>
    <w:rsid w:val="00045429"/>
    <w:rsid w:val="00045B5F"/>
    <w:rsid w:val="00056547"/>
    <w:rsid w:val="00060168"/>
    <w:rsid w:val="00060861"/>
    <w:rsid w:val="00062C96"/>
    <w:rsid w:val="000635AE"/>
    <w:rsid w:val="00065B4B"/>
    <w:rsid w:val="00066DF8"/>
    <w:rsid w:val="000750FE"/>
    <w:rsid w:val="0008546C"/>
    <w:rsid w:val="00086290"/>
    <w:rsid w:val="00086303"/>
    <w:rsid w:val="000967C2"/>
    <w:rsid w:val="000A1700"/>
    <w:rsid w:val="000A48E5"/>
    <w:rsid w:val="000B049F"/>
    <w:rsid w:val="000B2716"/>
    <w:rsid w:val="000C0F82"/>
    <w:rsid w:val="000C1C88"/>
    <w:rsid w:val="000C3C66"/>
    <w:rsid w:val="000C6A46"/>
    <w:rsid w:val="000D2DC8"/>
    <w:rsid w:val="000D3D4C"/>
    <w:rsid w:val="000D3E93"/>
    <w:rsid w:val="000E05B6"/>
    <w:rsid w:val="000E528E"/>
    <w:rsid w:val="000E7F4D"/>
    <w:rsid w:val="000F2410"/>
    <w:rsid w:val="000F34B6"/>
    <w:rsid w:val="000F403E"/>
    <w:rsid w:val="000F4F59"/>
    <w:rsid w:val="000F5AF1"/>
    <w:rsid w:val="000F6517"/>
    <w:rsid w:val="000F76BA"/>
    <w:rsid w:val="00101743"/>
    <w:rsid w:val="0010412A"/>
    <w:rsid w:val="00105075"/>
    <w:rsid w:val="001055B0"/>
    <w:rsid w:val="0010740C"/>
    <w:rsid w:val="00113EBA"/>
    <w:rsid w:val="00114086"/>
    <w:rsid w:val="001168F4"/>
    <w:rsid w:val="00117231"/>
    <w:rsid w:val="001201DD"/>
    <w:rsid w:val="001210D0"/>
    <w:rsid w:val="00124D99"/>
    <w:rsid w:val="00131916"/>
    <w:rsid w:val="00135D9E"/>
    <w:rsid w:val="001419E7"/>
    <w:rsid w:val="00141F8C"/>
    <w:rsid w:val="00150A6D"/>
    <w:rsid w:val="00155354"/>
    <w:rsid w:val="00155C0D"/>
    <w:rsid w:val="001626A8"/>
    <w:rsid w:val="001629BB"/>
    <w:rsid w:val="001637F2"/>
    <w:rsid w:val="00165098"/>
    <w:rsid w:val="0017090F"/>
    <w:rsid w:val="0017248B"/>
    <w:rsid w:val="0017328A"/>
    <w:rsid w:val="00175D28"/>
    <w:rsid w:val="0017691F"/>
    <w:rsid w:val="001836A9"/>
    <w:rsid w:val="00191492"/>
    <w:rsid w:val="00191632"/>
    <w:rsid w:val="001959B3"/>
    <w:rsid w:val="00196EFA"/>
    <w:rsid w:val="001970D4"/>
    <w:rsid w:val="001A03AE"/>
    <w:rsid w:val="001B029F"/>
    <w:rsid w:val="001B038A"/>
    <w:rsid w:val="001B15E9"/>
    <w:rsid w:val="001B4615"/>
    <w:rsid w:val="001B5EA6"/>
    <w:rsid w:val="001B7F29"/>
    <w:rsid w:val="001C2A7A"/>
    <w:rsid w:val="001C3775"/>
    <w:rsid w:val="001D208B"/>
    <w:rsid w:val="001D3624"/>
    <w:rsid w:val="001D3B86"/>
    <w:rsid w:val="001D4DD9"/>
    <w:rsid w:val="001E0003"/>
    <w:rsid w:val="001E0BEB"/>
    <w:rsid w:val="001E4AEB"/>
    <w:rsid w:val="001F031D"/>
    <w:rsid w:val="001F2245"/>
    <w:rsid w:val="001F3650"/>
    <w:rsid w:val="001F49A0"/>
    <w:rsid w:val="00200E61"/>
    <w:rsid w:val="0020113E"/>
    <w:rsid w:val="00201FC5"/>
    <w:rsid w:val="00203EFE"/>
    <w:rsid w:val="002047FE"/>
    <w:rsid w:val="00206983"/>
    <w:rsid w:val="00210B5D"/>
    <w:rsid w:val="002115A3"/>
    <w:rsid w:val="002122C8"/>
    <w:rsid w:val="00221906"/>
    <w:rsid w:val="00221BC0"/>
    <w:rsid w:val="002224F9"/>
    <w:rsid w:val="00222567"/>
    <w:rsid w:val="00222E04"/>
    <w:rsid w:val="00227676"/>
    <w:rsid w:val="00236279"/>
    <w:rsid w:val="0023674D"/>
    <w:rsid w:val="00236B2A"/>
    <w:rsid w:val="002479B7"/>
    <w:rsid w:val="00251404"/>
    <w:rsid w:val="00252FAE"/>
    <w:rsid w:val="00256C72"/>
    <w:rsid w:val="00257E6F"/>
    <w:rsid w:val="00260D02"/>
    <w:rsid w:val="002645FA"/>
    <w:rsid w:val="00266B97"/>
    <w:rsid w:val="0026724F"/>
    <w:rsid w:val="00274133"/>
    <w:rsid w:val="002746F1"/>
    <w:rsid w:val="00276D6D"/>
    <w:rsid w:val="002838BF"/>
    <w:rsid w:val="00284504"/>
    <w:rsid w:val="002851DF"/>
    <w:rsid w:val="002855F0"/>
    <w:rsid w:val="00294054"/>
    <w:rsid w:val="002952F9"/>
    <w:rsid w:val="002A092A"/>
    <w:rsid w:val="002A44DA"/>
    <w:rsid w:val="002A5261"/>
    <w:rsid w:val="002A6794"/>
    <w:rsid w:val="002B1E79"/>
    <w:rsid w:val="002B57A1"/>
    <w:rsid w:val="002B5B4D"/>
    <w:rsid w:val="002B72F8"/>
    <w:rsid w:val="002B7F60"/>
    <w:rsid w:val="002C3882"/>
    <w:rsid w:val="002C4E84"/>
    <w:rsid w:val="002C7A52"/>
    <w:rsid w:val="002C7CFD"/>
    <w:rsid w:val="002D24FF"/>
    <w:rsid w:val="002D2F6C"/>
    <w:rsid w:val="002D45F9"/>
    <w:rsid w:val="002E0FDC"/>
    <w:rsid w:val="002E3AEF"/>
    <w:rsid w:val="002E4CB5"/>
    <w:rsid w:val="002F1172"/>
    <w:rsid w:val="00301F43"/>
    <w:rsid w:val="003035E7"/>
    <w:rsid w:val="00304FB4"/>
    <w:rsid w:val="003077F3"/>
    <w:rsid w:val="0031034A"/>
    <w:rsid w:val="00314813"/>
    <w:rsid w:val="003149F7"/>
    <w:rsid w:val="0031537A"/>
    <w:rsid w:val="00324150"/>
    <w:rsid w:val="0032482C"/>
    <w:rsid w:val="00335D58"/>
    <w:rsid w:val="00341F05"/>
    <w:rsid w:val="00341F74"/>
    <w:rsid w:val="0034381F"/>
    <w:rsid w:val="00346224"/>
    <w:rsid w:val="003517C3"/>
    <w:rsid w:val="003539BB"/>
    <w:rsid w:val="003550D1"/>
    <w:rsid w:val="00357B53"/>
    <w:rsid w:val="003600EE"/>
    <w:rsid w:val="0036124A"/>
    <w:rsid w:val="003640F3"/>
    <w:rsid w:val="00365CC7"/>
    <w:rsid w:val="00367ACA"/>
    <w:rsid w:val="0037172E"/>
    <w:rsid w:val="0037529D"/>
    <w:rsid w:val="00375E2B"/>
    <w:rsid w:val="00383188"/>
    <w:rsid w:val="00384605"/>
    <w:rsid w:val="003915FD"/>
    <w:rsid w:val="00396777"/>
    <w:rsid w:val="00397EE9"/>
    <w:rsid w:val="003A12EE"/>
    <w:rsid w:val="003A578E"/>
    <w:rsid w:val="003B06DB"/>
    <w:rsid w:val="003B2F80"/>
    <w:rsid w:val="003B3F8A"/>
    <w:rsid w:val="003B44E7"/>
    <w:rsid w:val="003C61EF"/>
    <w:rsid w:val="003C7393"/>
    <w:rsid w:val="003C7AE2"/>
    <w:rsid w:val="003E0BCC"/>
    <w:rsid w:val="003E6B65"/>
    <w:rsid w:val="003F139F"/>
    <w:rsid w:val="003F6421"/>
    <w:rsid w:val="003F6DCE"/>
    <w:rsid w:val="00403B14"/>
    <w:rsid w:val="0040411B"/>
    <w:rsid w:val="00406ABF"/>
    <w:rsid w:val="004075D4"/>
    <w:rsid w:val="004123F3"/>
    <w:rsid w:val="00412D2E"/>
    <w:rsid w:val="004156F6"/>
    <w:rsid w:val="00422C46"/>
    <w:rsid w:val="0042436F"/>
    <w:rsid w:val="00424CCF"/>
    <w:rsid w:val="004254E0"/>
    <w:rsid w:val="00425D2B"/>
    <w:rsid w:val="00426E69"/>
    <w:rsid w:val="00430F81"/>
    <w:rsid w:val="00430FFB"/>
    <w:rsid w:val="004322FB"/>
    <w:rsid w:val="00441BA8"/>
    <w:rsid w:val="00441D77"/>
    <w:rsid w:val="00446609"/>
    <w:rsid w:val="0044775B"/>
    <w:rsid w:val="004516BB"/>
    <w:rsid w:val="0045274B"/>
    <w:rsid w:val="00452FC3"/>
    <w:rsid w:val="004545D3"/>
    <w:rsid w:val="004606BA"/>
    <w:rsid w:val="004625C5"/>
    <w:rsid w:val="00463249"/>
    <w:rsid w:val="004651AC"/>
    <w:rsid w:val="004657A6"/>
    <w:rsid w:val="00467BFD"/>
    <w:rsid w:val="00470656"/>
    <w:rsid w:val="00471C96"/>
    <w:rsid w:val="00472227"/>
    <w:rsid w:val="0047257D"/>
    <w:rsid w:val="00472B82"/>
    <w:rsid w:val="00474035"/>
    <w:rsid w:val="00484D2C"/>
    <w:rsid w:val="0048620C"/>
    <w:rsid w:val="0048633B"/>
    <w:rsid w:val="004914FF"/>
    <w:rsid w:val="00492835"/>
    <w:rsid w:val="004928C5"/>
    <w:rsid w:val="004A2804"/>
    <w:rsid w:val="004A4027"/>
    <w:rsid w:val="004A470C"/>
    <w:rsid w:val="004B2CDC"/>
    <w:rsid w:val="004B6929"/>
    <w:rsid w:val="004C2CD2"/>
    <w:rsid w:val="004C416D"/>
    <w:rsid w:val="004C6B82"/>
    <w:rsid w:val="004C6F84"/>
    <w:rsid w:val="004C7FCC"/>
    <w:rsid w:val="004D0F71"/>
    <w:rsid w:val="004D2616"/>
    <w:rsid w:val="004D4506"/>
    <w:rsid w:val="004D4DFC"/>
    <w:rsid w:val="004E2A97"/>
    <w:rsid w:val="004E4D0D"/>
    <w:rsid w:val="004E5AF1"/>
    <w:rsid w:val="004E6FD9"/>
    <w:rsid w:val="004F0A68"/>
    <w:rsid w:val="004F3852"/>
    <w:rsid w:val="004F5E40"/>
    <w:rsid w:val="004F6084"/>
    <w:rsid w:val="0050048E"/>
    <w:rsid w:val="00501320"/>
    <w:rsid w:val="005014D5"/>
    <w:rsid w:val="00501CAE"/>
    <w:rsid w:val="005020A9"/>
    <w:rsid w:val="00505C34"/>
    <w:rsid w:val="005067F9"/>
    <w:rsid w:val="00511CF9"/>
    <w:rsid w:val="00512AD2"/>
    <w:rsid w:val="00513CC3"/>
    <w:rsid w:val="00516DBE"/>
    <w:rsid w:val="00517A39"/>
    <w:rsid w:val="005226EE"/>
    <w:rsid w:val="005242DA"/>
    <w:rsid w:val="00525845"/>
    <w:rsid w:val="00525AC2"/>
    <w:rsid w:val="00525DB9"/>
    <w:rsid w:val="00526FAD"/>
    <w:rsid w:val="00532619"/>
    <w:rsid w:val="00533486"/>
    <w:rsid w:val="00536BAB"/>
    <w:rsid w:val="00540177"/>
    <w:rsid w:val="00540FCB"/>
    <w:rsid w:val="0054323F"/>
    <w:rsid w:val="00550C89"/>
    <w:rsid w:val="00551599"/>
    <w:rsid w:val="00553365"/>
    <w:rsid w:val="00554992"/>
    <w:rsid w:val="005551B5"/>
    <w:rsid w:val="00556D46"/>
    <w:rsid w:val="0056196B"/>
    <w:rsid w:val="005669E5"/>
    <w:rsid w:val="00566D56"/>
    <w:rsid w:val="005713B8"/>
    <w:rsid w:val="00573EF5"/>
    <w:rsid w:val="00576D68"/>
    <w:rsid w:val="00581A9B"/>
    <w:rsid w:val="00583904"/>
    <w:rsid w:val="005843D3"/>
    <w:rsid w:val="00591910"/>
    <w:rsid w:val="0059221D"/>
    <w:rsid w:val="00595424"/>
    <w:rsid w:val="005A2162"/>
    <w:rsid w:val="005B061D"/>
    <w:rsid w:val="005B17C3"/>
    <w:rsid w:val="005B1CFC"/>
    <w:rsid w:val="005B313D"/>
    <w:rsid w:val="005C2B4C"/>
    <w:rsid w:val="005C2EBE"/>
    <w:rsid w:val="005C39ED"/>
    <w:rsid w:val="005C4E34"/>
    <w:rsid w:val="005C569E"/>
    <w:rsid w:val="005D18A7"/>
    <w:rsid w:val="005D436A"/>
    <w:rsid w:val="005D54DF"/>
    <w:rsid w:val="005D6206"/>
    <w:rsid w:val="005D74D5"/>
    <w:rsid w:val="005D7CEB"/>
    <w:rsid w:val="005D7FA6"/>
    <w:rsid w:val="005E0703"/>
    <w:rsid w:val="005E101C"/>
    <w:rsid w:val="005E3A9E"/>
    <w:rsid w:val="005E3E88"/>
    <w:rsid w:val="005E5078"/>
    <w:rsid w:val="005F1FAA"/>
    <w:rsid w:val="005F6D27"/>
    <w:rsid w:val="00604090"/>
    <w:rsid w:val="00605B2C"/>
    <w:rsid w:val="00606F2D"/>
    <w:rsid w:val="0060700E"/>
    <w:rsid w:val="0061030A"/>
    <w:rsid w:val="00611352"/>
    <w:rsid w:val="00611BF2"/>
    <w:rsid w:val="006122F4"/>
    <w:rsid w:val="00612693"/>
    <w:rsid w:val="006152B5"/>
    <w:rsid w:val="0061778F"/>
    <w:rsid w:val="00617F25"/>
    <w:rsid w:val="00621C95"/>
    <w:rsid w:val="00624178"/>
    <w:rsid w:val="00625FFE"/>
    <w:rsid w:val="00626B84"/>
    <w:rsid w:val="00631C0B"/>
    <w:rsid w:val="00633B4A"/>
    <w:rsid w:val="00644377"/>
    <w:rsid w:val="0064708C"/>
    <w:rsid w:val="006503E5"/>
    <w:rsid w:val="006523C5"/>
    <w:rsid w:val="00654D46"/>
    <w:rsid w:val="006571BC"/>
    <w:rsid w:val="00660748"/>
    <w:rsid w:val="00665176"/>
    <w:rsid w:val="00667930"/>
    <w:rsid w:val="00671E90"/>
    <w:rsid w:val="00672670"/>
    <w:rsid w:val="00674505"/>
    <w:rsid w:val="0067450E"/>
    <w:rsid w:val="006749D0"/>
    <w:rsid w:val="00675DD1"/>
    <w:rsid w:val="00680C31"/>
    <w:rsid w:val="00681730"/>
    <w:rsid w:val="006851B1"/>
    <w:rsid w:val="00686958"/>
    <w:rsid w:val="00686C2F"/>
    <w:rsid w:val="0068770C"/>
    <w:rsid w:val="0069520B"/>
    <w:rsid w:val="00696283"/>
    <w:rsid w:val="006A2CEE"/>
    <w:rsid w:val="006A3BCD"/>
    <w:rsid w:val="006A4E3C"/>
    <w:rsid w:val="006A59A5"/>
    <w:rsid w:val="006A6F1B"/>
    <w:rsid w:val="006A7DAB"/>
    <w:rsid w:val="006B202C"/>
    <w:rsid w:val="006B654E"/>
    <w:rsid w:val="006C10AD"/>
    <w:rsid w:val="006C45CC"/>
    <w:rsid w:val="006C4F97"/>
    <w:rsid w:val="006D3234"/>
    <w:rsid w:val="006D5637"/>
    <w:rsid w:val="006D638D"/>
    <w:rsid w:val="006D6F62"/>
    <w:rsid w:val="006D72C1"/>
    <w:rsid w:val="006D739C"/>
    <w:rsid w:val="006E1178"/>
    <w:rsid w:val="006E16E3"/>
    <w:rsid w:val="006E18D2"/>
    <w:rsid w:val="006E7968"/>
    <w:rsid w:val="006E7D81"/>
    <w:rsid w:val="006F04C9"/>
    <w:rsid w:val="006F23CE"/>
    <w:rsid w:val="006F27DA"/>
    <w:rsid w:val="006F2902"/>
    <w:rsid w:val="006F623A"/>
    <w:rsid w:val="006F6AA6"/>
    <w:rsid w:val="006F71DA"/>
    <w:rsid w:val="00700751"/>
    <w:rsid w:val="0070752A"/>
    <w:rsid w:val="0071205C"/>
    <w:rsid w:val="007129B3"/>
    <w:rsid w:val="007211F1"/>
    <w:rsid w:val="00722032"/>
    <w:rsid w:val="007246A8"/>
    <w:rsid w:val="00731F23"/>
    <w:rsid w:val="007328F6"/>
    <w:rsid w:val="00734503"/>
    <w:rsid w:val="00734EE4"/>
    <w:rsid w:val="0073638E"/>
    <w:rsid w:val="007453F2"/>
    <w:rsid w:val="00750D99"/>
    <w:rsid w:val="00751609"/>
    <w:rsid w:val="007538EB"/>
    <w:rsid w:val="00756CA5"/>
    <w:rsid w:val="00757F36"/>
    <w:rsid w:val="00767065"/>
    <w:rsid w:val="00767FBD"/>
    <w:rsid w:val="007701F9"/>
    <w:rsid w:val="007719F1"/>
    <w:rsid w:val="00773D7E"/>
    <w:rsid w:val="0077536C"/>
    <w:rsid w:val="00776843"/>
    <w:rsid w:val="00780741"/>
    <w:rsid w:val="00787316"/>
    <w:rsid w:val="00793B01"/>
    <w:rsid w:val="007A0D8E"/>
    <w:rsid w:val="007A40CF"/>
    <w:rsid w:val="007A4714"/>
    <w:rsid w:val="007A6278"/>
    <w:rsid w:val="007B0F0F"/>
    <w:rsid w:val="007B2750"/>
    <w:rsid w:val="007B2806"/>
    <w:rsid w:val="007B668F"/>
    <w:rsid w:val="007B7C50"/>
    <w:rsid w:val="007C0C3A"/>
    <w:rsid w:val="007C10C2"/>
    <w:rsid w:val="007C3967"/>
    <w:rsid w:val="007C4FAA"/>
    <w:rsid w:val="007D277E"/>
    <w:rsid w:val="007D28D7"/>
    <w:rsid w:val="007D3CDA"/>
    <w:rsid w:val="007E1A11"/>
    <w:rsid w:val="007E243D"/>
    <w:rsid w:val="007E3379"/>
    <w:rsid w:val="007E7961"/>
    <w:rsid w:val="007E7F83"/>
    <w:rsid w:val="007F2B7A"/>
    <w:rsid w:val="00801AA0"/>
    <w:rsid w:val="00806463"/>
    <w:rsid w:val="0080701E"/>
    <w:rsid w:val="008100AB"/>
    <w:rsid w:val="0081562F"/>
    <w:rsid w:val="0081700B"/>
    <w:rsid w:val="00817353"/>
    <w:rsid w:val="0082250E"/>
    <w:rsid w:val="00824670"/>
    <w:rsid w:val="00825B47"/>
    <w:rsid w:val="00842A28"/>
    <w:rsid w:val="00845805"/>
    <w:rsid w:val="00846E93"/>
    <w:rsid w:val="00853A85"/>
    <w:rsid w:val="008556AE"/>
    <w:rsid w:val="00861D18"/>
    <w:rsid w:val="00867A36"/>
    <w:rsid w:val="00874653"/>
    <w:rsid w:val="00874F3F"/>
    <w:rsid w:val="00875561"/>
    <w:rsid w:val="00877E76"/>
    <w:rsid w:val="0088727A"/>
    <w:rsid w:val="00890256"/>
    <w:rsid w:val="0089101E"/>
    <w:rsid w:val="00893AD9"/>
    <w:rsid w:val="00894F99"/>
    <w:rsid w:val="008965C5"/>
    <w:rsid w:val="008B0817"/>
    <w:rsid w:val="008B19ED"/>
    <w:rsid w:val="008B1D0E"/>
    <w:rsid w:val="008B6B9B"/>
    <w:rsid w:val="008B7EFD"/>
    <w:rsid w:val="008C515E"/>
    <w:rsid w:val="008D0C90"/>
    <w:rsid w:val="008D24EE"/>
    <w:rsid w:val="008D374E"/>
    <w:rsid w:val="008D5382"/>
    <w:rsid w:val="008E1779"/>
    <w:rsid w:val="008E2ACE"/>
    <w:rsid w:val="008E4246"/>
    <w:rsid w:val="008E74EF"/>
    <w:rsid w:val="008F5145"/>
    <w:rsid w:val="00902F30"/>
    <w:rsid w:val="00911BC8"/>
    <w:rsid w:val="00913CDE"/>
    <w:rsid w:val="009226E6"/>
    <w:rsid w:val="00924BD8"/>
    <w:rsid w:val="00925739"/>
    <w:rsid w:val="00932143"/>
    <w:rsid w:val="00933DD7"/>
    <w:rsid w:val="00935B8A"/>
    <w:rsid w:val="00935FE9"/>
    <w:rsid w:val="00942885"/>
    <w:rsid w:val="00942F89"/>
    <w:rsid w:val="009444AD"/>
    <w:rsid w:val="009457F0"/>
    <w:rsid w:val="00950B79"/>
    <w:rsid w:val="00952F43"/>
    <w:rsid w:val="0095422E"/>
    <w:rsid w:val="00955EAD"/>
    <w:rsid w:val="009617C2"/>
    <w:rsid w:val="00961A3B"/>
    <w:rsid w:val="00961C97"/>
    <w:rsid w:val="00967391"/>
    <w:rsid w:val="00973343"/>
    <w:rsid w:val="00974B18"/>
    <w:rsid w:val="00975103"/>
    <w:rsid w:val="00975A18"/>
    <w:rsid w:val="0097754F"/>
    <w:rsid w:val="009809F9"/>
    <w:rsid w:val="009835FA"/>
    <w:rsid w:val="00983955"/>
    <w:rsid w:val="0099292D"/>
    <w:rsid w:val="00994D9D"/>
    <w:rsid w:val="00997791"/>
    <w:rsid w:val="00997F99"/>
    <w:rsid w:val="009A5637"/>
    <w:rsid w:val="009A5C9C"/>
    <w:rsid w:val="009A692D"/>
    <w:rsid w:val="009B112E"/>
    <w:rsid w:val="009B26CD"/>
    <w:rsid w:val="009B3C22"/>
    <w:rsid w:val="009C1DE1"/>
    <w:rsid w:val="009C4717"/>
    <w:rsid w:val="009C6224"/>
    <w:rsid w:val="009D205D"/>
    <w:rsid w:val="009D2594"/>
    <w:rsid w:val="009D5FC5"/>
    <w:rsid w:val="009E21CE"/>
    <w:rsid w:val="009E2324"/>
    <w:rsid w:val="009E37B1"/>
    <w:rsid w:val="009E542B"/>
    <w:rsid w:val="009F18EC"/>
    <w:rsid w:val="009F4D79"/>
    <w:rsid w:val="009F53AE"/>
    <w:rsid w:val="00A0183B"/>
    <w:rsid w:val="00A01BA1"/>
    <w:rsid w:val="00A06BE2"/>
    <w:rsid w:val="00A12CE7"/>
    <w:rsid w:val="00A12DD4"/>
    <w:rsid w:val="00A13BC9"/>
    <w:rsid w:val="00A14881"/>
    <w:rsid w:val="00A1659C"/>
    <w:rsid w:val="00A20DD4"/>
    <w:rsid w:val="00A22134"/>
    <w:rsid w:val="00A232BB"/>
    <w:rsid w:val="00A23D48"/>
    <w:rsid w:val="00A27F00"/>
    <w:rsid w:val="00A3008F"/>
    <w:rsid w:val="00A31118"/>
    <w:rsid w:val="00A31B5C"/>
    <w:rsid w:val="00A324DC"/>
    <w:rsid w:val="00A325B5"/>
    <w:rsid w:val="00A32A2C"/>
    <w:rsid w:val="00A3574D"/>
    <w:rsid w:val="00A4158C"/>
    <w:rsid w:val="00A42ABC"/>
    <w:rsid w:val="00A4384D"/>
    <w:rsid w:val="00A46FA6"/>
    <w:rsid w:val="00A5127E"/>
    <w:rsid w:val="00A537E0"/>
    <w:rsid w:val="00A63755"/>
    <w:rsid w:val="00A6536C"/>
    <w:rsid w:val="00A7105F"/>
    <w:rsid w:val="00A77C96"/>
    <w:rsid w:val="00A80943"/>
    <w:rsid w:val="00A81874"/>
    <w:rsid w:val="00A84246"/>
    <w:rsid w:val="00A90E57"/>
    <w:rsid w:val="00A934C7"/>
    <w:rsid w:val="00A93C04"/>
    <w:rsid w:val="00A960EE"/>
    <w:rsid w:val="00A968E3"/>
    <w:rsid w:val="00A97680"/>
    <w:rsid w:val="00A9786F"/>
    <w:rsid w:val="00AA0A4A"/>
    <w:rsid w:val="00AA41D9"/>
    <w:rsid w:val="00AA42A4"/>
    <w:rsid w:val="00AA6C99"/>
    <w:rsid w:val="00AA78E8"/>
    <w:rsid w:val="00AB2D78"/>
    <w:rsid w:val="00AB44C5"/>
    <w:rsid w:val="00AB791A"/>
    <w:rsid w:val="00AC1A65"/>
    <w:rsid w:val="00AC374A"/>
    <w:rsid w:val="00AC5CD6"/>
    <w:rsid w:val="00AC63A0"/>
    <w:rsid w:val="00AD49CC"/>
    <w:rsid w:val="00AD67FD"/>
    <w:rsid w:val="00AD6DFB"/>
    <w:rsid w:val="00AE0883"/>
    <w:rsid w:val="00AE6F4D"/>
    <w:rsid w:val="00AE7F41"/>
    <w:rsid w:val="00AF241A"/>
    <w:rsid w:val="00AF28F4"/>
    <w:rsid w:val="00AF6B73"/>
    <w:rsid w:val="00B039F6"/>
    <w:rsid w:val="00B05C4E"/>
    <w:rsid w:val="00B06BBE"/>
    <w:rsid w:val="00B0737F"/>
    <w:rsid w:val="00B106B4"/>
    <w:rsid w:val="00B13F9B"/>
    <w:rsid w:val="00B20E5B"/>
    <w:rsid w:val="00B22715"/>
    <w:rsid w:val="00B249CC"/>
    <w:rsid w:val="00B26EC2"/>
    <w:rsid w:val="00B317CC"/>
    <w:rsid w:val="00B444D3"/>
    <w:rsid w:val="00B47B9F"/>
    <w:rsid w:val="00B47E7D"/>
    <w:rsid w:val="00B63628"/>
    <w:rsid w:val="00B71921"/>
    <w:rsid w:val="00B72E85"/>
    <w:rsid w:val="00B74003"/>
    <w:rsid w:val="00B74794"/>
    <w:rsid w:val="00B74C6C"/>
    <w:rsid w:val="00B74EF2"/>
    <w:rsid w:val="00B80116"/>
    <w:rsid w:val="00B80821"/>
    <w:rsid w:val="00B80C4F"/>
    <w:rsid w:val="00B82047"/>
    <w:rsid w:val="00B8251D"/>
    <w:rsid w:val="00B82565"/>
    <w:rsid w:val="00B92F28"/>
    <w:rsid w:val="00B93CFA"/>
    <w:rsid w:val="00B95473"/>
    <w:rsid w:val="00B96609"/>
    <w:rsid w:val="00B966F2"/>
    <w:rsid w:val="00BB42ED"/>
    <w:rsid w:val="00BB4EA9"/>
    <w:rsid w:val="00BB6106"/>
    <w:rsid w:val="00BB6833"/>
    <w:rsid w:val="00BB6A9E"/>
    <w:rsid w:val="00BC08EA"/>
    <w:rsid w:val="00BC0EAA"/>
    <w:rsid w:val="00BD287D"/>
    <w:rsid w:val="00BE01F1"/>
    <w:rsid w:val="00BE3446"/>
    <w:rsid w:val="00BE4299"/>
    <w:rsid w:val="00BE6ABE"/>
    <w:rsid w:val="00BE7676"/>
    <w:rsid w:val="00BF0205"/>
    <w:rsid w:val="00BF0C6C"/>
    <w:rsid w:val="00BF467C"/>
    <w:rsid w:val="00BF57B5"/>
    <w:rsid w:val="00C00660"/>
    <w:rsid w:val="00C020C7"/>
    <w:rsid w:val="00C02E91"/>
    <w:rsid w:val="00C079EB"/>
    <w:rsid w:val="00C12F47"/>
    <w:rsid w:val="00C14D9B"/>
    <w:rsid w:val="00C16C3D"/>
    <w:rsid w:val="00C171F9"/>
    <w:rsid w:val="00C238C6"/>
    <w:rsid w:val="00C25B77"/>
    <w:rsid w:val="00C31323"/>
    <w:rsid w:val="00C32287"/>
    <w:rsid w:val="00C32897"/>
    <w:rsid w:val="00C43B97"/>
    <w:rsid w:val="00C44AB6"/>
    <w:rsid w:val="00C44B2E"/>
    <w:rsid w:val="00C50B9D"/>
    <w:rsid w:val="00C567EE"/>
    <w:rsid w:val="00C62DAF"/>
    <w:rsid w:val="00C6410E"/>
    <w:rsid w:val="00C64B92"/>
    <w:rsid w:val="00C64D2B"/>
    <w:rsid w:val="00C6590F"/>
    <w:rsid w:val="00C6698D"/>
    <w:rsid w:val="00C67134"/>
    <w:rsid w:val="00C70121"/>
    <w:rsid w:val="00C7255E"/>
    <w:rsid w:val="00C82C07"/>
    <w:rsid w:val="00C83332"/>
    <w:rsid w:val="00C92D0C"/>
    <w:rsid w:val="00C95608"/>
    <w:rsid w:val="00CA3BAB"/>
    <w:rsid w:val="00CA3F6D"/>
    <w:rsid w:val="00CA45C4"/>
    <w:rsid w:val="00CB0280"/>
    <w:rsid w:val="00CB1AF9"/>
    <w:rsid w:val="00CB2981"/>
    <w:rsid w:val="00CB572D"/>
    <w:rsid w:val="00CC029C"/>
    <w:rsid w:val="00CC44DB"/>
    <w:rsid w:val="00CC4DD0"/>
    <w:rsid w:val="00CC50E6"/>
    <w:rsid w:val="00CD183E"/>
    <w:rsid w:val="00CD4CB9"/>
    <w:rsid w:val="00CD6F9C"/>
    <w:rsid w:val="00CE0395"/>
    <w:rsid w:val="00CE0D76"/>
    <w:rsid w:val="00CE43DD"/>
    <w:rsid w:val="00CE44CC"/>
    <w:rsid w:val="00CE4C58"/>
    <w:rsid w:val="00CE5E6C"/>
    <w:rsid w:val="00CF0DC7"/>
    <w:rsid w:val="00CF4EA6"/>
    <w:rsid w:val="00CF614A"/>
    <w:rsid w:val="00CF7FFD"/>
    <w:rsid w:val="00D00434"/>
    <w:rsid w:val="00D00E9F"/>
    <w:rsid w:val="00D02E6C"/>
    <w:rsid w:val="00D10048"/>
    <w:rsid w:val="00D1192F"/>
    <w:rsid w:val="00D1382B"/>
    <w:rsid w:val="00D224F8"/>
    <w:rsid w:val="00D231FD"/>
    <w:rsid w:val="00D23C94"/>
    <w:rsid w:val="00D26711"/>
    <w:rsid w:val="00D26BEF"/>
    <w:rsid w:val="00D3525B"/>
    <w:rsid w:val="00D3571E"/>
    <w:rsid w:val="00D429A1"/>
    <w:rsid w:val="00D43FA9"/>
    <w:rsid w:val="00D46394"/>
    <w:rsid w:val="00D46F64"/>
    <w:rsid w:val="00D50E3D"/>
    <w:rsid w:val="00D60320"/>
    <w:rsid w:val="00D606E6"/>
    <w:rsid w:val="00D6214B"/>
    <w:rsid w:val="00D62A0F"/>
    <w:rsid w:val="00D65BE4"/>
    <w:rsid w:val="00D77531"/>
    <w:rsid w:val="00D831F3"/>
    <w:rsid w:val="00D87D6F"/>
    <w:rsid w:val="00D9095C"/>
    <w:rsid w:val="00D913F8"/>
    <w:rsid w:val="00D9289C"/>
    <w:rsid w:val="00D93F17"/>
    <w:rsid w:val="00D9565B"/>
    <w:rsid w:val="00D959CF"/>
    <w:rsid w:val="00DA1A67"/>
    <w:rsid w:val="00DA440E"/>
    <w:rsid w:val="00DB0EC3"/>
    <w:rsid w:val="00DB1969"/>
    <w:rsid w:val="00DB1C5F"/>
    <w:rsid w:val="00DB3D21"/>
    <w:rsid w:val="00DB7B65"/>
    <w:rsid w:val="00DC346D"/>
    <w:rsid w:val="00DC3585"/>
    <w:rsid w:val="00DC6C2C"/>
    <w:rsid w:val="00DD1329"/>
    <w:rsid w:val="00DD5B2D"/>
    <w:rsid w:val="00DD6034"/>
    <w:rsid w:val="00DE0419"/>
    <w:rsid w:val="00DE1506"/>
    <w:rsid w:val="00DF0CCA"/>
    <w:rsid w:val="00DF2914"/>
    <w:rsid w:val="00DF3067"/>
    <w:rsid w:val="00DF37D2"/>
    <w:rsid w:val="00DF4824"/>
    <w:rsid w:val="00DF50E3"/>
    <w:rsid w:val="00E0217F"/>
    <w:rsid w:val="00E0252C"/>
    <w:rsid w:val="00E0267B"/>
    <w:rsid w:val="00E02EF5"/>
    <w:rsid w:val="00E06427"/>
    <w:rsid w:val="00E06F77"/>
    <w:rsid w:val="00E11078"/>
    <w:rsid w:val="00E124C4"/>
    <w:rsid w:val="00E126E0"/>
    <w:rsid w:val="00E140C9"/>
    <w:rsid w:val="00E17FDF"/>
    <w:rsid w:val="00E2483F"/>
    <w:rsid w:val="00E24D77"/>
    <w:rsid w:val="00E26036"/>
    <w:rsid w:val="00E27298"/>
    <w:rsid w:val="00E27614"/>
    <w:rsid w:val="00E276C6"/>
    <w:rsid w:val="00E2773F"/>
    <w:rsid w:val="00E32CA2"/>
    <w:rsid w:val="00E426D3"/>
    <w:rsid w:val="00E45DCF"/>
    <w:rsid w:val="00E46707"/>
    <w:rsid w:val="00E4695B"/>
    <w:rsid w:val="00E47445"/>
    <w:rsid w:val="00E50779"/>
    <w:rsid w:val="00E50A8A"/>
    <w:rsid w:val="00E5362E"/>
    <w:rsid w:val="00E56067"/>
    <w:rsid w:val="00E564D2"/>
    <w:rsid w:val="00E56DEB"/>
    <w:rsid w:val="00E60D35"/>
    <w:rsid w:val="00E6101C"/>
    <w:rsid w:val="00E67749"/>
    <w:rsid w:val="00E7204E"/>
    <w:rsid w:val="00E73E71"/>
    <w:rsid w:val="00E7533B"/>
    <w:rsid w:val="00E77686"/>
    <w:rsid w:val="00E8030C"/>
    <w:rsid w:val="00E8041D"/>
    <w:rsid w:val="00E84A3A"/>
    <w:rsid w:val="00E852CA"/>
    <w:rsid w:val="00E876C4"/>
    <w:rsid w:val="00E9404B"/>
    <w:rsid w:val="00E943DC"/>
    <w:rsid w:val="00E97049"/>
    <w:rsid w:val="00EA29DE"/>
    <w:rsid w:val="00EA2B81"/>
    <w:rsid w:val="00EA5025"/>
    <w:rsid w:val="00EB702F"/>
    <w:rsid w:val="00EB7038"/>
    <w:rsid w:val="00EC5051"/>
    <w:rsid w:val="00EC5401"/>
    <w:rsid w:val="00EC680F"/>
    <w:rsid w:val="00EC6B58"/>
    <w:rsid w:val="00ED23FD"/>
    <w:rsid w:val="00ED36A8"/>
    <w:rsid w:val="00ED3E93"/>
    <w:rsid w:val="00ED46C7"/>
    <w:rsid w:val="00ED53FE"/>
    <w:rsid w:val="00EE13A9"/>
    <w:rsid w:val="00EE20BC"/>
    <w:rsid w:val="00EE6128"/>
    <w:rsid w:val="00EE7CE0"/>
    <w:rsid w:val="00EF26EF"/>
    <w:rsid w:val="00EF38B4"/>
    <w:rsid w:val="00EF6865"/>
    <w:rsid w:val="00F01489"/>
    <w:rsid w:val="00F0398B"/>
    <w:rsid w:val="00F07A2A"/>
    <w:rsid w:val="00F11266"/>
    <w:rsid w:val="00F11D9A"/>
    <w:rsid w:val="00F129E8"/>
    <w:rsid w:val="00F16652"/>
    <w:rsid w:val="00F20437"/>
    <w:rsid w:val="00F21F10"/>
    <w:rsid w:val="00F266D7"/>
    <w:rsid w:val="00F33DCE"/>
    <w:rsid w:val="00F34FCE"/>
    <w:rsid w:val="00F379F8"/>
    <w:rsid w:val="00F404E5"/>
    <w:rsid w:val="00F40E7E"/>
    <w:rsid w:val="00F42914"/>
    <w:rsid w:val="00F521AF"/>
    <w:rsid w:val="00F53151"/>
    <w:rsid w:val="00F577B9"/>
    <w:rsid w:val="00F61A10"/>
    <w:rsid w:val="00F6519A"/>
    <w:rsid w:val="00F80A6C"/>
    <w:rsid w:val="00F83056"/>
    <w:rsid w:val="00F83494"/>
    <w:rsid w:val="00F84DC8"/>
    <w:rsid w:val="00F96433"/>
    <w:rsid w:val="00FA0927"/>
    <w:rsid w:val="00FB20EC"/>
    <w:rsid w:val="00FB212D"/>
    <w:rsid w:val="00FB4938"/>
    <w:rsid w:val="00FC1A17"/>
    <w:rsid w:val="00FC489B"/>
    <w:rsid w:val="00FC519B"/>
    <w:rsid w:val="00FC65AC"/>
    <w:rsid w:val="00FC775A"/>
    <w:rsid w:val="00FD1DBA"/>
    <w:rsid w:val="00FD308D"/>
    <w:rsid w:val="00FD5BD1"/>
    <w:rsid w:val="00FD61F8"/>
    <w:rsid w:val="00FE298C"/>
    <w:rsid w:val="00FE3A24"/>
    <w:rsid w:val="00FF2EAC"/>
    <w:rsid w:val="00FF2FDA"/>
    <w:rsid w:val="00FF621E"/>
    <w:rsid w:val="00FF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0d0ee,#b8e3f3,#9dc496,#e4ee81,#76ad6d,#d9e74f,#8093ba,#c8e980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E970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/>
    <w:lsdException w:name="heading 4" w:locked="0" w:semiHidden="0" w:uiPriority="0" w:unhideWhenUsed="0" w:qFormat="1"/>
    <w:lsdException w:name="heading 5" w:locked="0" w:semiHidden="0" w:uiPriority="0" w:unhideWhenUsed="0" w:qFormat="1"/>
    <w:lsdException w:name="heading 6" w:locked="0" w:uiPriority="9" w:qFormat="1"/>
    <w:lsdException w:name="heading 7" w:locked="0" w:semiHidden="0" w:uiPriority="2" w:qFormat="1"/>
    <w:lsdException w:name="heading 8" w:locked="0" w:semiHidden="0" w:uiPriority="2" w:qFormat="1"/>
    <w:lsdException w:name="heading 9" w:locked="0" w:semiHidden="0" w:uiPriority="2" w:qFormat="1"/>
    <w:lsdException w:name="toc 1" w:locked="0" w:uiPriority="39" w:qFormat="1"/>
    <w:lsdException w:name="toc 2" w:locked="0" w:semiHidden="0" w:uiPriority="39"/>
    <w:lsdException w:name="toc 3" w:locked="0" w:semiHidden="0" w:uiPriority="39"/>
    <w:lsdException w:name="toc 4" w:locked="0" w:semiHidden="0" w:uiPriority="39"/>
    <w:lsdException w:name="toc 5" w:locked="0" w:semiHidden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footnote text" w:locked="0"/>
    <w:lsdException w:name="header" w:locked="0" w:uiPriority="1"/>
    <w:lsdException w:name="footer" w:locked="0" w:qFormat="1"/>
    <w:lsdException w:name="caption" w:locked="0" w:uiPriority="35" w:qFormat="1"/>
    <w:lsdException w:name="table of figures" w:locked="0"/>
    <w:lsdException w:name="footnote reference" w:locked="0"/>
    <w:lsdException w:name="page number" w:locked="0" w:uiPriority="2"/>
    <w:lsdException w:name="endnote reference" w:locked="0"/>
    <w:lsdException w:name="endnote text" w:locked="0"/>
    <w:lsdException w:name="table of authorities" w:locked="0"/>
    <w:lsdException w:name="List" w:locked="0"/>
    <w:lsdException w:name="List Bullet" w:locked="0" w:uiPriority="2"/>
    <w:lsdException w:name="List Number" w:locked="0" w:unhideWhenUsed="0"/>
    <w:lsdException w:name="List 2" w:locked="0"/>
    <w:lsdException w:name="List 3" w:locked="0"/>
    <w:lsdException w:name="List 4" w:unhideWhenUsed="0"/>
    <w:lsdException w:name="List 5" w:unhideWhenUsed="0"/>
    <w:lsdException w:name="List Bullet 2" w:locked="0" w:uiPriority="2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Title" w:locked="0" w:semiHidden="0" w:uiPriority="0" w:unhideWhenUsed="0"/>
    <w:lsdException w:name="Default Paragraph Font" w:locked="0" w:uiPriority="1"/>
    <w:lsdException w:name="List Continue" w:locked="0"/>
    <w:lsdException w:name="Subtitle" w:locked="0" w:uiPriority="11" w:unhideWhenUsed="0"/>
    <w:lsdException w:name="Salutation" w:unhideWhenUsed="0"/>
    <w:lsdException w:name="Date" w:unhideWhenUsed="0"/>
    <w:lsdException w:name="Body Text First Indent" w:unhideWhenUsed="0"/>
    <w:lsdException w:name="Hyperlink" w:locked="0" w:uiPriority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Outline List 1" w:locked="0"/>
    <w:lsdException w:name="Outline List 2" w:locked="0"/>
    <w:lsdException w:name="Table Grid" w:locked="0" w:semiHidden="0" w:uiPriority="0" w:unhideWhenUsed="0"/>
    <w:lsdException w:name="Placeholder Text" w:unhideWhenUsed="0"/>
    <w:lsdException w:name="No Spacing" w:locked="0" w:uiPriority="2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/>
    <w:lsdException w:name="Intense Quote" w:locked="0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/>
    <w:lsdException w:name="Intense Emphasis" w:locked="0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semiHidden/>
    <w:rsid w:val="00346224"/>
    <w:pPr>
      <w:spacing w:before="60"/>
    </w:pPr>
    <w:rPr>
      <w:rFonts w:ascii="Arial" w:hAnsi="Arial"/>
      <w:color w:val="000000"/>
    </w:rPr>
  </w:style>
  <w:style w:type="paragraph" w:styleId="Heading1">
    <w:name w:val="heading 1"/>
    <w:next w:val="Bodycopy"/>
    <w:link w:val="Heading1Char"/>
    <w:qFormat/>
    <w:rsid w:val="00EC6B58"/>
    <w:pPr>
      <w:keepNext/>
      <w:keepLines/>
      <w:pageBreakBefore/>
      <w:suppressAutoHyphens/>
      <w:spacing w:after="1440"/>
      <w:outlineLvl w:val="0"/>
    </w:pPr>
    <w:rPr>
      <w:rFonts w:ascii="Times New Roman" w:hAnsi="Times New Roman"/>
      <w:color w:val="002776" w:themeColor="text2"/>
      <w:kern w:val="32"/>
      <w:sz w:val="60"/>
      <w:szCs w:val="60"/>
    </w:rPr>
  </w:style>
  <w:style w:type="paragraph" w:styleId="Heading2">
    <w:name w:val="heading 2"/>
    <w:next w:val="Bodycopy"/>
    <w:link w:val="Heading2Char"/>
    <w:qFormat/>
    <w:rsid w:val="0008546C"/>
    <w:pPr>
      <w:keepNext/>
      <w:keepLines/>
      <w:spacing w:before="320" w:after="120"/>
      <w:outlineLvl w:val="1"/>
    </w:pPr>
    <w:rPr>
      <w:rFonts w:ascii="Arial" w:hAnsi="Arial"/>
      <w:b/>
      <w:color w:val="92D400" w:themeColor="accent2"/>
      <w:sz w:val="22"/>
      <w:szCs w:val="24"/>
    </w:rPr>
  </w:style>
  <w:style w:type="paragraph" w:styleId="Heading3">
    <w:name w:val="heading 3"/>
    <w:next w:val="Bodycopy"/>
    <w:link w:val="Heading3Char"/>
    <w:rsid w:val="0008546C"/>
    <w:pPr>
      <w:keepNext/>
      <w:keepLines/>
      <w:suppressAutoHyphens/>
      <w:spacing w:before="3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next w:val="Bodycopy"/>
    <w:link w:val="Heading4Char"/>
    <w:qFormat/>
    <w:rsid w:val="0008546C"/>
    <w:pPr>
      <w:keepNext/>
      <w:keepLines/>
      <w:suppressAutoHyphens/>
      <w:spacing w:before="320" w:after="120"/>
      <w:outlineLvl w:val="3"/>
    </w:pPr>
    <w:rPr>
      <w:rFonts w:ascii="Arial" w:hAnsi="Arial"/>
      <w:b/>
      <w:bCs/>
      <w:i/>
      <w:sz w:val="22"/>
      <w:szCs w:val="28"/>
    </w:rPr>
  </w:style>
  <w:style w:type="paragraph" w:styleId="Heading5">
    <w:name w:val="heading 5"/>
    <w:next w:val="Bodycopy"/>
    <w:link w:val="Heading5Char"/>
    <w:uiPriority w:val="2"/>
    <w:qFormat/>
    <w:rsid w:val="00681730"/>
    <w:pPr>
      <w:keepNext/>
      <w:keepLines/>
      <w:suppressAutoHyphens/>
      <w:spacing w:before="320" w:after="120"/>
      <w:outlineLvl w:val="4"/>
    </w:pPr>
    <w:rPr>
      <w:rFonts w:ascii="Arial" w:hAnsi="Arial"/>
      <w:i/>
      <w:sz w:val="22"/>
    </w:rPr>
  </w:style>
  <w:style w:type="paragraph" w:styleId="Heading6">
    <w:name w:val="heading 6"/>
    <w:next w:val="Bodycopy"/>
    <w:link w:val="Heading6Char"/>
    <w:uiPriority w:val="2"/>
    <w:qFormat/>
    <w:rsid w:val="00681730"/>
    <w:pPr>
      <w:keepNext/>
      <w:keepLines/>
      <w:suppressAutoHyphens/>
      <w:spacing w:before="320" w:after="120"/>
      <w:outlineLvl w:val="5"/>
    </w:pPr>
    <w:rPr>
      <w:rFonts w:ascii="Arial" w:eastAsia="Times New Roman" w:hAnsi="Arial"/>
      <w:b/>
      <w:bCs/>
      <w:color w:val="000000"/>
      <w:szCs w:val="22"/>
    </w:rPr>
  </w:style>
  <w:style w:type="paragraph" w:styleId="Heading7">
    <w:name w:val="heading 7"/>
    <w:next w:val="Bodycopy"/>
    <w:link w:val="Heading7Char"/>
    <w:uiPriority w:val="2"/>
    <w:qFormat/>
    <w:rsid w:val="00681730"/>
    <w:pPr>
      <w:keepNext/>
      <w:keepLines/>
      <w:suppressAutoHyphens/>
      <w:spacing w:before="320" w:after="120"/>
      <w:outlineLvl w:val="6"/>
    </w:pPr>
    <w:rPr>
      <w:rFonts w:ascii="Arial" w:eastAsiaTheme="majorEastAsia" w:hAnsi="Arial" w:cstheme="majorBidi"/>
      <w:b/>
      <w:i/>
      <w:iCs/>
    </w:rPr>
  </w:style>
  <w:style w:type="paragraph" w:styleId="Heading8">
    <w:name w:val="heading 8"/>
    <w:next w:val="Bodycopy"/>
    <w:link w:val="Heading8Char"/>
    <w:uiPriority w:val="2"/>
    <w:qFormat/>
    <w:rsid w:val="00681730"/>
    <w:pPr>
      <w:keepNext/>
      <w:keepLines/>
      <w:suppressAutoHyphens/>
      <w:spacing w:before="320" w:after="120"/>
      <w:outlineLvl w:val="7"/>
    </w:pPr>
    <w:rPr>
      <w:rFonts w:ascii="Arial" w:eastAsiaTheme="majorEastAsia" w:hAnsi="Arial" w:cstheme="majorBidi"/>
      <w:i/>
    </w:rPr>
  </w:style>
  <w:style w:type="paragraph" w:styleId="Heading9">
    <w:name w:val="heading 9"/>
    <w:next w:val="Bodycopy"/>
    <w:link w:val="Heading9Char"/>
    <w:uiPriority w:val="2"/>
    <w:qFormat/>
    <w:rsid w:val="00681730"/>
    <w:pPr>
      <w:keepNext/>
      <w:keepLines/>
      <w:suppressAutoHyphens/>
      <w:spacing w:before="320" w:after="120"/>
      <w:outlineLvl w:val="8"/>
    </w:pPr>
    <w:rPr>
      <w:rFonts w:ascii="Arial" w:eastAsiaTheme="majorEastAsia" w:hAnsi="Arial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6B58"/>
    <w:rPr>
      <w:rFonts w:ascii="Times New Roman" w:hAnsi="Times New Roman"/>
      <w:color w:val="002776" w:themeColor="text2"/>
      <w:kern w:val="32"/>
      <w:sz w:val="60"/>
      <w:szCs w:val="60"/>
    </w:rPr>
  </w:style>
  <w:style w:type="character" w:customStyle="1" w:styleId="Heading2Char">
    <w:name w:val="Heading 2 Char"/>
    <w:basedOn w:val="DefaultParagraphFont"/>
    <w:link w:val="Heading2"/>
    <w:rsid w:val="0008546C"/>
    <w:rPr>
      <w:rFonts w:ascii="Arial" w:hAnsi="Arial"/>
      <w:b/>
      <w:color w:val="92D400" w:themeColor="accent2"/>
      <w:sz w:val="22"/>
      <w:szCs w:val="24"/>
    </w:rPr>
  </w:style>
  <w:style w:type="character" w:customStyle="1" w:styleId="CaptionbodyChar">
    <w:name w:val="Caption body Char"/>
    <w:basedOn w:val="DefaultParagraphFont"/>
    <w:link w:val="Captionbody"/>
    <w:rsid w:val="004322FB"/>
    <w:rPr>
      <w:rFonts w:ascii="Arial" w:hAnsi="Arial"/>
      <w:color w:val="000000"/>
      <w:sz w:val="18"/>
    </w:rPr>
  </w:style>
  <w:style w:type="paragraph" w:customStyle="1" w:styleId="Captionbody">
    <w:name w:val="Caption body"/>
    <w:next w:val="Bodycopy"/>
    <w:link w:val="CaptionbodyChar"/>
    <w:qFormat/>
    <w:rsid w:val="006F04C9"/>
    <w:pPr>
      <w:keepNext/>
      <w:keepLines/>
      <w:suppressAutoHyphens/>
      <w:spacing w:after="80"/>
    </w:pPr>
    <w:rPr>
      <w:rFonts w:ascii="Arial" w:hAnsi="Arial"/>
      <w:color w:val="000000"/>
      <w:sz w:val="18"/>
    </w:rPr>
  </w:style>
  <w:style w:type="character" w:styleId="Hyperlink">
    <w:name w:val="Hyperlink"/>
    <w:basedOn w:val="DefaultParagraphFont"/>
    <w:rsid w:val="006E1178"/>
    <w:rPr>
      <w:b/>
      <w:color w:val="002776" w:themeColor="text2"/>
      <w:u w:val="none"/>
    </w:rPr>
  </w:style>
  <w:style w:type="paragraph" w:styleId="Footer">
    <w:name w:val="footer"/>
    <w:link w:val="FooterChar"/>
    <w:uiPriority w:val="99"/>
    <w:qFormat/>
    <w:rsid w:val="0017248B"/>
    <w:pPr>
      <w:spacing w:before="240"/>
    </w:pPr>
    <w:rPr>
      <w:rFonts w:ascii="Arial" w:hAnsi="Arial" w:cs="Arial"/>
      <w:color w:val="000000"/>
      <w:sz w:val="16"/>
    </w:rPr>
  </w:style>
  <w:style w:type="character" w:styleId="PageNumber">
    <w:name w:val="page number"/>
    <w:uiPriority w:val="2"/>
    <w:rsid w:val="00EB7038"/>
    <w:rPr>
      <w:rFonts w:cs="Arial"/>
      <w:lang w:val="en-US"/>
    </w:rPr>
  </w:style>
  <w:style w:type="paragraph" w:customStyle="1" w:styleId="Tablegreenheader">
    <w:name w:val="Table green header"/>
    <w:basedOn w:val="Tableentry"/>
    <w:next w:val="Tableentry"/>
    <w:uiPriority w:val="2"/>
    <w:qFormat/>
    <w:rsid w:val="00994D9D"/>
    <w:pPr>
      <w:keepNext/>
      <w:keepLines/>
      <w:spacing w:before="200" w:after="80"/>
    </w:pPr>
    <w:rPr>
      <w:b/>
      <w:color w:val="92D400" w:themeColor="accent2"/>
      <w:sz w:val="20"/>
    </w:rPr>
  </w:style>
  <w:style w:type="paragraph" w:styleId="Caption">
    <w:name w:val="caption"/>
    <w:basedOn w:val="Normal"/>
    <w:next w:val="Normal"/>
    <w:qFormat/>
    <w:rsid w:val="006D72C1"/>
    <w:pPr>
      <w:spacing w:before="0" w:after="200"/>
    </w:pPr>
    <w:rPr>
      <w:b/>
      <w:bCs/>
      <w:color w:val="auto"/>
      <w:sz w:val="18"/>
      <w:szCs w:val="18"/>
    </w:rPr>
  </w:style>
  <w:style w:type="paragraph" w:customStyle="1" w:styleId="Tableentry">
    <w:name w:val="Table entry"/>
    <w:qFormat/>
    <w:rsid w:val="0001446B"/>
    <w:pPr>
      <w:suppressAutoHyphens/>
      <w:spacing w:before="60" w:after="60"/>
    </w:pPr>
    <w:rPr>
      <w:rFonts w:ascii="Arial" w:hAnsi="Arial"/>
      <w:color w:val="000000"/>
      <w:sz w:val="16"/>
      <w:szCs w:val="24"/>
    </w:rPr>
  </w:style>
  <w:style w:type="paragraph" w:customStyle="1" w:styleId="Tablebullet1">
    <w:name w:val="Table bullet 1"/>
    <w:basedOn w:val="Tableentry"/>
    <w:qFormat/>
    <w:rsid w:val="004545D3"/>
    <w:pPr>
      <w:numPr>
        <w:numId w:val="11"/>
      </w:numPr>
    </w:pPr>
  </w:style>
  <w:style w:type="paragraph" w:customStyle="1" w:styleId="Bulletlevel1">
    <w:name w:val="Bullet level 1"/>
    <w:basedOn w:val="Bodycopy"/>
    <w:link w:val="Bulletlevel1Char"/>
    <w:qFormat/>
    <w:rsid w:val="006B654E"/>
    <w:pPr>
      <w:keepLines/>
      <w:numPr>
        <w:numId w:val="5"/>
      </w:numPr>
      <w:spacing w:after="120"/>
    </w:pPr>
  </w:style>
  <w:style w:type="character" w:customStyle="1" w:styleId="Bulletlevel1Char">
    <w:name w:val="Bullet level 1 Char"/>
    <w:basedOn w:val="DefaultParagraphFont"/>
    <w:link w:val="Bulletlevel1"/>
    <w:rsid w:val="006B654E"/>
    <w:rPr>
      <w:rFonts w:ascii="Arial" w:hAnsi="Arial"/>
      <w:color w:val="000000"/>
      <w:sz w:val="19"/>
    </w:rPr>
  </w:style>
  <w:style w:type="paragraph" w:customStyle="1" w:styleId="Tablebullet2">
    <w:name w:val="Table bullet 2"/>
    <w:basedOn w:val="Bulletlevel2"/>
    <w:qFormat/>
    <w:rsid w:val="004545D3"/>
    <w:pPr>
      <w:numPr>
        <w:numId w:val="12"/>
      </w:numPr>
      <w:spacing w:after="60" w:line="240" w:lineRule="auto"/>
    </w:pPr>
    <w:rPr>
      <w:sz w:val="16"/>
    </w:rPr>
  </w:style>
  <w:style w:type="paragraph" w:customStyle="1" w:styleId="Bulletlevel2">
    <w:name w:val="Bullet level 2"/>
    <w:basedOn w:val="Bodycopy"/>
    <w:link w:val="Bulletlevel2Char"/>
    <w:qFormat/>
    <w:rsid w:val="00C64B92"/>
    <w:pPr>
      <w:keepLines/>
      <w:numPr>
        <w:ilvl w:val="1"/>
        <w:numId w:val="4"/>
      </w:numPr>
      <w:spacing w:after="120"/>
    </w:pPr>
    <w:rPr>
      <w:lang w:eastAsia="zh-TW"/>
    </w:rPr>
  </w:style>
  <w:style w:type="character" w:customStyle="1" w:styleId="Bulletlevel2Char">
    <w:name w:val="Bullet level 2 Char"/>
    <w:basedOn w:val="Bulletlevel1Char"/>
    <w:link w:val="Bulletlevel2"/>
    <w:rsid w:val="00C64B92"/>
    <w:rPr>
      <w:rFonts w:ascii="Arial" w:hAnsi="Arial"/>
      <w:color w:val="000000"/>
      <w:sz w:val="19"/>
      <w:lang w:eastAsia="zh-TW"/>
    </w:rPr>
  </w:style>
  <w:style w:type="paragraph" w:customStyle="1" w:styleId="TablePersonInfo">
    <w:name w:val="Table Person Info"/>
    <w:basedOn w:val="Tableentry"/>
    <w:uiPriority w:val="2"/>
    <w:qFormat/>
    <w:rsid w:val="00874F3F"/>
    <w:pPr>
      <w:ind w:left="851" w:hanging="851"/>
    </w:pPr>
    <w:rPr>
      <w:szCs w:val="16"/>
    </w:rPr>
  </w:style>
  <w:style w:type="paragraph" w:customStyle="1" w:styleId="Bodycopy">
    <w:name w:val="Body copy"/>
    <w:link w:val="BodycopyChar"/>
    <w:qFormat/>
    <w:rsid w:val="00513CC3"/>
    <w:pPr>
      <w:suppressAutoHyphens/>
      <w:spacing w:after="240" w:line="240" w:lineRule="exact"/>
    </w:pPr>
    <w:rPr>
      <w:rFonts w:ascii="Arial" w:hAnsi="Arial"/>
      <w:color w:val="000000"/>
      <w:sz w:val="19"/>
    </w:rPr>
  </w:style>
  <w:style w:type="character" w:customStyle="1" w:styleId="BodycopyChar">
    <w:name w:val="Body copy Char"/>
    <w:basedOn w:val="DefaultParagraphFont"/>
    <w:link w:val="Bodycopy"/>
    <w:rsid w:val="00513CC3"/>
    <w:rPr>
      <w:rFonts w:ascii="Arial" w:hAnsi="Arial"/>
      <w:color w:val="000000"/>
      <w:sz w:val="19"/>
    </w:rPr>
  </w:style>
  <w:style w:type="table" w:styleId="TableGrid">
    <w:name w:val="Table Grid"/>
    <w:basedOn w:val="TableNormal"/>
    <w:rsid w:val="0038683A"/>
    <w:pPr>
      <w:spacing w:before="120" w:line="260" w:lineRule="exact"/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ource">
    <w:name w:val="Caption Source"/>
    <w:qFormat/>
    <w:rsid w:val="00367ACA"/>
    <w:pPr>
      <w:spacing w:line="180" w:lineRule="atLeast"/>
    </w:pPr>
    <w:rPr>
      <w:rFonts w:ascii="Arial" w:hAnsi="Arial"/>
      <w:color w:val="000000"/>
      <w:sz w:val="14"/>
    </w:rPr>
  </w:style>
  <w:style w:type="paragraph" w:customStyle="1" w:styleId="Pulloutquote">
    <w:name w:val="Pullout quote"/>
    <w:next w:val="Pulloutquotesubheading1"/>
    <w:qFormat/>
    <w:rsid w:val="00C44B2E"/>
    <w:pPr>
      <w:keepLines/>
      <w:framePr w:w="4075" w:hSpace="144" w:wrap="around" w:vAnchor="text" w:hAnchor="margin" w:y="1"/>
      <w:pBdr>
        <w:top w:val="single" w:sz="4" w:space="8" w:color="00A1DE"/>
      </w:pBdr>
      <w:suppressAutoHyphens/>
      <w:spacing w:after="200" w:line="240" w:lineRule="atLeast"/>
    </w:pPr>
    <w:rPr>
      <w:rFonts w:ascii="Times New Roman" w:hAnsi="Times New Roman"/>
      <w:color w:val="00A1DE" w:themeColor="accent3"/>
      <w:sz w:val="32"/>
    </w:rPr>
  </w:style>
  <w:style w:type="paragraph" w:customStyle="1" w:styleId="Captionheading">
    <w:name w:val="Caption heading"/>
    <w:basedOn w:val="Captionbody"/>
    <w:next w:val="Captionbody"/>
    <w:qFormat/>
    <w:rsid w:val="00FD61F8"/>
    <w:rPr>
      <w:b/>
    </w:rPr>
  </w:style>
  <w:style w:type="paragraph" w:customStyle="1" w:styleId="Tablecolumnheader">
    <w:name w:val="Table column header"/>
    <w:basedOn w:val="Tableentry"/>
    <w:next w:val="Tableentry"/>
    <w:qFormat/>
    <w:rsid w:val="00DF4824"/>
    <w:pPr>
      <w:keepNext/>
      <w:keepLines/>
    </w:pPr>
    <w:rPr>
      <w:b/>
      <w:color w:val="FFFFFF" w:themeColor="background1"/>
      <w:sz w:val="18"/>
    </w:rPr>
  </w:style>
  <w:style w:type="character" w:styleId="FollowedHyperlink">
    <w:name w:val="FollowedHyperlink"/>
    <w:basedOn w:val="DefaultParagraphFont"/>
    <w:uiPriority w:val="99"/>
    <w:rsid w:val="006E1178"/>
    <w:rPr>
      <w:b/>
      <w:color w:val="002776" w:themeColor="text2"/>
      <w:u w:val="none"/>
    </w:rPr>
  </w:style>
  <w:style w:type="character" w:styleId="FootnoteReference">
    <w:name w:val="footnote reference"/>
    <w:basedOn w:val="DefaultParagraphFont"/>
    <w:uiPriority w:val="99"/>
    <w:rsid w:val="006E1178"/>
    <w:rPr>
      <w:rFonts w:ascii="Arial" w:hAnsi="Arial"/>
      <w:vertAlign w:val="superscript"/>
    </w:rPr>
  </w:style>
  <w:style w:type="paragraph" w:customStyle="1" w:styleId="Legalcopy">
    <w:name w:val="Legal copy"/>
    <w:uiPriority w:val="2"/>
    <w:qFormat/>
    <w:rsid w:val="005D18A7"/>
    <w:pPr>
      <w:keepNext/>
      <w:suppressAutoHyphens/>
      <w:spacing w:line="180" w:lineRule="exact"/>
      <w:ind w:right="1973"/>
    </w:pPr>
    <w:rPr>
      <w:rFonts w:ascii="Arial" w:hAnsi="Arial"/>
      <w:color w:val="000000"/>
      <w:sz w:val="14"/>
      <w:szCs w:val="14"/>
      <w:lang w:bidi="en-US"/>
    </w:rPr>
  </w:style>
  <w:style w:type="paragraph" w:styleId="FootnoteText">
    <w:name w:val="footnote text"/>
    <w:basedOn w:val="Bodycopy"/>
    <w:link w:val="FootnoteTextChar"/>
    <w:uiPriority w:val="99"/>
    <w:rsid w:val="002B5B4D"/>
    <w:pPr>
      <w:keepLines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5B4D"/>
    <w:rPr>
      <w:rFonts w:ascii="Arial" w:hAnsi="Arial"/>
      <w:color w:val="00000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7248B"/>
    <w:rPr>
      <w:rFonts w:ascii="Arial" w:hAnsi="Arial" w:cs="Arial"/>
      <w:color w:val="000000"/>
      <w:sz w:val="16"/>
    </w:rPr>
  </w:style>
  <w:style w:type="character" w:customStyle="1" w:styleId="Heading6Char">
    <w:name w:val="Heading 6 Char"/>
    <w:basedOn w:val="DefaultParagraphFont"/>
    <w:link w:val="Heading6"/>
    <w:uiPriority w:val="2"/>
    <w:rsid w:val="00681730"/>
    <w:rPr>
      <w:rFonts w:ascii="Arial" w:eastAsia="Times New Roman" w:hAnsi="Arial"/>
      <w:b/>
      <w:bCs/>
      <w:color w:val="000000"/>
      <w:szCs w:val="22"/>
    </w:rPr>
  </w:style>
  <w:style w:type="paragraph" w:styleId="Revision">
    <w:name w:val="Revision"/>
    <w:hidden/>
    <w:uiPriority w:val="99"/>
    <w:semiHidden/>
    <w:rsid w:val="00EC5401"/>
    <w:rPr>
      <w:rFonts w:ascii="Arial" w:hAnsi="Arial"/>
      <w:color w:val="000000"/>
      <w:lang w:val="en-GB"/>
    </w:rPr>
  </w:style>
  <w:style w:type="paragraph" w:customStyle="1" w:styleId="Pulloutquotesubheading1">
    <w:name w:val="Pullout quote subheading 1"/>
    <w:basedOn w:val="Pulloutquote"/>
    <w:next w:val="Pulloutquotesubheading2"/>
    <w:uiPriority w:val="2"/>
    <w:qFormat/>
    <w:rsid w:val="00C64B92"/>
    <w:pPr>
      <w:framePr w:wrap="around"/>
      <w:pBdr>
        <w:top w:val="none" w:sz="0" w:space="0" w:color="auto"/>
      </w:pBdr>
      <w:spacing w:after="80" w:line="200" w:lineRule="exact"/>
    </w:pPr>
    <w:rPr>
      <w:rFonts w:ascii="Arial Bold" w:hAnsi="Arial Bold"/>
      <w:b/>
      <w:color w:val="auto"/>
      <w:sz w:val="18"/>
    </w:rPr>
  </w:style>
  <w:style w:type="paragraph" w:customStyle="1" w:styleId="Pulloutquotesubheading2">
    <w:name w:val="Pullout quote subheading 2"/>
    <w:basedOn w:val="Pulloutquotesubheading1"/>
    <w:uiPriority w:val="2"/>
    <w:qFormat/>
    <w:rsid w:val="004D4506"/>
    <w:pPr>
      <w:framePr w:wrap="around"/>
      <w:spacing w:after="0" w:line="180" w:lineRule="exact"/>
    </w:pPr>
    <w:rPr>
      <w:sz w:val="14"/>
    </w:rPr>
  </w:style>
  <w:style w:type="table" w:customStyle="1" w:styleId="Table">
    <w:name w:val="Table"/>
    <w:basedOn w:val="TableNormal"/>
    <w:uiPriority w:val="99"/>
    <w:rsid w:val="00E124C4"/>
    <w:rPr>
      <w:rFonts w:ascii="Arial" w:hAnsi="Aria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rsid w:val="0008546C"/>
    <w:rPr>
      <w:rFonts w:ascii="Arial" w:hAnsi="Arial"/>
      <w:b/>
      <w:sz w:val="22"/>
    </w:rPr>
  </w:style>
  <w:style w:type="character" w:customStyle="1" w:styleId="Heading4Char">
    <w:name w:val="Heading 4 Char"/>
    <w:basedOn w:val="DefaultParagraphFont"/>
    <w:link w:val="Heading4"/>
    <w:rsid w:val="0008546C"/>
    <w:rPr>
      <w:rFonts w:ascii="Arial" w:hAnsi="Arial"/>
      <w:b/>
      <w:bCs/>
      <w:i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681730"/>
    <w:rPr>
      <w:rFonts w:ascii="Arial" w:hAnsi="Arial"/>
      <w:i/>
      <w:sz w:val="22"/>
    </w:rPr>
  </w:style>
  <w:style w:type="paragraph" w:customStyle="1" w:styleId="Bulletlevel3">
    <w:name w:val="Bullet level 3"/>
    <w:basedOn w:val="Bodycopy"/>
    <w:qFormat/>
    <w:rsid w:val="009B3C22"/>
    <w:pPr>
      <w:numPr>
        <w:ilvl w:val="2"/>
        <w:numId w:val="8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locked/>
    <w:rsid w:val="0008546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C"/>
    <w:rPr>
      <w:rFonts w:ascii="Tahoma" w:hAnsi="Tahoma" w:cs="Tahoma"/>
      <w:color w:val="00000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2"/>
    <w:rsid w:val="00681730"/>
    <w:rPr>
      <w:rFonts w:ascii="Arial" w:eastAsiaTheme="majorEastAsia" w:hAnsi="Arial" w:cstheme="majorBidi"/>
      <w:b/>
      <w:i/>
      <w:iCs/>
    </w:rPr>
  </w:style>
  <w:style w:type="character" w:customStyle="1" w:styleId="Heading8Char">
    <w:name w:val="Heading 8 Char"/>
    <w:basedOn w:val="DefaultParagraphFont"/>
    <w:link w:val="Heading8"/>
    <w:uiPriority w:val="2"/>
    <w:rsid w:val="00681730"/>
    <w:rPr>
      <w:rFonts w:ascii="Arial" w:eastAsiaTheme="majorEastAsia" w:hAnsi="Arial" w:cstheme="majorBidi"/>
      <w:i/>
    </w:rPr>
  </w:style>
  <w:style w:type="character" w:customStyle="1" w:styleId="Heading9Char">
    <w:name w:val="Heading 9 Char"/>
    <w:basedOn w:val="DefaultParagraphFont"/>
    <w:link w:val="Heading9"/>
    <w:uiPriority w:val="2"/>
    <w:rsid w:val="00681730"/>
    <w:rPr>
      <w:rFonts w:ascii="Arial" w:eastAsiaTheme="majorEastAsia" w:hAnsi="Arial" w:cstheme="majorBidi"/>
      <w:b/>
      <w:iCs/>
      <w:sz w:val="18"/>
    </w:rPr>
  </w:style>
  <w:style w:type="paragraph" w:customStyle="1" w:styleId="Oddfooter">
    <w:name w:val="Odd footer"/>
    <w:basedOn w:val="Footer"/>
    <w:semiHidden/>
    <w:rsid w:val="00E7204E"/>
    <w:rPr>
      <w:b/>
    </w:rPr>
  </w:style>
  <w:style w:type="paragraph" w:customStyle="1" w:styleId="Bulletlevel1-end">
    <w:name w:val="Bullet level 1 - end"/>
    <w:basedOn w:val="Bulletlevel1"/>
    <w:rsid w:val="008B7EFD"/>
    <w:pPr>
      <w:spacing w:after="240"/>
    </w:pPr>
  </w:style>
  <w:style w:type="paragraph" w:customStyle="1" w:styleId="Bulletlevel2-end">
    <w:name w:val="Bullet level 2 - end"/>
    <w:basedOn w:val="Bulletlevel2"/>
    <w:rsid w:val="008B7EFD"/>
    <w:pPr>
      <w:spacing w:after="240"/>
    </w:pPr>
    <w:rPr>
      <w:rFonts w:cs="Arial"/>
    </w:rPr>
  </w:style>
  <w:style w:type="paragraph" w:customStyle="1" w:styleId="Bulletlevel3-end">
    <w:name w:val="Bullet level 3 - end"/>
    <w:basedOn w:val="Bulletlevel3"/>
    <w:rsid w:val="0044775B"/>
    <w:pPr>
      <w:spacing w:after="240"/>
    </w:pPr>
  </w:style>
  <w:style w:type="paragraph" w:customStyle="1" w:styleId="Bulletlevel4">
    <w:name w:val="Bullet level 4"/>
    <w:basedOn w:val="Bodycopy"/>
    <w:qFormat/>
    <w:rsid w:val="006F623A"/>
    <w:pPr>
      <w:numPr>
        <w:ilvl w:val="3"/>
        <w:numId w:val="8"/>
      </w:numPr>
      <w:spacing w:after="120"/>
    </w:pPr>
  </w:style>
  <w:style w:type="paragraph" w:customStyle="1" w:styleId="Bulletlevel5">
    <w:name w:val="Bullet level 5"/>
    <w:basedOn w:val="Bodycopy"/>
    <w:rsid w:val="006F623A"/>
    <w:pPr>
      <w:numPr>
        <w:ilvl w:val="4"/>
        <w:numId w:val="8"/>
      </w:numPr>
      <w:spacing w:after="120"/>
    </w:pPr>
  </w:style>
  <w:style w:type="paragraph" w:customStyle="1" w:styleId="Bulletlevel6">
    <w:name w:val="Bullet level 6"/>
    <w:basedOn w:val="Bodycopy"/>
    <w:rsid w:val="006F623A"/>
    <w:pPr>
      <w:numPr>
        <w:ilvl w:val="5"/>
        <w:numId w:val="8"/>
      </w:numPr>
      <w:spacing w:after="120"/>
    </w:pPr>
  </w:style>
  <w:style w:type="paragraph" w:customStyle="1" w:styleId="Bulletlevel7">
    <w:name w:val="Bullet level 7"/>
    <w:basedOn w:val="Bodycopy"/>
    <w:rsid w:val="006F623A"/>
    <w:pPr>
      <w:numPr>
        <w:ilvl w:val="6"/>
        <w:numId w:val="8"/>
      </w:numPr>
      <w:spacing w:after="120"/>
    </w:pPr>
  </w:style>
  <w:style w:type="paragraph" w:customStyle="1" w:styleId="Bulletlevel8">
    <w:name w:val="Bullet level 8"/>
    <w:basedOn w:val="Bodycopy"/>
    <w:rsid w:val="006F623A"/>
    <w:pPr>
      <w:numPr>
        <w:ilvl w:val="7"/>
        <w:numId w:val="8"/>
      </w:numPr>
      <w:spacing w:after="120"/>
      <w:ind w:left="1383" w:hanging="173"/>
    </w:pPr>
  </w:style>
  <w:style w:type="paragraph" w:customStyle="1" w:styleId="Bulletlevel9">
    <w:name w:val="Bullet level 9"/>
    <w:basedOn w:val="Bodycopy"/>
    <w:rsid w:val="006F623A"/>
    <w:pPr>
      <w:numPr>
        <w:ilvl w:val="8"/>
        <w:numId w:val="8"/>
      </w:numPr>
      <w:spacing w:after="120"/>
    </w:pPr>
  </w:style>
  <w:style w:type="paragraph" w:customStyle="1" w:styleId="Bulletlevel4-end">
    <w:name w:val="Bullet level 4 - end"/>
    <w:basedOn w:val="Bulletlevel4"/>
    <w:rsid w:val="00757F36"/>
    <w:pPr>
      <w:spacing w:after="240"/>
    </w:pPr>
  </w:style>
  <w:style w:type="paragraph" w:customStyle="1" w:styleId="Bulletlevel5-end">
    <w:name w:val="Bullet level 5 - end"/>
    <w:basedOn w:val="Bulletlevel5"/>
    <w:rsid w:val="00757F36"/>
    <w:pPr>
      <w:spacing w:after="240"/>
    </w:pPr>
  </w:style>
  <w:style w:type="paragraph" w:customStyle="1" w:styleId="Bulletlevel6-end">
    <w:name w:val="Bullet level 6 - end"/>
    <w:basedOn w:val="Bulletlevel6"/>
    <w:rsid w:val="00757F36"/>
    <w:pPr>
      <w:spacing w:after="240"/>
    </w:pPr>
  </w:style>
  <w:style w:type="paragraph" w:customStyle="1" w:styleId="Bulletlevel7-end">
    <w:name w:val="Bullet level 7 - end"/>
    <w:basedOn w:val="Bulletlevel7"/>
    <w:rsid w:val="00757F36"/>
    <w:pPr>
      <w:spacing w:after="240"/>
    </w:pPr>
  </w:style>
  <w:style w:type="paragraph" w:customStyle="1" w:styleId="Bulletlevel8-end">
    <w:name w:val="Bullet level 8 - end"/>
    <w:basedOn w:val="Bulletlevel8"/>
    <w:rsid w:val="00757F36"/>
    <w:pPr>
      <w:spacing w:after="240"/>
    </w:pPr>
  </w:style>
  <w:style w:type="paragraph" w:customStyle="1" w:styleId="Bulletlevel9-end">
    <w:name w:val="Bullet level 9 - end"/>
    <w:basedOn w:val="Bulletlevel9"/>
    <w:rsid w:val="00757F36"/>
    <w:pPr>
      <w:spacing w:after="240"/>
    </w:pPr>
  </w:style>
  <w:style w:type="paragraph" w:customStyle="1" w:styleId="Numbered1">
    <w:name w:val="Numbered 1."/>
    <w:basedOn w:val="Bodycopy"/>
    <w:qFormat/>
    <w:rsid w:val="004545D3"/>
    <w:pPr>
      <w:numPr>
        <w:numId w:val="9"/>
      </w:numPr>
      <w:tabs>
        <w:tab w:val="left" w:pos="360"/>
      </w:tabs>
      <w:spacing w:after="120"/>
    </w:pPr>
  </w:style>
  <w:style w:type="paragraph" w:customStyle="1" w:styleId="Numbereda">
    <w:name w:val="Numbered a."/>
    <w:basedOn w:val="Bodycopy"/>
    <w:rsid w:val="004545D3"/>
    <w:pPr>
      <w:numPr>
        <w:ilvl w:val="1"/>
        <w:numId w:val="9"/>
      </w:numPr>
      <w:spacing w:after="120"/>
    </w:pPr>
  </w:style>
  <w:style w:type="paragraph" w:customStyle="1" w:styleId="Numberedi">
    <w:name w:val="Numbered i."/>
    <w:basedOn w:val="Bodycopy"/>
    <w:rsid w:val="004545D3"/>
    <w:pPr>
      <w:numPr>
        <w:ilvl w:val="2"/>
        <w:numId w:val="10"/>
      </w:numPr>
      <w:spacing w:after="120"/>
      <w:ind w:left="864"/>
    </w:pPr>
  </w:style>
  <w:style w:type="paragraph" w:customStyle="1" w:styleId="Numbered1-end">
    <w:name w:val="Numbered 1. - end"/>
    <w:basedOn w:val="Numbered1"/>
    <w:rsid w:val="004545D3"/>
    <w:pPr>
      <w:spacing w:after="240"/>
    </w:pPr>
  </w:style>
  <w:style w:type="paragraph" w:customStyle="1" w:styleId="Numbereda-end">
    <w:name w:val="Numbered a. - end"/>
    <w:basedOn w:val="Numbereda"/>
    <w:rsid w:val="004545D3"/>
    <w:pPr>
      <w:spacing w:after="240"/>
    </w:pPr>
  </w:style>
  <w:style w:type="paragraph" w:customStyle="1" w:styleId="Numberedi-end">
    <w:name w:val="Numbered i. - end"/>
    <w:basedOn w:val="Numberedi"/>
    <w:rsid w:val="004545D3"/>
    <w:pPr>
      <w:spacing w:after="240"/>
    </w:pPr>
  </w:style>
  <w:style w:type="paragraph" w:customStyle="1" w:styleId="Graphic-Large">
    <w:name w:val="Graphic - Large"/>
    <w:basedOn w:val="Bodycopy"/>
    <w:rsid w:val="00E0252C"/>
    <w:pPr>
      <w:ind w:left="-2160"/>
    </w:pPr>
    <w:rPr>
      <w:rFonts w:eastAsia="Times New Roman"/>
    </w:rPr>
  </w:style>
  <w:style w:type="paragraph" w:customStyle="1" w:styleId="Bodycopy-bulletintro">
    <w:name w:val="Body copy - bullet intro"/>
    <w:basedOn w:val="Bodycopy"/>
    <w:rsid w:val="00C64B92"/>
    <w:pPr>
      <w:spacing w:after="120"/>
    </w:pPr>
  </w:style>
  <w:style w:type="paragraph" w:customStyle="1" w:styleId="Bodycopy-introparagraph">
    <w:name w:val="Body copy - intro paragraph"/>
    <w:basedOn w:val="Bodycopy"/>
    <w:rsid w:val="00E0252C"/>
    <w:pPr>
      <w:spacing w:after="360"/>
    </w:pPr>
  </w:style>
  <w:style w:type="paragraph" w:customStyle="1" w:styleId="Bioquote">
    <w:name w:val="Bio quote"/>
    <w:basedOn w:val="Pulloutquote"/>
    <w:rsid w:val="000F6517"/>
    <w:pPr>
      <w:framePr w:wrap="around"/>
      <w:pBdr>
        <w:top w:val="none" w:sz="0" w:space="0" w:color="auto"/>
      </w:pBdr>
    </w:pPr>
  </w:style>
  <w:style w:type="paragraph" w:customStyle="1" w:styleId="Bioimage">
    <w:name w:val="Bio image"/>
    <w:basedOn w:val="Bioquote"/>
    <w:rsid w:val="000F6517"/>
    <w:pPr>
      <w:framePr w:wrap="around"/>
      <w:spacing w:after="180"/>
    </w:pPr>
    <w:rPr>
      <w:rFonts w:ascii="Arial" w:hAnsi="Arial"/>
      <w:color w:val="auto"/>
      <w:sz w:val="20"/>
    </w:rPr>
  </w:style>
  <w:style w:type="paragraph" w:customStyle="1" w:styleId="Graphic-alignwithbodycopy">
    <w:name w:val="Graphic - align with body copy"/>
    <w:basedOn w:val="Bodycopy"/>
    <w:rsid w:val="00141F8C"/>
    <w:pPr>
      <w:widowControl w:val="0"/>
      <w:spacing w:line="240" w:lineRule="auto"/>
    </w:pPr>
    <w:rPr>
      <w:noProof/>
    </w:rPr>
  </w:style>
  <w:style w:type="paragraph" w:customStyle="1" w:styleId="BSubheading-Blue">
    <w:name w:val="B Subheading - Blue"/>
    <w:basedOn w:val="Heading2"/>
    <w:rsid w:val="00513CC3"/>
    <w:pPr>
      <w:spacing w:before="0" w:after="0" w:line="240" w:lineRule="exact"/>
    </w:pPr>
    <w:rPr>
      <w:color w:val="00A1DE" w:themeColor="accent3"/>
      <w:sz w:val="19"/>
      <w:szCs w:val="19"/>
    </w:rPr>
  </w:style>
  <w:style w:type="paragraph" w:customStyle="1" w:styleId="BSubheading-Green">
    <w:name w:val="B Subheading - Green"/>
    <w:basedOn w:val="Heading2"/>
    <w:rsid w:val="00513CC3"/>
    <w:pPr>
      <w:keepNext w:val="0"/>
      <w:keepLines w:val="0"/>
      <w:spacing w:before="0" w:after="0" w:line="240" w:lineRule="exact"/>
    </w:pPr>
    <w:rPr>
      <w:sz w:val="19"/>
      <w:szCs w:val="19"/>
    </w:rPr>
  </w:style>
  <w:style w:type="paragraph" w:customStyle="1" w:styleId="APageheading">
    <w:name w:val="A Page heading"/>
    <w:basedOn w:val="Normal"/>
    <w:rsid w:val="007211F1"/>
    <w:pPr>
      <w:spacing w:before="480"/>
    </w:pPr>
    <w:rPr>
      <w:rFonts w:ascii="Times New Roman" w:hAnsi="Times New Roman"/>
      <w:color w:val="002776" w:themeColor="text2"/>
      <w:kern w:val="28"/>
      <w:sz w:val="70"/>
      <w:szCs w:val="70"/>
    </w:rPr>
  </w:style>
  <w:style w:type="paragraph" w:customStyle="1" w:styleId="APageheadinglinetwo-Green">
    <w:name w:val="A Page heading line two - Green"/>
    <w:basedOn w:val="APageheading"/>
    <w:rsid w:val="007211F1"/>
    <w:pPr>
      <w:spacing w:before="0" w:after="800"/>
    </w:pPr>
    <w:rPr>
      <w:color w:val="92D400" w:themeColor="accent2"/>
    </w:rPr>
  </w:style>
  <w:style w:type="paragraph" w:customStyle="1" w:styleId="CSubheading">
    <w:name w:val="C Subheading"/>
    <w:basedOn w:val="Heading3"/>
    <w:rsid w:val="008D5382"/>
    <w:pPr>
      <w:keepLines w:val="0"/>
      <w:spacing w:before="0" w:after="0" w:line="240" w:lineRule="exact"/>
    </w:pPr>
    <w:rPr>
      <w:sz w:val="19"/>
    </w:rPr>
  </w:style>
  <w:style w:type="paragraph" w:customStyle="1" w:styleId="DSubheading">
    <w:name w:val="D Subheading"/>
    <w:basedOn w:val="Heading4"/>
    <w:rsid w:val="008D5382"/>
    <w:pPr>
      <w:keepLines w:val="0"/>
      <w:spacing w:before="0" w:after="0" w:line="240" w:lineRule="exact"/>
    </w:pPr>
    <w:rPr>
      <w:sz w:val="19"/>
    </w:rPr>
  </w:style>
  <w:style w:type="paragraph" w:styleId="NormalWeb">
    <w:name w:val="Normal (Web)"/>
    <w:basedOn w:val="Normal"/>
    <w:uiPriority w:val="99"/>
    <w:semiHidden/>
    <w:unhideWhenUsed/>
    <w:locked/>
    <w:rsid w:val="00AF28F4"/>
    <w:pPr>
      <w:spacing w:before="100" w:beforeAutospacing="1" w:after="100" w:afterAutospacing="1"/>
    </w:pPr>
    <w:rPr>
      <w:rFonts w:ascii="Times New Roman" w:eastAsiaTheme="minorEastAsia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1"/>
    <w:unhideWhenUsed/>
    <w:rsid w:val="007211F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1"/>
    <w:rsid w:val="007211F1"/>
    <w:rPr>
      <w:rFonts w:ascii="Arial" w:hAnsi="Arial"/>
      <w:color w:val="000000"/>
    </w:rPr>
  </w:style>
  <w:style w:type="character" w:customStyle="1" w:styleId="tooltiptext">
    <w:name w:val="tooltip_text"/>
    <w:basedOn w:val="DefaultParagraphFont"/>
    <w:rsid w:val="00E9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www.deloitte.com/us/abou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loitte.com/abou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ceac.state.gov/genniv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deloitte.com/us/about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deloitte.com/about" TargetMode="Externa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namala\Documents\DCS%20Work%20Folder\08-06-14\DCS1061145\Final\New%20folder\DS160%20Guides\Word%20sales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2776"/>
      </a:dk1>
      <a:lt1>
        <a:srgbClr val="FFFFFF"/>
      </a:lt1>
      <a:dk2>
        <a:srgbClr val="002776"/>
      </a:dk2>
      <a:lt2>
        <a:srgbClr val="FFFFFF"/>
      </a:lt2>
      <a:accent1>
        <a:srgbClr val="002776"/>
      </a:accent1>
      <a:accent2>
        <a:srgbClr val="92D400"/>
      </a:accent2>
      <a:accent3>
        <a:srgbClr val="00A1DE"/>
      </a:accent3>
      <a:accent4>
        <a:srgbClr val="3C8A2E"/>
      </a:accent4>
      <a:accent5>
        <a:srgbClr val="72C7E7"/>
      </a:accent5>
      <a:accent6>
        <a:srgbClr val="C9DD03"/>
      </a:accent6>
      <a:hlink>
        <a:srgbClr val="00A1DE"/>
      </a:hlink>
      <a:folHlink>
        <a:srgbClr val="72C7E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8FCC019C3711E7488A5CAC306710030F" ma:contentTypeVersion="1" ma:contentTypeDescription="Upload an image." ma:contentTypeScope="" ma:versionID="029a5655a75fa9c4153c32fb4e1cc204">
  <xsd:schema xmlns:xsd="http://www.w3.org/2001/XMLSchema" xmlns:xs="http://www.w3.org/2001/XMLSchema" xmlns:p="http://schemas.microsoft.com/office/2006/metadata/properties" xmlns:ns1="http://schemas.microsoft.com/sharepoint/v3" xmlns:ns2="FCF23EF9-A0C5-48E3-8B40-A7C5DB3D57C4" xmlns:ns3="http://schemas.microsoft.com/sharepoint/v3/fields" targetNamespace="http://schemas.microsoft.com/office/2006/metadata/properties" ma:root="true" ma:fieldsID="3680ac80b413855d438019932e8ca4cd" ns1:_="" ns2:_="" ns3:_="">
    <xsd:import namespace="http://schemas.microsoft.com/sharepoint/v3"/>
    <xsd:import namespace="FCF23EF9-A0C5-48E3-8B40-A7C5DB3D57C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23EF9-A0C5-48E3-8B40-A7C5DB3D57C4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Width" ma:index="22" nillable="true" ma:displayName="Width" ma:internalName="ImageWidth" ma:readOnly="true">
      <xsd:simpleType>
        <xsd:restriction base="dms:Unknown"/>
      </xsd:simpleType>
    </xsd:element>
    <xsd:element name="ImageHeight" ma:index="23" nillable="true" ma:displayName="Height" ma:internalName="ImageHeight" ma:readOnly="true">
      <xsd:simpleType>
        <xsd:restriction base="dms:Unknown"/>
      </xsd:simpleType>
    </xsd:element>
    <xsd:element name="ImageCreateDate" ma:index="26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7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5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4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4FAF4-BE52-49B7-95A1-333A3ED45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F23EF9-A0C5-48E3-8B40-A7C5DB3D57C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0817C-DD0B-44A1-A540-E988C1242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3C8E9-29B6-4AE9-BF56-A7FCBB93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sales sheet template</Template>
  <TotalTime>91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Deloitte proposal document A4</vt:lpstr>
    </vt:vector>
  </TitlesOfParts>
  <Company>TP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Deloitte proposal document A4</dc:title>
  <dc:creator>Namala, Naveen Kumar</dc:creator>
  <cp:lastModifiedBy>Puligilla, Santhosh Kumar</cp:lastModifiedBy>
  <cp:revision>8</cp:revision>
  <cp:lastPrinted>2011-06-02T13:19:00Z</cp:lastPrinted>
  <dcterms:created xsi:type="dcterms:W3CDTF">2014-08-07T10:25:00Z</dcterms:created>
  <dcterms:modified xsi:type="dcterms:W3CDTF">2014-08-27T06:17:00Z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0x0101009148F5A04DDD49CBA7127AADA5FB792B00AADE34325A8B49CDA8BB4DB53328F214008FCC019C3711E7488A5CAC306710030F</vt:lpwstr>
  </property>
</Properties>
</file>