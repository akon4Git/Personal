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AB2D78" w:rsidRDefault="000653BF" w:rsidP="000653BF">
      <w:pPr>
        <w:pStyle w:val="APageheading"/>
        <w:spacing w:after="800"/>
      </w:pPr>
      <w:bookmarkStart w:id="0" w:name="_GoBack"/>
      <w:bookmarkEnd w:id="0"/>
      <w:r w:rsidRPr="000653BF">
        <w:t>Guide to fill DS160 online for L1/H-1B visa</w:t>
      </w:r>
    </w:p>
    <w:p w:rsidR="00801BF5" w:rsidRDefault="00801BF5" w:rsidP="00801BF5">
      <w:pPr>
        <w:pStyle w:val="Bodycopy-bulletintro"/>
      </w:pPr>
      <w:r>
        <w:t xml:space="preserve">Please have copies of </w:t>
      </w:r>
      <w:r w:rsidR="00684691">
        <w:t xml:space="preserve">the </w:t>
      </w:r>
      <w:r>
        <w:t>following documents handy while filling up the form</w:t>
      </w:r>
      <w:r w:rsidR="00684691">
        <w:t>,</w:t>
      </w:r>
      <w:r>
        <w:t xml:space="preserve"> as details once entered will not be edited after submission</w:t>
      </w:r>
      <w:r w:rsidR="006E6434">
        <w:t>:</w:t>
      </w:r>
    </w:p>
    <w:p w:rsidR="00801BF5" w:rsidRDefault="00801BF5" w:rsidP="00801BF5">
      <w:pPr>
        <w:pStyle w:val="Numbered1"/>
      </w:pPr>
      <w:r>
        <w:t>Passports</w:t>
      </w:r>
    </w:p>
    <w:p w:rsidR="00801BF5" w:rsidRDefault="00801BF5" w:rsidP="00801BF5">
      <w:pPr>
        <w:pStyle w:val="Numbered1"/>
      </w:pPr>
      <w:r>
        <w:t>Academics certificates</w:t>
      </w:r>
    </w:p>
    <w:p w:rsidR="00801BF5" w:rsidRDefault="00801BF5" w:rsidP="00801BF5">
      <w:pPr>
        <w:pStyle w:val="Numbered1"/>
      </w:pPr>
      <w:r>
        <w:t>Work experience letters</w:t>
      </w:r>
    </w:p>
    <w:p w:rsidR="00801BF5" w:rsidRDefault="00801BF5" w:rsidP="0018761C">
      <w:pPr>
        <w:pStyle w:val="Numbered1-end"/>
      </w:pPr>
      <w:r>
        <w:t>I-797/I-129</w:t>
      </w:r>
    </w:p>
    <w:p w:rsidR="00801BF5" w:rsidRPr="00801BF5" w:rsidRDefault="00801BF5" w:rsidP="00801BF5">
      <w:pPr>
        <w:pStyle w:val="Bodycopy"/>
      </w:pPr>
      <w:r w:rsidRPr="00801BF5">
        <w:t xml:space="preserve">Open URL: </w:t>
      </w:r>
      <w:hyperlink r:id="rId11" w:history="1">
        <w:r w:rsidRPr="00FB1069">
          <w:rPr>
            <w:rStyle w:val="Hyperlink"/>
          </w:rPr>
          <w:t>http://ceac.state.gov/genniv/</w:t>
        </w:r>
      </w:hyperlink>
      <w:r>
        <w:t xml:space="preserve"> </w:t>
      </w:r>
      <w:r w:rsidRPr="00595E58">
        <w:rPr>
          <w:rFonts w:cs="Arial"/>
          <w:bCs/>
        </w:rPr>
        <w:sym w:font="Wingdings" w:char="F0E0"/>
      </w:r>
      <w:r w:rsidRPr="00801BF5">
        <w:t xml:space="preserve"> Go through the </w:t>
      </w:r>
      <w:r>
        <w:t>i</w:t>
      </w:r>
      <w:r w:rsidRPr="00801BF5">
        <w:t xml:space="preserve">nstructions </w:t>
      </w:r>
      <w:r w:rsidRPr="00595E58">
        <w:rPr>
          <w:rFonts w:cs="Arial"/>
          <w:bCs/>
        </w:rPr>
        <w:sym w:font="Wingdings" w:char="F0E0"/>
      </w:r>
      <w:r w:rsidRPr="00801BF5">
        <w:t xml:space="preserve"> Start </w:t>
      </w:r>
      <w:r>
        <w:t>a</w:t>
      </w:r>
      <w:r w:rsidRPr="00801BF5">
        <w:t>pplication</w:t>
      </w:r>
    </w:p>
    <w:p w:rsidR="00801BF5" w:rsidRPr="00801BF5" w:rsidRDefault="00801BF5" w:rsidP="00801BF5">
      <w:pPr>
        <w:pStyle w:val="Bodycopy"/>
      </w:pPr>
      <w:r w:rsidRPr="00801BF5">
        <w:t>Note: Please save the application frequently</w:t>
      </w:r>
      <w:r w:rsidR="00684691">
        <w:t>;</w:t>
      </w:r>
      <w:r w:rsidRPr="00801BF5">
        <w:t xml:space="preserve"> if not</w:t>
      </w:r>
      <w:r w:rsidR="00684691">
        <w:t>,</w:t>
      </w:r>
      <w:r w:rsidRPr="00801BF5">
        <w:t xml:space="preserve"> filled in data may be lost if session expires. Please make a note of CEAC Number (AA003Hxxxx), Security Question and Answer.</w:t>
      </w:r>
    </w:p>
    <w:p w:rsidR="00801BF5" w:rsidRDefault="00801BF5" w:rsidP="0018761C">
      <w:pPr>
        <w:pStyle w:val="BSubheading-Blue"/>
        <w:spacing w:after="200"/>
      </w:pPr>
      <w:r>
        <w:t xml:space="preserve">Nonimmigrant </w:t>
      </w:r>
      <w:r w:rsidR="00606635">
        <w:t>v</w:t>
      </w:r>
      <w:r>
        <w:t xml:space="preserve">isa </w:t>
      </w:r>
      <w:r w:rsidR="00606635">
        <w:t>a</w:t>
      </w:r>
      <w:r>
        <w:t>pplication</w:t>
      </w:r>
    </w:p>
    <w:p w:rsidR="00801BF5" w:rsidRDefault="00801BF5" w:rsidP="00801BF5">
      <w:pPr>
        <w:pStyle w:val="Bodycopy"/>
      </w:pPr>
      <w:r w:rsidRPr="00801BF5">
        <w:rPr>
          <w:b/>
        </w:rPr>
        <w:t>Step 1:</w:t>
      </w:r>
      <w:r>
        <w:t xml:space="preserve"> Select the location where you will </w:t>
      </w:r>
      <w:r w:rsidR="00606635">
        <w:t>be submitting your application:</w:t>
      </w:r>
    </w:p>
    <w:p w:rsidR="00801BF5" w:rsidRPr="00801BF5" w:rsidRDefault="00801BF5" w:rsidP="00801BF5">
      <w:pPr>
        <w:pStyle w:val="Bodycopy"/>
      </w:pPr>
      <w:r w:rsidRPr="00801BF5">
        <w:t xml:space="preserve">*Mumbai </w:t>
      </w:r>
      <w:r>
        <w:t>e</w:t>
      </w:r>
      <w:r w:rsidRPr="00801BF5">
        <w:t>mployees</w:t>
      </w:r>
      <w:r>
        <w:t> </w:t>
      </w:r>
      <w:r w:rsidRPr="00E97049">
        <w:t>—</w:t>
      </w:r>
      <w:r w:rsidRPr="00801BF5">
        <w:t xml:space="preserve"> </w:t>
      </w:r>
      <w:proofErr w:type="gramStart"/>
      <w:r w:rsidRPr="00801BF5">
        <w:t>Please</w:t>
      </w:r>
      <w:proofErr w:type="gramEnd"/>
      <w:r w:rsidRPr="00801BF5">
        <w:t xml:space="preserve"> select Mumbai </w:t>
      </w:r>
      <w:r>
        <w:t>c</w:t>
      </w:r>
      <w:r w:rsidRPr="00801BF5">
        <w:t>onsulate.</w:t>
      </w:r>
    </w:p>
    <w:p w:rsidR="00801BF5" w:rsidRPr="00801BF5" w:rsidRDefault="00801BF5" w:rsidP="00801BF5">
      <w:pPr>
        <w:pStyle w:val="Bodycopy"/>
      </w:pPr>
      <w:r w:rsidRPr="00801BF5">
        <w:t xml:space="preserve">*Bengaluru </w:t>
      </w:r>
      <w:r>
        <w:t>and</w:t>
      </w:r>
      <w:r w:rsidRPr="00801BF5">
        <w:t xml:space="preserve"> Hyderabad </w:t>
      </w:r>
      <w:r>
        <w:t>e</w:t>
      </w:r>
      <w:r w:rsidRPr="00801BF5">
        <w:t>mployees</w:t>
      </w:r>
      <w:r>
        <w:t> </w:t>
      </w:r>
      <w:r w:rsidRPr="00E97049">
        <w:t>—</w:t>
      </w:r>
      <w:r w:rsidRPr="00801BF5">
        <w:t xml:space="preserve"> </w:t>
      </w:r>
      <w:proofErr w:type="gramStart"/>
      <w:r w:rsidRPr="00801BF5">
        <w:t>Please</w:t>
      </w:r>
      <w:proofErr w:type="gramEnd"/>
      <w:r w:rsidRPr="00801BF5">
        <w:t xml:space="preserve"> select Hyderabad </w:t>
      </w:r>
      <w:r>
        <w:t>c</w:t>
      </w:r>
      <w:r w:rsidRPr="00801BF5">
        <w:t>onsulate.</w:t>
      </w:r>
    </w:p>
    <w:p w:rsidR="00801BF5" w:rsidRPr="00801BF5" w:rsidRDefault="00801BF5" w:rsidP="00801BF5">
      <w:pPr>
        <w:pStyle w:val="Bodycopy"/>
      </w:pPr>
      <w:r w:rsidRPr="00801BF5">
        <w:t>*Gurgaon Employees</w:t>
      </w:r>
      <w:r>
        <w:t> </w:t>
      </w:r>
      <w:r w:rsidRPr="00E97049">
        <w:t>—</w:t>
      </w:r>
      <w:r w:rsidRPr="00801BF5">
        <w:t xml:space="preserve"> </w:t>
      </w:r>
      <w:proofErr w:type="gramStart"/>
      <w:r w:rsidRPr="00801BF5">
        <w:t>Please</w:t>
      </w:r>
      <w:proofErr w:type="gramEnd"/>
      <w:r w:rsidRPr="00801BF5">
        <w:t xml:space="preserve"> select New Delhi </w:t>
      </w:r>
      <w:r>
        <w:t>c</w:t>
      </w:r>
      <w:r w:rsidRPr="00801BF5">
        <w:t>onsulate.</w:t>
      </w:r>
    </w:p>
    <w:p w:rsidR="00801BF5" w:rsidRPr="00801BF5" w:rsidRDefault="00801BF5" w:rsidP="00801BF5">
      <w:pPr>
        <w:pStyle w:val="Bodycopy"/>
        <w:rPr>
          <w:b/>
          <w:color w:val="3C8A2E" w:themeColor="accent4"/>
        </w:rPr>
      </w:pPr>
      <w:r w:rsidRPr="00801BF5">
        <w:rPr>
          <w:b/>
          <w:color w:val="3C8A2E" w:themeColor="accent4"/>
          <w:highlight w:val="yellow"/>
        </w:rPr>
        <w:t xml:space="preserve">For all Blankets — L1A and L1B applications, please select Chennai </w:t>
      </w:r>
      <w:r w:rsidR="00606635">
        <w:rPr>
          <w:b/>
          <w:color w:val="3C8A2E" w:themeColor="accent4"/>
          <w:highlight w:val="yellow"/>
        </w:rPr>
        <w:t>c</w:t>
      </w:r>
      <w:r w:rsidRPr="00801BF5">
        <w:rPr>
          <w:b/>
          <w:color w:val="3C8A2E" w:themeColor="accent4"/>
          <w:highlight w:val="yellow"/>
        </w:rPr>
        <w:t>onsulate only.</w:t>
      </w:r>
    </w:p>
    <w:p w:rsidR="000653BF" w:rsidRDefault="00801BF5" w:rsidP="00801BF5">
      <w:pPr>
        <w:pStyle w:val="CSubheading"/>
        <w:spacing w:after="240"/>
      </w:pPr>
      <w:r>
        <w:t xml:space="preserve">Sample </w:t>
      </w:r>
      <w:r w:rsidR="00606635">
        <w:t>f</w:t>
      </w:r>
      <w:r>
        <w:t>illed in DS160 forms for reference.</w:t>
      </w:r>
    </w:p>
    <w:p w:rsidR="000653BF" w:rsidRDefault="00684691" w:rsidP="00801BF5">
      <w:pPr>
        <w:pStyle w:val="Graphic-alignwithbodycopy"/>
      </w:pPr>
      <w:r>
        <w:rPr>
          <w:rStyle w:val="tooltiptext"/>
          <w:rFonts w:cs="Arial"/>
        </w:rPr>
        <w:object w:dxaOrig="2069" w:dyaOrig="1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15pt;height:67.15pt" o:ole="">
            <v:imagedata r:id="rId12" o:title=""/>
          </v:shape>
          <o:OLEObject Type="Embed" ProgID="AcroExch.Document.7" ShapeID="_x0000_i1025" DrawAspect="Icon" ObjectID="_1470645263" r:id="rId13"/>
        </w:object>
      </w:r>
      <w:r w:rsidR="00801BF5">
        <w:rPr>
          <w:rStyle w:val="tooltiptext"/>
          <w:rFonts w:cs="Arial"/>
        </w:rPr>
        <w:tab/>
      </w:r>
      <w:r w:rsidR="00801BF5">
        <w:rPr>
          <w:rStyle w:val="tooltiptext"/>
          <w:rFonts w:cs="Arial"/>
        </w:rPr>
        <w:object w:dxaOrig="1551" w:dyaOrig="1004">
          <v:shape id="_x0000_i1026" type="#_x0000_t75" style="width:77.35pt;height:50.5pt" o:ole="">
            <v:imagedata r:id="rId14" o:title=""/>
          </v:shape>
          <o:OLEObject Type="Embed" ProgID="AcroExch.Document.7" ShapeID="_x0000_i1026" DrawAspect="Icon" ObjectID="_1470645264" r:id="rId15"/>
        </w:object>
      </w:r>
    </w:p>
    <w:p w:rsidR="0095439A" w:rsidRPr="00606635" w:rsidRDefault="0095439A" w:rsidP="00606635">
      <w:pPr>
        <w:pStyle w:val="Bodycopy"/>
        <w:keepNext/>
      </w:pPr>
      <w:r w:rsidRPr="00606635">
        <w:rPr>
          <w:b/>
        </w:rPr>
        <w:t>Step 2</w:t>
      </w:r>
      <w:r w:rsidR="007B72D0" w:rsidRPr="00606635">
        <w:rPr>
          <w:b/>
        </w:rPr>
        <w:t>:</w:t>
      </w:r>
      <w:r w:rsidRPr="00606635">
        <w:t xml:space="preserve"> Select from one of the following options: Start a New Application</w:t>
      </w:r>
    </w:p>
    <w:p w:rsidR="0095439A" w:rsidRPr="00606635" w:rsidRDefault="0095439A" w:rsidP="00606635">
      <w:pPr>
        <w:pStyle w:val="Bodycopy"/>
        <w:keepNext/>
        <w:rPr>
          <w:b/>
        </w:rPr>
      </w:pPr>
      <w:r w:rsidRPr="00606635">
        <w:rPr>
          <w:b/>
        </w:rPr>
        <w:t>Application form fields:</w:t>
      </w:r>
    </w:p>
    <w:p w:rsidR="0095439A" w:rsidRDefault="0095439A" w:rsidP="00606635">
      <w:pPr>
        <w:pStyle w:val="DSubheading"/>
      </w:pPr>
      <w:r>
        <w:t>Personal Information 1</w:t>
      </w:r>
    </w:p>
    <w:p w:rsidR="0095439A" w:rsidRDefault="0095439A" w:rsidP="00606635">
      <w:pPr>
        <w:pStyle w:val="Numbered1"/>
        <w:numPr>
          <w:ilvl w:val="0"/>
          <w:numId w:val="27"/>
        </w:numPr>
      </w:pPr>
      <w:r>
        <w:t xml:space="preserve">Surname: Please enter your </w:t>
      </w:r>
      <w:r w:rsidRPr="00606635">
        <w:rPr>
          <w:b/>
        </w:rPr>
        <w:t>surname as in passport</w:t>
      </w:r>
    </w:p>
    <w:p w:rsidR="0095439A" w:rsidRDefault="0095439A" w:rsidP="00606635">
      <w:pPr>
        <w:pStyle w:val="Numbered1"/>
      </w:pPr>
      <w:r>
        <w:t xml:space="preserve">Given Name: Please enter your </w:t>
      </w:r>
      <w:r w:rsidRPr="00606635">
        <w:rPr>
          <w:b/>
        </w:rPr>
        <w:t>given name as in passport</w:t>
      </w:r>
    </w:p>
    <w:p w:rsidR="0095439A" w:rsidRDefault="0095439A" w:rsidP="00606635">
      <w:pPr>
        <w:pStyle w:val="Numbered1"/>
      </w:pPr>
      <w:r>
        <w:t>Full Name in Native Alphabet</w:t>
      </w:r>
      <w:r w:rsidR="00606635">
        <w:t> </w:t>
      </w:r>
      <w:r w:rsidR="00606635" w:rsidRPr="00E97049">
        <w:t>—</w:t>
      </w:r>
      <w:r>
        <w:t xml:space="preserve"> Does not apply</w:t>
      </w:r>
    </w:p>
    <w:p w:rsidR="0095439A" w:rsidRPr="00606635" w:rsidRDefault="0095439A" w:rsidP="00606635">
      <w:pPr>
        <w:pStyle w:val="Bodycopy"/>
      </w:pPr>
      <w:r w:rsidRPr="00606635">
        <w:lastRenderedPageBreak/>
        <w:t xml:space="preserve">Note: If you </w:t>
      </w:r>
      <w:r w:rsidR="00684691">
        <w:t>do not</w:t>
      </w:r>
      <w:r w:rsidR="00684691" w:rsidRPr="00606635">
        <w:t xml:space="preserve"> </w:t>
      </w:r>
      <w:r w:rsidRPr="00606635">
        <w:t>have a surname/given name in your passport</w:t>
      </w:r>
      <w:r w:rsidR="00684691">
        <w:t>,</w:t>
      </w:r>
      <w:r w:rsidRPr="00606635">
        <w:t xml:space="preserve"> then check below scenarios and fill the form appropriately.</w:t>
      </w:r>
    </w:p>
    <w:p w:rsidR="0095439A" w:rsidRPr="00606635" w:rsidRDefault="0095439A" w:rsidP="00606635">
      <w:pPr>
        <w:pStyle w:val="Bodycopy"/>
        <w:spacing w:after="0"/>
        <w:rPr>
          <w:b/>
        </w:rPr>
      </w:pPr>
      <w:r w:rsidRPr="00606635">
        <w:rPr>
          <w:b/>
        </w:rPr>
        <w:t>Scenario 1:</w:t>
      </w:r>
    </w:p>
    <w:p w:rsidR="0095439A" w:rsidRPr="00606635" w:rsidRDefault="0095439A" w:rsidP="00606635">
      <w:pPr>
        <w:pStyle w:val="Bodycopy"/>
      </w:pPr>
      <w:r w:rsidRPr="00606635">
        <w:t xml:space="preserve">If Surname is blank and all the names appear in Given </w:t>
      </w:r>
      <w:r w:rsidR="00684691">
        <w:t>N</w:t>
      </w:r>
      <w:r w:rsidRPr="00606635">
        <w:t>ame, please mention all the names in the Surname field and mention FNU</w:t>
      </w:r>
      <w:r w:rsidR="00684691">
        <w:t>,</w:t>
      </w:r>
      <w:r w:rsidRPr="00606635">
        <w:t xml:space="preserve"> i.e.</w:t>
      </w:r>
      <w:r w:rsidR="00684691">
        <w:t>,</w:t>
      </w:r>
      <w:r w:rsidRPr="00606635">
        <w:t xml:space="preserve"> ‘First Name Unknown’ in Given </w:t>
      </w:r>
      <w:r w:rsidR="00684691">
        <w:t>N</w:t>
      </w:r>
      <w:r w:rsidRPr="00606635">
        <w:t>ame field.</w:t>
      </w:r>
    </w:p>
    <w:p w:rsidR="0095439A" w:rsidRPr="00606635" w:rsidRDefault="0095439A" w:rsidP="00606635">
      <w:pPr>
        <w:pStyle w:val="Bodycopy"/>
        <w:spacing w:after="0"/>
        <w:rPr>
          <w:b/>
        </w:rPr>
      </w:pPr>
      <w:r w:rsidRPr="00606635">
        <w:rPr>
          <w:b/>
        </w:rPr>
        <w:t>Scenario 2:</w:t>
      </w:r>
    </w:p>
    <w:p w:rsidR="0095439A" w:rsidRPr="00606635" w:rsidRDefault="0095439A" w:rsidP="00606635">
      <w:pPr>
        <w:pStyle w:val="Bodycopy"/>
      </w:pPr>
      <w:r w:rsidRPr="00606635">
        <w:t>If Given Name is blank and all the names appear in Surname, please mention FNU</w:t>
      </w:r>
      <w:r w:rsidR="00684691">
        <w:t>,</w:t>
      </w:r>
      <w:r w:rsidRPr="00606635">
        <w:t xml:space="preserve"> i.e.</w:t>
      </w:r>
      <w:r w:rsidR="00684691">
        <w:t>,</w:t>
      </w:r>
      <w:r w:rsidRPr="00606635">
        <w:t xml:space="preserve"> ‘First Name Unknown’ in Given </w:t>
      </w:r>
      <w:r w:rsidR="00684691">
        <w:t>N</w:t>
      </w:r>
      <w:r w:rsidRPr="00606635">
        <w:t>ame field and all the names in the Surname field.</w:t>
      </w:r>
    </w:p>
    <w:p w:rsidR="0095439A" w:rsidRDefault="0095439A" w:rsidP="00606635">
      <w:pPr>
        <w:pStyle w:val="DSubheading"/>
      </w:pPr>
      <w:r>
        <w:t>Personal Information 2</w:t>
      </w:r>
    </w:p>
    <w:p w:rsidR="0095439A" w:rsidRDefault="0095439A" w:rsidP="00606635">
      <w:pPr>
        <w:pStyle w:val="Numbered1"/>
        <w:numPr>
          <w:ilvl w:val="0"/>
          <w:numId w:val="29"/>
        </w:numPr>
      </w:pPr>
      <w:r>
        <w:t>National Identification Number</w:t>
      </w:r>
      <w:r w:rsidR="00606635">
        <w:t> </w:t>
      </w:r>
      <w:r w:rsidR="00606635" w:rsidRPr="00E97049">
        <w:t>—</w:t>
      </w:r>
      <w:r>
        <w:t xml:space="preserve"> Does not apply</w:t>
      </w:r>
    </w:p>
    <w:p w:rsidR="0095439A" w:rsidRDefault="0095439A" w:rsidP="00606635">
      <w:pPr>
        <w:pStyle w:val="Numbered1"/>
      </w:pPr>
      <w:r>
        <w:t>U.S. Social Security Number</w:t>
      </w:r>
      <w:r w:rsidR="00606635">
        <w:t> </w:t>
      </w:r>
      <w:r w:rsidR="00606635" w:rsidRPr="00E97049">
        <w:t>—</w:t>
      </w:r>
      <w:r>
        <w:t xml:space="preserve"> Enter the number if you have one OR select </w:t>
      </w:r>
      <w:r w:rsidRPr="00606635">
        <w:rPr>
          <w:b/>
        </w:rPr>
        <w:t>Does not apply</w:t>
      </w:r>
    </w:p>
    <w:p w:rsidR="0095439A" w:rsidRDefault="0095439A" w:rsidP="00606635">
      <w:pPr>
        <w:pStyle w:val="Numbered1"/>
      </w:pPr>
      <w:r>
        <w:t>U.S. Taxpayer ID Number</w:t>
      </w:r>
      <w:r w:rsidR="00606635">
        <w:t> </w:t>
      </w:r>
      <w:r w:rsidR="00606635" w:rsidRPr="00E97049">
        <w:t>—</w:t>
      </w:r>
      <w:r>
        <w:t xml:space="preserve"> Enter the number if you have one OR select </w:t>
      </w:r>
      <w:r w:rsidRPr="00606635">
        <w:rPr>
          <w:b/>
        </w:rPr>
        <w:t>Does not apply</w:t>
      </w:r>
    </w:p>
    <w:p w:rsidR="0095439A" w:rsidRPr="00606635" w:rsidRDefault="0095439A" w:rsidP="00606635">
      <w:pPr>
        <w:pStyle w:val="Bodycopy"/>
      </w:pPr>
      <w:r w:rsidRPr="00606635">
        <w:t xml:space="preserve">Save the application to file </w:t>
      </w:r>
      <w:r w:rsidR="00606635" w:rsidRPr="00595E58">
        <w:rPr>
          <w:rFonts w:cs="Arial"/>
          <w:bCs/>
        </w:rPr>
        <w:sym w:font="Wingdings" w:char="F0E0"/>
      </w:r>
      <w:r w:rsidRPr="00606635">
        <w:t xml:space="preserve"> Replace previous .Dat file and continue application</w:t>
      </w:r>
      <w:r w:rsidR="00684691">
        <w:t>.</w:t>
      </w:r>
    </w:p>
    <w:p w:rsidR="0095439A" w:rsidRPr="00606635" w:rsidRDefault="0095439A" w:rsidP="00606635">
      <w:pPr>
        <w:pStyle w:val="Bodycopy"/>
      </w:pPr>
      <w:r w:rsidRPr="00606635">
        <w:rPr>
          <w:b/>
        </w:rPr>
        <w:t>Home Address:</w:t>
      </w:r>
      <w:r w:rsidRPr="00606635">
        <w:t xml:space="preserve"> Enter your current residential address NOT permanent address or address mentioned in your passport.</w:t>
      </w:r>
    </w:p>
    <w:p w:rsidR="0095439A" w:rsidRPr="00606635" w:rsidRDefault="0095439A" w:rsidP="00606635">
      <w:pPr>
        <w:pStyle w:val="Bodycopy"/>
      </w:pPr>
      <w:r w:rsidRPr="00606635">
        <w:t>Is your Mailing Address the same as your Home Address?</w:t>
      </w:r>
      <w:r w:rsidR="00606635">
        <w:t> </w:t>
      </w:r>
      <w:r w:rsidR="00606635" w:rsidRPr="00E97049">
        <w:t>—</w:t>
      </w:r>
      <w:r w:rsidRPr="00606635">
        <w:t xml:space="preserve"> No</w:t>
      </w:r>
    </w:p>
    <w:p w:rsidR="0095439A" w:rsidRPr="00606635" w:rsidRDefault="0095439A" w:rsidP="00606635">
      <w:pPr>
        <w:pStyle w:val="Bodycopy"/>
      </w:pPr>
      <w:r w:rsidRPr="00606635">
        <w:t>Mention respective Deloitte USI office addresses.</w:t>
      </w:r>
    </w:p>
    <w:p w:rsidR="0095439A" w:rsidRDefault="0095439A" w:rsidP="00606635">
      <w:pPr>
        <w:pStyle w:val="DSubheading"/>
      </w:pPr>
      <w:r>
        <w:t>Passport Information</w:t>
      </w:r>
    </w:p>
    <w:p w:rsidR="0095439A" w:rsidRDefault="00606635" w:rsidP="00606635">
      <w:pPr>
        <w:pStyle w:val="Bulletlevel1"/>
      </w:pPr>
      <w:r>
        <w:t>Passport</w:t>
      </w:r>
      <w:r w:rsidR="0095439A">
        <w:t xml:space="preserve">/Travel document Type: </w:t>
      </w:r>
      <w:r w:rsidR="0095439A" w:rsidRPr="00606635">
        <w:rPr>
          <w:b/>
        </w:rPr>
        <w:t>Regular</w:t>
      </w:r>
    </w:p>
    <w:p w:rsidR="0095439A" w:rsidRDefault="0095439A" w:rsidP="00606635">
      <w:pPr>
        <w:pStyle w:val="Bulletlevel1"/>
      </w:pPr>
      <w:r>
        <w:t>Passport No (Ex: E6944739)</w:t>
      </w:r>
    </w:p>
    <w:p w:rsidR="0095439A" w:rsidRDefault="00606635" w:rsidP="00606635">
      <w:pPr>
        <w:pStyle w:val="Bulletlevel1"/>
      </w:pPr>
      <w:r>
        <w:t>Passport Book Number or file No</w:t>
      </w:r>
      <w:r w:rsidR="0095439A">
        <w:t xml:space="preserve">: Please select </w:t>
      </w:r>
      <w:r w:rsidR="0095439A" w:rsidRPr="00606635">
        <w:rPr>
          <w:b/>
        </w:rPr>
        <w:t>Doesn’t apply</w:t>
      </w:r>
    </w:p>
    <w:p w:rsidR="0095439A" w:rsidRDefault="0095439A" w:rsidP="00606635">
      <w:pPr>
        <w:pStyle w:val="Bulletlevel1"/>
      </w:pPr>
      <w:r>
        <w:t>Passport Details: Exactly given in the passport.</w:t>
      </w:r>
    </w:p>
    <w:p w:rsidR="0095439A" w:rsidRDefault="0095439A" w:rsidP="00606635">
      <w:pPr>
        <w:pStyle w:val="DSubheading"/>
      </w:pPr>
      <w:r>
        <w:t>Travel Information</w:t>
      </w:r>
    </w:p>
    <w:p w:rsidR="0095439A" w:rsidRDefault="0095439A" w:rsidP="0095439A">
      <w:pPr>
        <w:pStyle w:val="Bodycopy"/>
      </w:pPr>
      <w:r>
        <w:t>Are you the principal applicant? Yes</w:t>
      </w:r>
    </w:p>
    <w:p w:rsidR="0095439A" w:rsidRDefault="0095439A" w:rsidP="00606635">
      <w:pPr>
        <w:pStyle w:val="DSubheading"/>
      </w:pPr>
      <w:r>
        <w:t>Purpose of Trip to U.S</w:t>
      </w:r>
      <w:r w:rsidR="00606635">
        <w:t>. </w:t>
      </w:r>
      <w:r w:rsidR="00606635" w:rsidRPr="00E97049">
        <w:t>—</w:t>
      </w:r>
    </w:p>
    <w:p w:rsidR="0095439A" w:rsidRDefault="0095439A" w:rsidP="00606635">
      <w:pPr>
        <w:pStyle w:val="Bodycopy"/>
        <w:spacing w:after="0"/>
      </w:pPr>
      <w:r>
        <w:t>L1: &gt; Intra Company Transferee (L)</w:t>
      </w:r>
    </w:p>
    <w:p w:rsidR="0095439A" w:rsidRDefault="00606635" w:rsidP="0095439A">
      <w:pPr>
        <w:pStyle w:val="Bodycopy"/>
      </w:pPr>
      <w:r>
        <w:t xml:space="preserve">H1: </w:t>
      </w:r>
      <w:r w:rsidR="0095439A">
        <w:t>&gt; Temporary Worker (H)</w:t>
      </w:r>
    </w:p>
    <w:p w:rsidR="0095439A" w:rsidRDefault="0095439A" w:rsidP="00606635">
      <w:pPr>
        <w:pStyle w:val="DSubheading"/>
      </w:pPr>
      <w:r>
        <w:t>Specify</w:t>
      </w:r>
      <w:r w:rsidR="00606635">
        <w:t> </w:t>
      </w:r>
      <w:r w:rsidR="00606635" w:rsidRPr="00E97049">
        <w:t>—</w:t>
      </w:r>
    </w:p>
    <w:p w:rsidR="0095439A" w:rsidRDefault="0095439A" w:rsidP="00606635">
      <w:pPr>
        <w:pStyle w:val="Bodycopy"/>
        <w:spacing w:after="0"/>
      </w:pPr>
      <w:r>
        <w:t>L1: &gt; Intracompany transferee (L-1)</w:t>
      </w:r>
    </w:p>
    <w:p w:rsidR="0095439A" w:rsidRDefault="0095439A" w:rsidP="0095439A">
      <w:pPr>
        <w:pStyle w:val="Bodycopy"/>
      </w:pPr>
      <w:r>
        <w:t>H1: &gt; Specialty Occupation (H-1B)</w:t>
      </w:r>
    </w:p>
    <w:p w:rsidR="0095439A" w:rsidRDefault="0095439A" w:rsidP="0095439A">
      <w:pPr>
        <w:pStyle w:val="Bodycopy"/>
      </w:pPr>
      <w:r w:rsidRPr="00B71CD5">
        <w:rPr>
          <w:b/>
          <w:i/>
        </w:rPr>
        <w:t>Have you made specific travel plans</w:t>
      </w:r>
      <w:r w:rsidR="00B71CD5">
        <w:t> </w:t>
      </w:r>
      <w:r w:rsidR="00B71CD5" w:rsidRPr="00E97049">
        <w:t>—</w:t>
      </w:r>
      <w:r>
        <w:t xml:space="preserve"> No.</w:t>
      </w:r>
    </w:p>
    <w:p w:rsidR="0095439A" w:rsidRDefault="0095439A" w:rsidP="00B71CD5">
      <w:pPr>
        <w:pStyle w:val="DSubheading"/>
      </w:pPr>
      <w:r>
        <w:t>Address</w:t>
      </w:r>
      <w:r w:rsidR="00B71CD5">
        <w:t xml:space="preserve"> where you will stay in the U.S.</w:t>
      </w:r>
    </w:p>
    <w:p w:rsidR="0095439A" w:rsidRDefault="0095439A" w:rsidP="0095439A">
      <w:pPr>
        <w:pStyle w:val="Bodycopy"/>
      </w:pPr>
      <w:r>
        <w:t>Please search hotel details close to the Client location/Deloitte U</w:t>
      </w:r>
      <w:r w:rsidR="00A068B4">
        <w:t>.</w:t>
      </w:r>
      <w:r>
        <w:t>S</w:t>
      </w:r>
      <w:r w:rsidR="00A068B4">
        <w:t>.</w:t>
      </w:r>
      <w:r>
        <w:t xml:space="preserve"> office. No need of confirmation of booking at this stage.</w:t>
      </w:r>
    </w:p>
    <w:p w:rsidR="0095439A" w:rsidRDefault="0095439A" w:rsidP="0095439A">
      <w:pPr>
        <w:pStyle w:val="Bodycopy"/>
      </w:pPr>
      <w:r w:rsidRPr="00B71CD5">
        <w:rPr>
          <w:b/>
          <w:i/>
        </w:rPr>
        <w:t>Person or entity paying for your trip</w:t>
      </w:r>
      <w:r w:rsidR="00B71CD5">
        <w:t> </w:t>
      </w:r>
      <w:r w:rsidR="00B71CD5" w:rsidRPr="00E97049">
        <w:t>—</w:t>
      </w:r>
      <w:r>
        <w:t xml:space="preserve"> Company/Organization</w:t>
      </w:r>
    </w:p>
    <w:p w:rsidR="0095439A" w:rsidRDefault="0095439A" w:rsidP="0095439A">
      <w:pPr>
        <w:pStyle w:val="Bodycopy"/>
      </w:pPr>
      <w:r w:rsidRPr="00B71CD5">
        <w:rPr>
          <w:b/>
          <w:i/>
        </w:rPr>
        <w:t>Company/Organization paying for your trip</w:t>
      </w:r>
      <w:r w:rsidR="00B71CD5">
        <w:t> </w:t>
      </w:r>
      <w:r w:rsidR="00B71CD5" w:rsidRPr="00E97049">
        <w:t>—</w:t>
      </w:r>
      <w:r>
        <w:t xml:space="preserve"> Deloitte (Entity) India Pvt.</w:t>
      </w:r>
      <w:r w:rsidR="00B71CD5">
        <w:t> </w:t>
      </w:r>
      <w:r>
        <w:t>Ltd</w:t>
      </w:r>
    </w:p>
    <w:p w:rsidR="0095439A" w:rsidRDefault="0095439A" w:rsidP="00B71CD5">
      <w:pPr>
        <w:pStyle w:val="Bodycopy"/>
      </w:pPr>
      <w:r w:rsidRPr="00B71CD5">
        <w:rPr>
          <w:b/>
          <w:i/>
        </w:rPr>
        <w:t>U.</w:t>
      </w:r>
      <w:r w:rsidR="00B71CD5" w:rsidRPr="00B71CD5">
        <w:rPr>
          <w:b/>
          <w:i/>
        </w:rPr>
        <w:t xml:space="preserve">S. Point of Contact Information — </w:t>
      </w:r>
      <w:r>
        <w:t>Provide the U</w:t>
      </w:r>
      <w:r w:rsidR="00B71CD5">
        <w:t>.</w:t>
      </w:r>
      <w:r>
        <w:t>S</w:t>
      </w:r>
      <w:r w:rsidR="00B71CD5">
        <w:t>.</w:t>
      </w:r>
      <w:r>
        <w:t xml:space="preserve"> contact person or Organization in the U</w:t>
      </w:r>
      <w:r w:rsidR="00B71CD5">
        <w:t>.</w:t>
      </w:r>
      <w:r>
        <w:t>S</w:t>
      </w:r>
      <w:r w:rsidR="00B71CD5">
        <w:t>.</w:t>
      </w:r>
    </w:p>
    <w:p w:rsidR="0095439A" w:rsidRDefault="0095439A" w:rsidP="00B71CD5">
      <w:pPr>
        <w:pStyle w:val="Bodycopy"/>
        <w:spacing w:after="0"/>
      </w:pPr>
      <w:r>
        <w:t>If you select Organization in the U</w:t>
      </w:r>
      <w:r w:rsidR="00A068B4">
        <w:t>.</w:t>
      </w:r>
      <w:r>
        <w:t>S</w:t>
      </w:r>
      <w:r w:rsidR="00A068B4">
        <w:t>.</w:t>
      </w:r>
      <w:r w:rsidR="00D34CF8">
        <w:t>,</w:t>
      </w:r>
      <w:r>
        <w:t xml:space="preserve"> then provide below details in the form.</w:t>
      </w:r>
    </w:p>
    <w:p w:rsidR="0095439A" w:rsidRDefault="0095439A" w:rsidP="00B71CD5">
      <w:pPr>
        <w:pStyle w:val="Bodycopy"/>
        <w:spacing w:after="0"/>
      </w:pPr>
      <w:r>
        <w:lastRenderedPageBreak/>
        <w:t>Relationship to you</w:t>
      </w:r>
      <w:r w:rsidR="00B71CD5">
        <w:t> </w:t>
      </w:r>
      <w:r w:rsidR="00B71CD5" w:rsidRPr="00C31323">
        <w:t>—</w:t>
      </w:r>
      <w:r>
        <w:t xml:space="preserve"> Employer</w:t>
      </w:r>
    </w:p>
    <w:p w:rsidR="0095439A" w:rsidRDefault="0095439A" w:rsidP="00B71CD5">
      <w:pPr>
        <w:pStyle w:val="Bodycopy"/>
        <w:spacing w:after="0"/>
      </w:pPr>
      <w:r>
        <w:t>Address</w:t>
      </w:r>
      <w:r w:rsidR="00B71CD5">
        <w:t> </w:t>
      </w:r>
      <w:r w:rsidR="00B71CD5" w:rsidRPr="00C31323">
        <w:t>—</w:t>
      </w:r>
      <w:r>
        <w:t xml:space="preserve"> Deloitte U</w:t>
      </w:r>
      <w:r w:rsidR="00A068B4">
        <w:t>.</w:t>
      </w:r>
      <w:r>
        <w:t>S</w:t>
      </w:r>
      <w:r w:rsidR="00A068B4">
        <w:t>.</w:t>
      </w:r>
      <w:r>
        <w:t xml:space="preserve"> office address</w:t>
      </w:r>
    </w:p>
    <w:p w:rsidR="0095439A" w:rsidRDefault="0095439A" w:rsidP="0095439A">
      <w:pPr>
        <w:pStyle w:val="Bodycopy"/>
      </w:pPr>
      <w:r>
        <w:t>Phone</w:t>
      </w:r>
      <w:r w:rsidR="00B71CD5">
        <w:t> </w:t>
      </w:r>
      <w:r w:rsidR="00B71CD5" w:rsidRPr="00C31323">
        <w:t>—</w:t>
      </w:r>
      <w:r>
        <w:t xml:space="preserve"> As applicable</w:t>
      </w:r>
    </w:p>
    <w:p w:rsidR="0095439A" w:rsidRDefault="0095439A" w:rsidP="00B71CD5">
      <w:pPr>
        <w:pStyle w:val="Bodycopy"/>
        <w:spacing w:after="0"/>
      </w:pPr>
      <w:r>
        <w:t>If you select the U</w:t>
      </w:r>
      <w:r w:rsidR="00B71CD5">
        <w:t>.</w:t>
      </w:r>
      <w:r>
        <w:t>S</w:t>
      </w:r>
      <w:r w:rsidR="00B71CD5">
        <w:t>.</w:t>
      </w:r>
      <w:r>
        <w:t xml:space="preserve"> contact person </w:t>
      </w:r>
      <w:r w:rsidRPr="00B71CD5">
        <w:rPr>
          <w:b/>
        </w:rPr>
        <w:t>(U</w:t>
      </w:r>
      <w:r w:rsidR="00B71CD5">
        <w:rPr>
          <w:b/>
        </w:rPr>
        <w:t>.</w:t>
      </w:r>
      <w:r w:rsidRPr="00B71CD5">
        <w:rPr>
          <w:b/>
        </w:rPr>
        <w:t>S</w:t>
      </w:r>
      <w:r w:rsidR="00B71CD5">
        <w:rPr>
          <w:b/>
        </w:rPr>
        <w:t>.</w:t>
      </w:r>
      <w:r w:rsidRPr="00B71CD5">
        <w:rPr>
          <w:b/>
        </w:rPr>
        <w:t xml:space="preserve"> Project Manager/Reporting manager)</w:t>
      </w:r>
      <w:r w:rsidR="00D34CF8">
        <w:rPr>
          <w:b/>
        </w:rPr>
        <w:t>,</w:t>
      </w:r>
      <w:r>
        <w:t xml:space="preserve"> then provide below details in the form.</w:t>
      </w:r>
    </w:p>
    <w:p w:rsidR="0095439A" w:rsidRDefault="0095439A" w:rsidP="00B71CD5">
      <w:pPr>
        <w:pStyle w:val="Bodycopy"/>
        <w:spacing w:after="0"/>
      </w:pPr>
      <w:r>
        <w:t>Relationship to you</w:t>
      </w:r>
      <w:r w:rsidR="00B71CD5">
        <w:t> </w:t>
      </w:r>
      <w:r w:rsidR="00B71CD5" w:rsidRPr="00C31323">
        <w:t>—</w:t>
      </w:r>
      <w:r>
        <w:t xml:space="preserve"> Business Associate</w:t>
      </w:r>
    </w:p>
    <w:p w:rsidR="0095439A" w:rsidRDefault="00B71CD5" w:rsidP="00B71CD5">
      <w:pPr>
        <w:pStyle w:val="Bodycopy"/>
        <w:spacing w:after="0"/>
      </w:pPr>
      <w:r>
        <w:t>Surname:</w:t>
      </w:r>
    </w:p>
    <w:p w:rsidR="0095439A" w:rsidRDefault="00B71CD5" w:rsidP="00B71CD5">
      <w:pPr>
        <w:pStyle w:val="Bodycopy"/>
        <w:spacing w:after="0"/>
      </w:pPr>
      <w:r>
        <w:t>Given Name:</w:t>
      </w:r>
    </w:p>
    <w:p w:rsidR="0095439A" w:rsidRDefault="0095439A" w:rsidP="00B71CD5">
      <w:pPr>
        <w:pStyle w:val="Bodycopy"/>
        <w:spacing w:after="0"/>
      </w:pPr>
      <w:r>
        <w:t>Address: Deloitte U</w:t>
      </w:r>
      <w:r w:rsidR="00B71CD5">
        <w:t>.</w:t>
      </w:r>
      <w:r>
        <w:t>S</w:t>
      </w:r>
      <w:r w:rsidR="00B71CD5">
        <w:t>.</w:t>
      </w:r>
      <w:r>
        <w:t xml:space="preserve"> office address of above</w:t>
      </w:r>
      <w:r w:rsidR="00D34CF8">
        <w:t>-</w:t>
      </w:r>
      <w:r>
        <w:t>mentioned person</w:t>
      </w:r>
    </w:p>
    <w:p w:rsidR="0095439A" w:rsidRDefault="00B71CD5" w:rsidP="00B71CD5">
      <w:pPr>
        <w:pStyle w:val="Bodycopy"/>
        <w:spacing w:after="0"/>
      </w:pPr>
      <w:r>
        <w:t>Phone Number:</w:t>
      </w:r>
    </w:p>
    <w:p w:rsidR="0095439A" w:rsidRDefault="00B71CD5" w:rsidP="0095439A">
      <w:pPr>
        <w:pStyle w:val="Bodycopy"/>
      </w:pPr>
      <w:r>
        <w:t>Email:</w:t>
      </w:r>
    </w:p>
    <w:p w:rsidR="0095439A" w:rsidRDefault="0095439A" w:rsidP="0095439A">
      <w:pPr>
        <w:pStyle w:val="Bodycopy"/>
      </w:pPr>
      <w:r w:rsidRPr="00B71CD5">
        <w:rPr>
          <w:b/>
          <w:i/>
        </w:rPr>
        <w:t>Family Information</w:t>
      </w:r>
      <w:r w:rsidR="00B71CD5">
        <w:t> </w:t>
      </w:r>
      <w:r w:rsidR="00B71CD5" w:rsidRPr="00C31323">
        <w:t>—</w:t>
      </w:r>
      <w:r>
        <w:t xml:space="preserve"> As applicable</w:t>
      </w:r>
    </w:p>
    <w:p w:rsidR="0095439A" w:rsidRDefault="0095439A" w:rsidP="0095439A">
      <w:pPr>
        <w:pStyle w:val="Bodycopy"/>
      </w:pPr>
      <w:r w:rsidRPr="00B71CD5">
        <w:rPr>
          <w:b/>
        </w:rPr>
        <w:t>Do you have any immediate relatives, not including parents, in the United States</w:t>
      </w:r>
      <w:r w:rsidR="00B71CD5">
        <w:t> </w:t>
      </w:r>
      <w:r w:rsidR="00B71CD5" w:rsidRPr="00C31323">
        <w:t>—</w:t>
      </w:r>
      <w:r>
        <w:t xml:space="preserve"> If you have your fiancé, spouse (husband/wife), child (son/daughter), or sibling (brother/sister),</w:t>
      </w:r>
      <w:r w:rsidR="00A068B4">
        <w:t xml:space="preserve"> </w:t>
      </w:r>
      <w:r>
        <w:t>please mention their details.</w:t>
      </w:r>
    </w:p>
    <w:p w:rsidR="0095439A" w:rsidRDefault="0095439A" w:rsidP="00B71CD5">
      <w:pPr>
        <w:pStyle w:val="DSubheading"/>
      </w:pPr>
      <w:r>
        <w:t>Present Work/Education/Training Information</w:t>
      </w:r>
    </w:p>
    <w:p w:rsidR="0095439A" w:rsidRDefault="0095439A" w:rsidP="00B71CD5">
      <w:pPr>
        <w:pStyle w:val="Bulletlevel1"/>
      </w:pPr>
      <w:r>
        <w:t>Primary Occupation</w:t>
      </w:r>
      <w:r w:rsidR="00B71CD5">
        <w:t> </w:t>
      </w:r>
      <w:r w:rsidR="00B71CD5" w:rsidRPr="00C31323">
        <w:t>—</w:t>
      </w:r>
      <w:r>
        <w:t xml:space="preserve"> Others</w:t>
      </w:r>
    </w:p>
    <w:p w:rsidR="0095439A" w:rsidRDefault="0095439A" w:rsidP="00B71CD5">
      <w:pPr>
        <w:pStyle w:val="Bulletlevel1"/>
      </w:pPr>
      <w:r>
        <w:t>Specify Others</w:t>
      </w:r>
      <w:r w:rsidR="00B71CD5">
        <w:t> </w:t>
      </w:r>
      <w:r w:rsidR="00B71CD5" w:rsidRPr="00C31323">
        <w:t>—</w:t>
      </w:r>
      <w:r>
        <w:t xml:space="preserve"> Mention your current designation</w:t>
      </w:r>
    </w:p>
    <w:p w:rsidR="0095439A" w:rsidRDefault="0095439A" w:rsidP="00B71CD5">
      <w:pPr>
        <w:pStyle w:val="Bulletlevel1"/>
      </w:pPr>
      <w:r>
        <w:t>Gross Monthl</w:t>
      </w:r>
      <w:r w:rsidR="00B71CD5">
        <w:t>y Salary = CTC per Offer Letter/</w:t>
      </w:r>
      <w:r>
        <w:t>Latest Compensation Letter divided by 12</w:t>
      </w:r>
    </w:p>
    <w:p w:rsidR="0095439A" w:rsidRDefault="0095439A" w:rsidP="00B71CD5">
      <w:pPr>
        <w:pStyle w:val="Bulletlevel1"/>
      </w:pPr>
      <w:r>
        <w:t>Briefly describe your current job duties: 8 to 10 bullet points</w:t>
      </w:r>
    </w:p>
    <w:p w:rsidR="0095439A" w:rsidRDefault="0095439A" w:rsidP="00B71CD5">
      <w:pPr>
        <w:pStyle w:val="DSubheading"/>
      </w:pPr>
      <w:r>
        <w:t>Previous Work</w:t>
      </w:r>
      <w:r w:rsidR="00B71CD5">
        <w:t>/Education/Training Information</w:t>
      </w:r>
    </w:p>
    <w:p w:rsidR="0095439A" w:rsidRDefault="0095439A" w:rsidP="0095439A">
      <w:pPr>
        <w:pStyle w:val="Bodycopy"/>
      </w:pPr>
      <w:r>
        <w:t>Were you previously employed? If yes, please provide the details accordingly.</w:t>
      </w:r>
    </w:p>
    <w:p w:rsidR="0095439A" w:rsidRDefault="0095439A" w:rsidP="0095439A">
      <w:pPr>
        <w:pStyle w:val="Bodycopy"/>
      </w:pPr>
      <w:r>
        <w:t>Have you attended any educational institutions other than elementary schools?</w:t>
      </w:r>
      <w:r w:rsidR="00B71CD5">
        <w:t> </w:t>
      </w:r>
      <w:r w:rsidR="00B71CD5" w:rsidRPr="00C31323">
        <w:t>—</w:t>
      </w:r>
      <w:r>
        <w:t xml:space="preserve"> If yes, </w:t>
      </w:r>
      <w:r w:rsidR="00D34CF8">
        <w:t>p</w:t>
      </w:r>
      <w:r>
        <w:t>lease provide your educational details from 12th to the highest qualification.</w:t>
      </w:r>
    </w:p>
    <w:p w:rsidR="0095439A" w:rsidRDefault="0095439A" w:rsidP="00B71CD5">
      <w:pPr>
        <w:pStyle w:val="DSubheading"/>
      </w:pPr>
      <w:r>
        <w:t>Tempor</w:t>
      </w:r>
      <w:r w:rsidR="00B71CD5">
        <w:t>ary Work Visa information:</w:t>
      </w:r>
    </w:p>
    <w:p w:rsidR="0095439A" w:rsidRDefault="0095439A" w:rsidP="0095439A">
      <w:pPr>
        <w:pStyle w:val="Bodycopy"/>
      </w:pPr>
      <w:r>
        <w:t xml:space="preserve">Name of person/Company who filed </w:t>
      </w:r>
      <w:r w:rsidR="00B71CD5">
        <w:t>petition: Deloitte (Entity) LLP</w:t>
      </w:r>
    </w:p>
    <w:p w:rsidR="0095439A" w:rsidRDefault="00B71CD5" w:rsidP="0095439A">
      <w:pPr>
        <w:pStyle w:val="Bodycopy"/>
      </w:pPr>
      <w:r>
        <w:t xml:space="preserve">Example: </w:t>
      </w:r>
      <w:r w:rsidR="0095439A">
        <w:t>Deloitte Consulting</w:t>
      </w:r>
      <w:r>
        <w:t> </w:t>
      </w:r>
      <w:r w:rsidR="0095439A">
        <w:t>LLP/Deloitte</w:t>
      </w:r>
      <w:r>
        <w:t> </w:t>
      </w:r>
      <w:r w:rsidR="0095439A">
        <w:t>&amp;Touche</w:t>
      </w:r>
      <w:r>
        <w:t> </w:t>
      </w:r>
      <w:r w:rsidR="0095439A">
        <w:t>LLP/Deloitte Tax</w:t>
      </w:r>
      <w:r>
        <w:t> </w:t>
      </w:r>
      <w:r w:rsidR="00A068B4">
        <w:t>LLP/</w:t>
      </w:r>
      <w:r w:rsidR="0095439A">
        <w:t>Deloitte Financial Advisory Services</w:t>
      </w:r>
      <w:r>
        <w:t> </w:t>
      </w:r>
      <w:r w:rsidR="00A068B4">
        <w:t>LLP/</w:t>
      </w:r>
      <w:r w:rsidR="0095439A">
        <w:t>Deloitte Services</w:t>
      </w:r>
      <w:r>
        <w:t> </w:t>
      </w:r>
      <w:r w:rsidR="0095439A">
        <w:t>LP</w:t>
      </w:r>
    </w:p>
    <w:p w:rsidR="0095439A" w:rsidRDefault="0095439A" w:rsidP="00B71CD5">
      <w:pPr>
        <w:pStyle w:val="DSubheading"/>
        <w:spacing w:after="240"/>
      </w:pPr>
      <w:r>
        <w:t>Where do you intend to wo</w:t>
      </w:r>
      <w:r w:rsidR="00B71CD5">
        <w:t>rk </w:t>
      </w:r>
      <w:r w:rsidR="00B71CD5" w:rsidRPr="00C31323">
        <w:t>—</w:t>
      </w:r>
    </w:p>
    <w:p w:rsidR="0095439A" w:rsidRPr="00B71CD5" w:rsidRDefault="00B71CD5" w:rsidP="00B71CD5">
      <w:pPr>
        <w:pStyle w:val="Bodycopy"/>
        <w:keepNext/>
        <w:rPr>
          <w:b/>
        </w:rPr>
      </w:pPr>
      <w:r>
        <w:rPr>
          <w:b/>
        </w:rPr>
        <w:t>For Consulting L1 Cases</w:t>
      </w:r>
    </w:p>
    <w:p w:rsidR="0095439A" w:rsidRDefault="00B71CD5" w:rsidP="0095439A">
      <w:pPr>
        <w:pStyle w:val="Bodycopy"/>
      </w:pPr>
      <w:r>
        <w:t>Deloitte Consulting LLP</w:t>
      </w:r>
      <w:r>
        <w:br/>
      </w:r>
      <w:r w:rsidR="0095439A">
        <w:t>1700 Market Street</w:t>
      </w:r>
      <w:r>
        <w:br/>
      </w:r>
      <w:r w:rsidR="0095439A">
        <w:t>Philadelphia, PA-19103</w:t>
      </w:r>
      <w:r>
        <w:br/>
      </w:r>
      <w:r w:rsidR="0095439A">
        <w:t>Telephone Number</w:t>
      </w:r>
      <w:r>
        <w:t> </w:t>
      </w:r>
      <w:r w:rsidRPr="00C31323">
        <w:t>—</w:t>
      </w:r>
      <w:r>
        <w:t xml:space="preserve"> </w:t>
      </w:r>
      <w:r w:rsidR="0095439A">
        <w:t>215 446</w:t>
      </w:r>
      <w:r>
        <w:t xml:space="preserve"> </w:t>
      </w:r>
      <w:r w:rsidR="0095439A">
        <w:t>3993</w:t>
      </w:r>
    </w:p>
    <w:p w:rsidR="0095439A" w:rsidRPr="00B71CD5" w:rsidRDefault="0095439A" w:rsidP="00B71CD5">
      <w:pPr>
        <w:pStyle w:val="Bodycopy"/>
        <w:keepNext/>
        <w:rPr>
          <w:b/>
        </w:rPr>
      </w:pPr>
      <w:r w:rsidRPr="00B71CD5">
        <w:rPr>
          <w:b/>
        </w:rPr>
        <w:t xml:space="preserve">For </w:t>
      </w:r>
      <w:proofErr w:type="spellStart"/>
      <w:r w:rsidRPr="00B71CD5">
        <w:rPr>
          <w:b/>
        </w:rPr>
        <w:t>Non</w:t>
      </w:r>
      <w:r w:rsidR="00D34CF8">
        <w:rPr>
          <w:b/>
        </w:rPr>
        <w:t>c</w:t>
      </w:r>
      <w:r w:rsidRPr="00B71CD5">
        <w:rPr>
          <w:b/>
        </w:rPr>
        <w:t>onsulting</w:t>
      </w:r>
      <w:proofErr w:type="spellEnd"/>
      <w:r w:rsidRPr="00B71CD5">
        <w:rPr>
          <w:b/>
        </w:rPr>
        <w:t xml:space="preserve"> Entities (AERS, FAS, Tax</w:t>
      </w:r>
      <w:r w:rsidR="00D34CF8">
        <w:rPr>
          <w:b/>
        </w:rPr>
        <w:t>,</w:t>
      </w:r>
      <w:r w:rsidRPr="00B71CD5">
        <w:rPr>
          <w:b/>
        </w:rPr>
        <w:t xml:space="preserve"> </w:t>
      </w:r>
      <w:r w:rsidR="00D34CF8">
        <w:rPr>
          <w:b/>
        </w:rPr>
        <w:t>and</w:t>
      </w:r>
      <w:r w:rsidRPr="00B71CD5">
        <w:rPr>
          <w:b/>
        </w:rPr>
        <w:t xml:space="preserve"> Support Services) L1 Cases</w:t>
      </w:r>
    </w:p>
    <w:p w:rsidR="0095439A" w:rsidRDefault="0095439A" w:rsidP="0095439A">
      <w:pPr>
        <w:pStyle w:val="Bodycopy"/>
      </w:pPr>
      <w:r>
        <w:t>Deloitte U</w:t>
      </w:r>
      <w:r w:rsidR="0018046C">
        <w:t>.</w:t>
      </w:r>
      <w:r>
        <w:t>S</w:t>
      </w:r>
      <w:r w:rsidR="0018046C">
        <w:t>.</w:t>
      </w:r>
      <w:r>
        <w:t xml:space="preserve"> office address</w:t>
      </w:r>
    </w:p>
    <w:p w:rsidR="0095439A" w:rsidRPr="00B71CD5" w:rsidRDefault="0095439A" w:rsidP="00616A89">
      <w:pPr>
        <w:pStyle w:val="Bodycopy"/>
        <w:keepNext/>
        <w:pageBreakBefore/>
        <w:rPr>
          <w:b/>
        </w:rPr>
      </w:pPr>
      <w:r w:rsidRPr="00B71CD5">
        <w:rPr>
          <w:b/>
        </w:rPr>
        <w:lastRenderedPageBreak/>
        <w:t xml:space="preserve">For H-1B </w:t>
      </w:r>
      <w:r w:rsidR="00B71CD5" w:rsidRPr="00B71CD5">
        <w:rPr>
          <w:b/>
        </w:rPr>
        <w:t>C</w:t>
      </w:r>
      <w:r w:rsidRPr="00B71CD5">
        <w:rPr>
          <w:b/>
        </w:rPr>
        <w:t>ases</w:t>
      </w:r>
    </w:p>
    <w:p w:rsidR="0095439A" w:rsidRDefault="0095439A" w:rsidP="00616A89">
      <w:pPr>
        <w:pStyle w:val="Bodycopy"/>
        <w:spacing w:after="0"/>
      </w:pPr>
      <w:r>
        <w:t>Please provide Client site address (Please refer to your LCA (Place of employment 2) for the exact</w:t>
      </w:r>
      <w:r w:rsidR="006A5DE5">
        <w:t xml:space="preserve"> client address and zip code).</w:t>
      </w:r>
    </w:p>
    <w:p w:rsidR="0095439A" w:rsidRDefault="0095439A" w:rsidP="00616A89">
      <w:pPr>
        <w:pStyle w:val="Bodycopy"/>
        <w:spacing w:after="0"/>
      </w:pPr>
      <w:r>
        <w:t>Application Receipt/Petition Number</w:t>
      </w:r>
      <w:r w:rsidR="00616A89">
        <w:t> </w:t>
      </w:r>
      <w:r w:rsidR="00616A89" w:rsidRPr="00C31323">
        <w:t>—</w:t>
      </w:r>
      <w:r>
        <w:t xml:space="preserve"> Per I797/Approval Notice. Ex: EAC1233457227</w:t>
      </w:r>
    </w:p>
    <w:p w:rsidR="0095439A" w:rsidRDefault="0095439A" w:rsidP="00616A89">
      <w:pPr>
        <w:pStyle w:val="Bodycopy"/>
        <w:spacing w:after="0"/>
      </w:pPr>
      <w:r>
        <w:t>Name of person/Company who filed your Petition</w:t>
      </w:r>
      <w:r w:rsidR="00616A89">
        <w:t> </w:t>
      </w:r>
      <w:r w:rsidR="00616A89" w:rsidRPr="00C31323">
        <w:t>—</w:t>
      </w:r>
      <w:r>
        <w:t xml:space="preserve"> Deloitte (Entity)</w:t>
      </w:r>
      <w:r w:rsidR="00616A89">
        <w:t> </w:t>
      </w:r>
      <w:r>
        <w:t>LLP</w:t>
      </w:r>
    </w:p>
    <w:p w:rsidR="0095439A" w:rsidRDefault="0095439A" w:rsidP="00616A89">
      <w:pPr>
        <w:pStyle w:val="Bodycopy"/>
        <w:spacing w:after="0"/>
      </w:pPr>
      <w:r>
        <w:t>Where do you intend to work?</w:t>
      </w:r>
    </w:p>
    <w:p w:rsidR="0095439A" w:rsidRDefault="0095439A" w:rsidP="00616A89">
      <w:pPr>
        <w:pStyle w:val="Bodycopy"/>
        <w:spacing w:after="0"/>
      </w:pPr>
      <w:r>
        <w:t>Name of Employer</w:t>
      </w:r>
      <w:r w:rsidR="00616A89">
        <w:t> </w:t>
      </w:r>
      <w:r w:rsidR="00616A89" w:rsidRPr="00C31323">
        <w:t>—</w:t>
      </w:r>
      <w:r>
        <w:t xml:space="preserve"> Deloitte (Entity)</w:t>
      </w:r>
      <w:r w:rsidR="00A068B4">
        <w:t> </w:t>
      </w:r>
      <w:r>
        <w:t>LLP</w:t>
      </w:r>
    </w:p>
    <w:p w:rsidR="0095439A" w:rsidRDefault="0095439A" w:rsidP="00616A89">
      <w:pPr>
        <w:pStyle w:val="Bodycopy"/>
        <w:spacing w:after="0"/>
      </w:pPr>
      <w:r>
        <w:t>Street Address</w:t>
      </w:r>
      <w:r w:rsidR="00616A89">
        <w:t> </w:t>
      </w:r>
      <w:r w:rsidR="00616A89" w:rsidRPr="00C31323">
        <w:t>—</w:t>
      </w:r>
      <w:r>
        <w:t xml:space="preserve"> Client address as per the LCA</w:t>
      </w:r>
    </w:p>
    <w:p w:rsidR="0095439A" w:rsidRDefault="0095439A" w:rsidP="00616A89">
      <w:pPr>
        <w:pStyle w:val="Bodycopy"/>
        <w:spacing w:after="0"/>
      </w:pPr>
      <w:r>
        <w:t>Phone Number</w:t>
      </w:r>
      <w:r w:rsidR="00616A89">
        <w:t> </w:t>
      </w:r>
      <w:r w:rsidR="00616A89" w:rsidRPr="00C31323">
        <w:t>—</w:t>
      </w:r>
      <w:r>
        <w:t xml:space="preserve"> Client Phone number</w:t>
      </w:r>
    </w:p>
    <w:p w:rsidR="0095439A" w:rsidRDefault="0095439A" w:rsidP="0095439A">
      <w:pPr>
        <w:pStyle w:val="Bodycopy"/>
      </w:pPr>
      <w:r>
        <w:t>Monthly Salary (in USD)</w:t>
      </w:r>
      <w:r w:rsidR="00616A89">
        <w:t> </w:t>
      </w:r>
      <w:r w:rsidR="00616A89" w:rsidRPr="00C31323">
        <w:t>—</w:t>
      </w:r>
      <w:r>
        <w:t xml:space="preserve"> Divide your U</w:t>
      </w:r>
      <w:r w:rsidR="00A068B4">
        <w:t>.</w:t>
      </w:r>
      <w:r>
        <w:t>S</w:t>
      </w:r>
      <w:r w:rsidR="00A068B4">
        <w:t>.</w:t>
      </w:r>
      <w:r>
        <w:t xml:space="preserve"> Salary provided in I129 by 12 to arrive at monthly U</w:t>
      </w:r>
      <w:r w:rsidR="00616A89">
        <w:t>.</w:t>
      </w:r>
      <w:r>
        <w:t>S</w:t>
      </w:r>
      <w:r w:rsidR="00616A89">
        <w:t>.</w:t>
      </w:r>
      <w:r>
        <w:t xml:space="preserve"> salary.</w:t>
      </w:r>
    </w:p>
    <w:p w:rsidR="0095439A" w:rsidRPr="0018046C" w:rsidRDefault="0095439A" w:rsidP="0095439A">
      <w:pPr>
        <w:pStyle w:val="Bodycopy"/>
        <w:rPr>
          <w:b/>
        </w:rPr>
      </w:pPr>
      <w:r w:rsidRPr="0018046C">
        <w:rPr>
          <w:b/>
        </w:rPr>
        <w:t xml:space="preserve">Note: If you </w:t>
      </w:r>
      <w:r w:rsidR="00981125">
        <w:rPr>
          <w:b/>
        </w:rPr>
        <w:t>do not</w:t>
      </w:r>
      <w:r w:rsidR="00981125" w:rsidRPr="0018046C">
        <w:rPr>
          <w:b/>
        </w:rPr>
        <w:t xml:space="preserve"> </w:t>
      </w:r>
      <w:r w:rsidRPr="0018046C">
        <w:rPr>
          <w:b/>
        </w:rPr>
        <w:t xml:space="preserve">have </w:t>
      </w:r>
      <w:r w:rsidR="00981125">
        <w:rPr>
          <w:b/>
        </w:rPr>
        <w:t>c</w:t>
      </w:r>
      <w:r w:rsidRPr="0018046C">
        <w:rPr>
          <w:b/>
        </w:rPr>
        <w:t>lient address in the LCA</w:t>
      </w:r>
      <w:r w:rsidR="00981125">
        <w:rPr>
          <w:b/>
        </w:rPr>
        <w:t>,</w:t>
      </w:r>
      <w:r w:rsidRPr="0018046C">
        <w:rPr>
          <w:b/>
        </w:rPr>
        <w:t xml:space="preserve"> then please provide below details.</w:t>
      </w:r>
    </w:p>
    <w:p w:rsidR="0095439A" w:rsidRDefault="0095439A" w:rsidP="00616A89">
      <w:pPr>
        <w:pStyle w:val="Bodycopy"/>
        <w:spacing w:after="0"/>
      </w:pPr>
      <w:r>
        <w:t>Application Receipt/Petition Number</w:t>
      </w:r>
      <w:r w:rsidR="00616A89">
        <w:t> </w:t>
      </w:r>
      <w:r w:rsidR="00616A89" w:rsidRPr="00C31323">
        <w:t>—</w:t>
      </w:r>
      <w:r>
        <w:t xml:space="preserve"> Per I797/Approval Notice. Ex: EAC1233457227</w:t>
      </w:r>
    </w:p>
    <w:p w:rsidR="0095439A" w:rsidRDefault="0095439A" w:rsidP="00616A89">
      <w:pPr>
        <w:pStyle w:val="Bodycopy"/>
        <w:spacing w:after="0"/>
      </w:pPr>
      <w:r>
        <w:t>Name of person/Company who filed your Petition</w:t>
      </w:r>
      <w:r w:rsidR="00616A89">
        <w:t> </w:t>
      </w:r>
      <w:r w:rsidR="00616A89" w:rsidRPr="00C31323">
        <w:t>—</w:t>
      </w:r>
      <w:r>
        <w:t xml:space="preserve"> Deloitte (Entity)</w:t>
      </w:r>
      <w:r w:rsidR="00616A89">
        <w:t> </w:t>
      </w:r>
      <w:r>
        <w:t>LLP</w:t>
      </w:r>
    </w:p>
    <w:p w:rsidR="0095439A" w:rsidRDefault="0095439A" w:rsidP="00616A89">
      <w:pPr>
        <w:pStyle w:val="Bodycopy"/>
        <w:spacing w:after="0"/>
      </w:pPr>
      <w:r>
        <w:t>Where do you intend to work?</w:t>
      </w:r>
    </w:p>
    <w:p w:rsidR="0095439A" w:rsidRDefault="0095439A" w:rsidP="00616A89">
      <w:pPr>
        <w:pStyle w:val="Bodycopy"/>
        <w:spacing w:after="0"/>
      </w:pPr>
      <w:r>
        <w:t>Name of Employer</w:t>
      </w:r>
      <w:r w:rsidR="00616A89">
        <w:t> </w:t>
      </w:r>
      <w:r w:rsidR="00616A89" w:rsidRPr="00C31323">
        <w:t>—</w:t>
      </w:r>
      <w:r>
        <w:t xml:space="preserve"> Deloitte (Entity)</w:t>
      </w:r>
      <w:r w:rsidR="00616A89">
        <w:t> </w:t>
      </w:r>
      <w:r>
        <w:t>LLP</w:t>
      </w:r>
    </w:p>
    <w:p w:rsidR="0095439A" w:rsidRDefault="0095439A" w:rsidP="00616A89">
      <w:pPr>
        <w:pStyle w:val="Bodycopy"/>
        <w:spacing w:after="0"/>
      </w:pPr>
      <w:r>
        <w:t>Street Address</w:t>
      </w:r>
      <w:r w:rsidR="00616A89">
        <w:t> </w:t>
      </w:r>
      <w:r w:rsidR="00616A89" w:rsidRPr="00C31323">
        <w:t>—</w:t>
      </w:r>
      <w:r>
        <w:t xml:space="preserve"> Deloitte U</w:t>
      </w:r>
      <w:r w:rsidR="00616A89">
        <w:t>.</w:t>
      </w:r>
      <w:r>
        <w:t>S</w:t>
      </w:r>
      <w:r w:rsidR="00616A89">
        <w:t>.</w:t>
      </w:r>
      <w:r>
        <w:t xml:space="preserve"> office address as per the LCA</w:t>
      </w:r>
    </w:p>
    <w:p w:rsidR="0095439A" w:rsidRDefault="0095439A" w:rsidP="00616A89">
      <w:pPr>
        <w:pStyle w:val="Bodycopy"/>
        <w:spacing w:after="0"/>
      </w:pPr>
      <w:r>
        <w:t>Phone Number</w:t>
      </w:r>
      <w:r w:rsidR="00616A89">
        <w:t> </w:t>
      </w:r>
      <w:r w:rsidR="00616A89" w:rsidRPr="00C31323">
        <w:t>—</w:t>
      </w:r>
      <w:r>
        <w:t xml:space="preserve"> Deloitte U</w:t>
      </w:r>
      <w:r w:rsidR="00616A89">
        <w:t>.</w:t>
      </w:r>
      <w:r>
        <w:t>S</w:t>
      </w:r>
      <w:r w:rsidR="00616A89">
        <w:t>.</w:t>
      </w:r>
      <w:r>
        <w:t xml:space="preserve"> office Phone number</w:t>
      </w:r>
    </w:p>
    <w:p w:rsidR="0095439A" w:rsidRDefault="0095439A" w:rsidP="0095439A">
      <w:pPr>
        <w:pStyle w:val="Bodycopy"/>
      </w:pPr>
      <w:r>
        <w:t>Monthly Salary (in USD)</w:t>
      </w:r>
      <w:r w:rsidR="00616A89">
        <w:t> </w:t>
      </w:r>
      <w:r w:rsidR="00616A89" w:rsidRPr="00C31323">
        <w:t>—</w:t>
      </w:r>
      <w:r>
        <w:t xml:space="preserve"> Divide your U</w:t>
      </w:r>
      <w:r w:rsidR="00A068B4">
        <w:t>.</w:t>
      </w:r>
      <w:r>
        <w:t>S</w:t>
      </w:r>
      <w:r w:rsidR="00A068B4">
        <w:t>.</w:t>
      </w:r>
      <w:r>
        <w:t xml:space="preserve"> Salary provided in I129 by 12 to arrive at monthly U</w:t>
      </w:r>
      <w:r w:rsidR="00616A89">
        <w:t>.</w:t>
      </w:r>
      <w:r>
        <w:t>S</w:t>
      </w:r>
      <w:r w:rsidR="00616A89">
        <w:t>.</w:t>
      </w:r>
      <w:r>
        <w:t xml:space="preserve"> salary.</w:t>
      </w:r>
    </w:p>
    <w:p w:rsidR="0095439A" w:rsidRDefault="0095439A" w:rsidP="0095439A">
      <w:pPr>
        <w:pStyle w:val="Bodycopy"/>
      </w:pPr>
      <w:r w:rsidRPr="00616A89">
        <w:rPr>
          <w:b/>
          <w:i/>
        </w:rPr>
        <w:t>Salary in USD:</w:t>
      </w:r>
      <w:r>
        <w:t xml:space="preserve"> Check the I-129 of your L1/H1 Approval Petition document.</w:t>
      </w:r>
    </w:p>
    <w:p w:rsidR="0095439A" w:rsidRPr="00616A89" w:rsidRDefault="0095439A" w:rsidP="00616A89">
      <w:pPr>
        <w:pStyle w:val="DSubheading"/>
      </w:pPr>
      <w:r w:rsidRPr="00616A89">
        <w:t>Receipt N</w:t>
      </w:r>
      <w:r w:rsidR="00981125">
        <w:t>umber</w:t>
      </w:r>
      <w:r w:rsidRPr="00616A89">
        <w:t>:</w:t>
      </w:r>
    </w:p>
    <w:p w:rsidR="0095439A" w:rsidRDefault="0095439A" w:rsidP="0095439A">
      <w:pPr>
        <w:pStyle w:val="Bodycopy"/>
      </w:pPr>
      <w:r>
        <w:t>L1-Individual/H1</w:t>
      </w:r>
      <w:r w:rsidR="00616A89">
        <w:t> </w:t>
      </w:r>
      <w:r w:rsidR="00616A89" w:rsidRPr="00C31323">
        <w:t>—</w:t>
      </w:r>
      <w:r>
        <w:t xml:space="preserve"> Check the petition number at left hand side top corner of I-797B. Ex:</w:t>
      </w:r>
      <w:r w:rsidR="00616A89">
        <w:t> </w:t>
      </w:r>
      <w:r>
        <w:t>EAC1233457227</w:t>
      </w:r>
    </w:p>
    <w:p w:rsidR="0095439A" w:rsidRDefault="0095439A" w:rsidP="0095439A">
      <w:pPr>
        <w:pStyle w:val="Bodycopy"/>
      </w:pPr>
      <w:r>
        <w:t>L1-Blanket: I-129S petition, Page</w:t>
      </w:r>
      <w:r w:rsidR="00616A89">
        <w:t> </w:t>
      </w:r>
      <w:r>
        <w:t>1</w:t>
      </w:r>
      <w:r w:rsidR="00616A89" w:rsidRPr="00616A89">
        <w:t>–</w:t>
      </w:r>
      <w:r>
        <w:t>Part 2 (Blanket petition approval number)</w:t>
      </w:r>
    </w:p>
    <w:p w:rsidR="0095439A" w:rsidRPr="00616A89" w:rsidRDefault="0095439A" w:rsidP="00616A89">
      <w:pPr>
        <w:pStyle w:val="DSubheading"/>
        <w:spacing w:after="240"/>
      </w:pPr>
      <w:r w:rsidRPr="00616A89">
        <w:t>Sign and Submit</w:t>
      </w:r>
    </w:p>
    <w:p w:rsidR="0095439A" w:rsidRDefault="0095439A" w:rsidP="0095439A">
      <w:pPr>
        <w:pStyle w:val="Bodycopy"/>
      </w:pPr>
      <w:r w:rsidRPr="00616A89">
        <w:rPr>
          <w:b/>
          <w:i/>
        </w:rPr>
        <w:t>Did anyone assist you in filling out this application?</w:t>
      </w:r>
      <w:r w:rsidR="00616A89">
        <w:t> </w:t>
      </w:r>
      <w:r w:rsidR="00616A89" w:rsidRPr="00616A89">
        <w:t>—</w:t>
      </w:r>
      <w:r>
        <w:t xml:space="preserve"> No</w:t>
      </w:r>
    </w:p>
    <w:p w:rsidR="000653BF" w:rsidRDefault="0095439A" w:rsidP="0095439A">
      <w:pPr>
        <w:pStyle w:val="Bodycopy"/>
      </w:pPr>
      <w:r w:rsidRPr="00616A89">
        <w:t>Note</w:t>
      </w:r>
      <w:r w:rsidR="00616A89" w:rsidRPr="00616A89">
        <w:t>:</w:t>
      </w:r>
      <w:r>
        <w:t xml:space="preserve"> Please save complete DS160 application form and DS160 confirmation page.</w:t>
      </w:r>
    </w:p>
    <w:p w:rsidR="00616A89" w:rsidRDefault="00616A89" w:rsidP="0095439A">
      <w:pPr>
        <w:pStyle w:val="Bodycopy"/>
      </w:pPr>
      <w:r>
        <w:rPr>
          <w:noProof/>
        </w:rPr>
        <mc:AlternateContent>
          <mc:Choice Requires="wps">
            <w:drawing>
              <wp:anchor distT="155575" distB="0" distL="0" distR="155575" simplePos="0" relativeHeight="251659264" behindDoc="0" locked="0" layoutInCell="1" allowOverlap="1" wp14:anchorId="4E907633" wp14:editId="1713569A">
                <wp:simplePos x="0" y="0"/>
                <wp:positionH relativeFrom="page">
                  <wp:posOffset>510540</wp:posOffset>
                </wp:positionH>
                <wp:positionV relativeFrom="page">
                  <wp:posOffset>7993380</wp:posOffset>
                </wp:positionV>
                <wp:extent cx="5375275" cy="1223645"/>
                <wp:effectExtent l="0" t="0" r="15875" b="14605"/>
                <wp:wrapSquare wrapText="bothSides"/>
                <wp:docPr id="2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275" cy="1223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6A89" w:rsidRPr="005D18A7" w:rsidRDefault="00616A89" w:rsidP="00616A89">
                            <w:pPr>
                              <w:pStyle w:val="Legalcopy"/>
                            </w:pPr>
                            <w:r w:rsidRPr="005D18A7">
                              <w:rPr>
                                <w:b/>
                              </w:rPr>
                              <w:t>About Deloitte</w:t>
                            </w:r>
                            <w:r w:rsidRPr="005D18A7">
                              <w:rPr>
                                <w:b/>
                              </w:rPr>
                              <w:cr/>
                            </w:r>
                            <w:r w:rsidRPr="005D18A7">
                              <w:t xml:space="preserve">Deloitte refers to one or more of Deloitte </w:t>
                            </w:r>
                            <w:proofErr w:type="spellStart"/>
                            <w:r w:rsidRPr="005D18A7">
                              <w:t>Touche</w:t>
                            </w:r>
                            <w:proofErr w:type="spellEnd"/>
                            <w:r w:rsidRPr="005D18A7">
                              <w:t xml:space="preserve"> Tohmatsu Limited, a UK private company limited by guarantee, and its network of member firms, each of which is a legally separate and independent entity. Please see </w:t>
                            </w:r>
                            <w:hyperlink r:id="rId16" w:history="1">
                              <w:r w:rsidRPr="005D18A7">
                                <w:rPr>
                                  <w:rStyle w:val="Hyperlink"/>
                                  <w:b w:val="0"/>
                                  <w:color w:val="000000"/>
                                  <w:szCs w:val="18"/>
                                </w:rPr>
                                <w:t>www.deloitte.com/about</w:t>
                              </w:r>
                            </w:hyperlink>
                            <w:r w:rsidRPr="005D18A7">
                              <w:t xml:space="preserve"> for a detailed description of the legal structure of Deloitte </w:t>
                            </w:r>
                            <w:proofErr w:type="spellStart"/>
                            <w:r w:rsidRPr="005D18A7">
                              <w:t>Touche</w:t>
                            </w:r>
                            <w:proofErr w:type="spellEnd"/>
                            <w:r w:rsidRPr="005D18A7">
                              <w:t xml:space="preserve"> Tohmatsu Limited and its member firms. Please see </w:t>
                            </w:r>
                            <w:hyperlink r:id="rId17" w:history="1">
                              <w:r w:rsidRPr="005D18A7">
                                <w:rPr>
                                  <w:rStyle w:val="Hyperlink"/>
                                  <w:b w:val="0"/>
                                  <w:color w:val="000000"/>
                                  <w:szCs w:val="18"/>
                                </w:rPr>
                                <w:t>www.deloitte.com/us/about</w:t>
                              </w:r>
                            </w:hyperlink>
                            <w:r w:rsidRPr="005D18A7">
                              <w:t xml:space="preserve"> for a detailed description of the legal structure of Deloitte LLP and its subsidiaries. Certain services may not be available to attest clients under the rules and re</w:t>
                            </w:r>
                            <w:r>
                              <w:t>gulations of public accounting.</w:t>
                            </w:r>
                          </w:p>
                          <w:p w:rsidR="00616A89" w:rsidRPr="005D18A7" w:rsidRDefault="00616A89" w:rsidP="00616A89">
                            <w:pPr>
                              <w:pStyle w:val="Legalcopy"/>
                            </w:pPr>
                          </w:p>
                          <w:p w:rsidR="00616A89" w:rsidRDefault="00616A89" w:rsidP="00616A89">
                            <w:pPr>
                              <w:pStyle w:val="Legalcopy"/>
                            </w:pPr>
                            <w:proofErr w:type="gramStart"/>
                            <w:r w:rsidRPr="005D18A7">
                              <w:t>Copyright © 201</w:t>
                            </w:r>
                            <w:r>
                              <w:t>4</w:t>
                            </w:r>
                            <w:r w:rsidRPr="005D18A7">
                              <w:t xml:space="preserve"> Deloitte Development LLC.</w:t>
                            </w:r>
                            <w:proofErr w:type="gramEnd"/>
                            <w:r w:rsidRPr="005D18A7">
                              <w:t xml:space="preserve"> All rights reserved.</w:t>
                            </w:r>
                            <w:r w:rsidRPr="005D18A7">
                              <w:br/>
                              <w:t xml:space="preserve">Member of Deloitte </w:t>
                            </w:r>
                            <w:proofErr w:type="spellStart"/>
                            <w:r w:rsidRPr="005D18A7">
                              <w:t>Touche</w:t>
                            </w:r>
                            <w:proofErr w:type="spellEnd"/>
                            <w:r w:rsidRPr="005D18A7">
                              <w:t xml:space="preserve"> Tohmatsu Limited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E90763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0.2pt;margin-top:629.4pt;width:423.25pt;height:96.35pt;z-index:251659264;visibility:visible;mso-wrap-style:square;mso-width-percent:0;mso-height-percent:0;mso-wrap-distance-left:0;mso-wrap-distance-top:12.25pt;mso-wrap-distance-right:12.25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" filled="f" stroked="f">
                <v:textbox inset="0,0,0,0">
                  <w:txbxContent>
                    <w:p w:rsidR="00616A89" w:rsidRPr="005D18A7" w:rsidRDefault="00616A89" w:rsidP="00616A89">
                      <w:pPr>
                        <w:pStyle w:val="Legalcopy"/>
                      </w:pPr>
                      <w:r w:rsidRPr="005D18A7">
                        <w:rPr>
                          <w:b/>
                        </w:rPr>
                        <w:t>About Deloitte</w:t>
                      </w:r>
                      <w:r w:rsidRPr="005D18A7">
                        <w:rPr>
                          <w:b/>
                        </w:rPr>
                        <w:cr/>
                      </w:r>
                      <w:r w:rsidRPr="005D18A7">
                        <w:t xml:space="preserve">Deloitte refers to one or more of Deloitte Touche Tohmatsu Limited, a UK private company limited by guarantee, and its network of member firms, each of which is a legally separate and independent entity. Please see </w:t>
                      </w:r>
                      <w:hyperlink r:id="rId18" w:history="1">
                        <w:r w:rsidRPr="005D18A7">
                          <w:rPr>
                            <w:rStyle w:val="Hyperlink"/>
                            <w:b w:val="0"/>
                            <w:color w:val="000000"/>
                            <w:szCs w:val="18"/>
                          </w:rPr>
                          <w:t>www.deloitte.com/about</w:t>
                        </w:r>
                      </w:hyperlink>
                      <w:r w:rsidRPr="005D18A7">
                        <w:t xml:space="preserve"> for a detailed description of the legal structure of Deloitte Touche Tohmatsu Limited and its member firms. Please see </w:t>
                      </w:r>
                      <w:hyperlink r:id="rId19" w:history="1">
                        <w:r w:rsidRPr="005D18A7">
                          <w:rPr>
                            <w:rStyle w:val="Hyperlink"/>
                            <w:b w:val="0"/>
                            <w:color w:val="000000"/>
                            <w:szCs w:val="18"/>
                          </w:rPr>
                          <w:t>www.deloitte.com/us/about</w:t>
                        </w:r>
                      </w:hyperlink>
                      <w:r w:rsidRPr="005D18A7">
                        <w:t xml:space="preserve"> for a detailed description of the legal structure of Deloitte LLP and its subsidiaries. Certain services may not be available to attest clients under the rules and re</w:t>
                      </w:r>
                      <w:r>
                        <w:t>gulations of public accounting.</w:t>
                      </w:r>
                    </w:p>
                    <w:p w:rsidR="00616A89" w:rsidRPr="005D18A7" w:rsidRDefault="00616A89" w:rsidP="00616A89">
                      <w:pPr>
                        <w:pStyle w:val="Legalcopy"/>
                      </w:pPr>
                    </w:p>
                    <w:p w:rsidR="00616A89" w:rsidRDefault="00616A89" w:rsidP="00616A89">
                      <w:pPr>
                        <w:pStyle w:val="Legalcopy"/>
                      </w:pPr>
                      <w:r w:rsidRPr="005D18A7">
                        <w:t>Copyright © 201</w:t>
                      </w:r>
                      <w:r>
                        <w:t>4</w:t>
                      </w:r>
                      <w:r w:rsidRPr="005D18A7">
                        <w:t xml:space="preserve"> Deloitte Development LLC. All rights reserved.</w:t>
                      </w:r>
                      <w:r w:rsidRPr="005D18A7">
                        <w:br/>
                        <w:t>Member of Deloitte Touche Tohmatsu Limited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616A89" w:rsidSect="007211F1">
      <w:footerReference w:type="even" r:id="rId20"/>
      <w:headerReference w:type="first" r:id="rId21"/>
      <w:pgSz w:w="12242" w:h="15842" w:code="1"/>
      <w:pgMar w:top="1440" w:right="806" w:bottom="806" w:left="2981" w:header="432" w:footer="432" w:gutter="0"/>
      <w:pgNumType w:start="1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ED5" w:rsidRDefault="00111ED5">
      <w:r>
        <w:separator/>
      </w:r>
    </w:p>
    <w:p w:rsidR="00111ED5" w:rsidRDefault="00111ED5"/>
    <w:p w:rsidR="00111ED5" w:rsidRDefault="00111ED5"/>
    <w:p w:rsidR="00111ED5" w:rsidRDefault="00111ED5"/>
    <w:p w:rsidR="00111ED5" w:rsidRDefault="00111ED5"/>
  </w:endnote>
  <w:endnote w:type="continuationSeparator" w:id="0">
    <w:p w:rsidR="00111ED5" w:rsidRDefault="00111ED5">
      <w:r>
        <w:continuationSeparator/>
      </w:r>
    </w:p>
    <w:p w:rsidR="00111ED5" w:rsidRDefault="00111ED5"/>
    <w:p w:rsidR="00111ED5" w:rsidRDefault="00111ED5"/>
    <w:p w:rsidR="00111ED5" w:rsidRDefault="00111ED5"/>
    <w:p w:rsidR="00111ED5" w:rsidRDefault="00111E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027" w:rsidRPr="00C567EE" w:rsidRDefault="004A4027" w:rsidP="005D18A7">
    <w:pPr>
      <w:pStyle w:val="Legalcopy"/>
      <w:rPr>
        <w:lang w:val="fr-FR"/>
      </w:rPr>
    </w:pPr>
    <w:r w:rsidRPr="009F421F">
      <w:t xml:space="preserve">Caption </w:t>
    </w:r>
    <w:proofErr w:type="spellStart"/>
    <w:r w:rsidRPr="009F421F">
      <w:t>vel</w:t>
    </w:r>
    <w:proofErr w:type="spellEnd"/>
    <w:r w:rsidRPr="009F421F">
      <w:t xml:space="preserve"> </w:t>
    </w:r>
    <w:proofErr w:type="spellStart"/>
    <w:r w:rsidRPr="009F421F">
      <w:t>doloreet</w:t>
    </w:r>
    <w:proofErr w:type="spellEnd"/>
    <w:r w:rsidRPr="009F421F">
      <w:t xml:space="preserve"> </w:t>
    </w:r>
    <w:proofErr w:type="spellStart"/>
    <w:r w:rsidRPr="009F421F">
      <w:t>wisit</w:t>
    </w:r>
    <w:proofErr w:type="spellEnd"/>
    <w:r w:rsidRPr="009F421F">
      <w:t xml:space="preserve"> </w:t>
    </w:r>
    <w:proofErr w:type="spellStart"/>
    <w:r w:rsidRPr="009F421F">
      <w:t>acincil</w:t>
    </w:r>
    <w:proofErr w:type="spellEnd"/>
    <w:r w:rsidRPr="009F421F">
      <w:t xml:space="preserve"> </w:t>
    </w:r>
    <w:proofErr w:type="spellStart"/>
    <w:r w:rsidRPr="009F421F">
      <w:t>iquatem</w:t>
    </w:r>
    <w:proofErr w:type="spellEnd"/>
    <w:r w:rsidRPr="009F421F">
      <w:t xml:space="preserve"> </w:t>
    </w:r>
    <w:proofErr w:type="spellStart"/>
    <w:r w:rsidRPr="009F421F">
      <w:t>dio</w:t>
    </w:r>
    <w:proofErr w:type="spellEnd"/>
    <w:r w:rsidRPr="009F421F">
      <w:t xml:space="preserve"> </w:t>
    </w:r>
    <w:proofErr w:type="spellStart"/>
    <w:r w:rsidRPr="009F421F">
      <w:t>odigna</w:t>
    </w:r>
    <w:proofErr w:type="spellEnd"/>
    <w:r w:rsidRPr="009F421F">
      <w:t xml:space="preserve"> </w:t>
    </w:r>
    <w:proofErr w:type="spellStart"/>
    <w:r w:rsidRPr="009F421F">
      <w:t>feugiamcommy</w:t>
    </w:r>
    <w:proofErr w:type="spellEnd"/>
    <w:r w:rsidRPr="009F421F">
      <w:t xml:space="preserve"> </w:t>
    </w:r>
    <w:proofErr w:type="spellStart"/>
    <w:r w:rsidRPr="009F421F">
      <w:t>nim</w:t>
    </w:r>
    <w:proofErr w:type="spellEnd"/>
    <w:r w:rsidRPr="009F421F">
      <w:t xml:space="preserve"> </w:t>
    </w:r>
    <w:proofErr w:type="spellStart"/>
    <w:r w:rsidRPr="009F421F">
      <w:t>vulput</w:t>
    </w:r>
    <w:proofErr w:type="spellEnd"/>
    <w:r w:rsidRPr="009F421F">
      <w:t xml:space="preserve"> </w:t>
    </w:r>
    <w:proofErr w:type="spellStart"/>
    <w:r w:rsidRPr="009F421F">
      <w:t>adip</w:t>
    </w:r>
    <w:proofErr w:type="spellEnd"/>
    <w:r w:rsidRPr="009F421F">
      <w:t xml:space="preserve"> </w:t>
    </w:r>
    <w:proofErr w:type="spellStart"/>
    <w:r w:rsidRPr="009F421F">
      <w:t>exerosto</w:t>
    </w:r>
    <w:proofErr w:type="spellEnd"/>
    <w:r w:rsidRPr="009F421F">
      <w:t xml:space="preserve"> </w:t>
    </w:r>
    <w:proofErr w:type="spellStart"/>
    <w:r w:rsidRPr="009F421F">
      <w:t>essi</w:t>
    </w:r>
    <w:proofErr w:type="spellEnd"/>
    <w:r w:rsidRPr="009F421F">
      <w:t xml:space="preserve">. </w:t>
    </w:r>
    <w:proofErr w:type="spellStart"/>
    <w:r w:rsidRPr="00C567EE">
      <w:rPr>
        <w:lang w:val="fr-FR"/>
      </w:rPr>
      <w:t>Rud</w:t>
    </w:r>
    <w:proofErr w:type="spellEnd"/>
    <w:r w:rsidRPr="00C567EE">
      <w:rPr>
        <w:lang w:val="fr-FR"/>
      </w:rPr>
      <w:t xml:space="preserve"> min ver </w:t>
    </w:r>
    <w:proofErr w:type="spellStart"/>
    <w:r w:rsidRPr="00C567EE">
      <w:rPr>
        <w:lang w:val="fr-FR"/>
      </w:rPr>
      <w:t>sed</w:t>
    </w:r>
    <w:proofErr w:type="spellEnd"/>
    <w:r w:rsidRPr="00C567EE">
      <w:rPr>
        <w:lang w:val="fr-FR"/>
      </w:rPr>
      <w:t xml:space="preserve"> magna </w:t>
    </w:r>
    <w:proofErr w:type="spellStart"/>
    <w:r w:rsidRPr="00C567EE">
      <w:rPr>
        <w:lang w:val="fr-FR"/>
      </w:rPr>
      <w:t>ate</w:t>
    </w:r>
    <w:proofErr w:type="spellEnd"/>
    <w:r w:rsidRPr="00C567EE">
      <w:rPr>
        <w:lang w:val="fr-FR"/>
      </w:rPr>
      <w:t xml:space="preserve"> tat, </w:t>
    </w:r>
    <w:proofErr w:type="spellStart"/>
    <w:r w:rsidRPr="00C567EE">
      <w:rPr>
        <w:lang w:val="fr-FR"/>
      </w:rPr>
      <w:t>vendigna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conulputat</w:t>
    </w:r>
    <w:proofErr w:type="spellEnd"/>
    <w:r w:rsidRPr="00C567EE">
      <w:rPr>
        <w:lang w:val="fr-FR"/>
      </w:rPr>
      <w:t xml:space="preserve">. </w:t>
    </w:r>
    <w:proofErr w:type="spellStart"/>
    <w:r w:rsidRPr="00C567EE">
      <w:rPr>
        <w:lang w:val="fr-FR"/>
      </w:rPr>
      <w:t>Ulput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pratie</w:t>
    </w:r>
    <w:proofErr w:type="spellEnd"/>
    <w:r w:rsidRPr="00C567EE">
      <w:rPr>
        <w:lang w:val="fr-FR"/>
      </w:rPr>
      <w:t xml:space="preserve"> ming et, </w:t>
    </w:r>
    <w:proofErr w:type="spellStart"/>
    <w:r w:rsidRPr="00C567EE">
      <w:rPr>
        <w:lang w:val="fr-FR"/>
      </w:rPr>
      <w:t>commy</w:t>
    </w:r>
    <w:proofErr w:type="spellEnd"/>
    <w:r w:rsidRPr="00C567EE">
      <w:rPr>
        <w:lang w:val="fr-FR"/>
      </w:rPr>
      <w:t xml:space="preserve"> nos et </w:t>
    </w:r>
    <w:proofErr w:type="spellStart"/>
    <w:r w:rsidRPr="00C567EE">
      <w:rPr>
        <w:lang w:val="fr-FR"/>
      </w:rPr>
      <w:t>nim</w:t>
    </w:r>
    <w:proofErr w:type="spellEnd"/>
    <w:r w:rsidRPr="00C567EE">
      <w:rPr>
        <w:lang w:val="fr-FR"/>
      </w:rPr>
      <w:t xml:space="preserve"> il et at. Ut </w:t>
    </w:r>
    <w:proofErr w:type="spellStart"/>
    <w:r w:rsidRPr="00C567EE">
      <w:rPr>
        <w:lang w:val="fr-FR"/>
      </w:rPr>
      <w:t>aliquipit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amcommy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nullaore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endrem</w:t>
    </w:r>
    <w:proofErr w:type="spellEnd"/>
    <w:r w:rsidRPr="00C567EE">
      <w:rPr>
        <w:lang w:val="fr-FR"/>
      </w:rPr>
      <w:t xml:space="preserve"> er </w:t>
    </w:r>
    <w:proofErr w:type="spellStart"/>
    <w:r w:rsidRPr="00C567EE">
      <w:rPr>
        <w:lang w:val="fr-FR"/>
      </w:rPr>
      <w:t>incilla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conse</w:t>
    </w:r>
    <w:proofErr w:type="spellEnd"/>
    <w:r w:rsidRPr="00C567EE">
      <w:rPr>
        <w:lang w:val="fr-FR"/>
      </w:rPr>
      <w:t xml:space="preserve"> feu </w:t>
    </w:r>
    <w:proofErr w:type="spellStart"/>
    <w:r w:rsidRPr="00C567EE">
      <w:rPr>
        <w:lang w:val="fr-FR"/>
      </w:rPr>
      <w:t>facin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venisi</w:t>
    </w:r>
    <w:proofErr w:type="spellEnd"/>
    <w:r w:rsidRPr="00C567EE">
      <w:rPr>
        <w:lang w:val="fr-FR"/>
      </w:rPr>
      <w:t xml:space="preserve">. </w:t>
    </w:r>
    <w:proofErr w:type="spellStart"/>
    <w:r w:rsidRPr="00C567EE">
      <w:rPr>
        <w:lang w:val="fr-FR"/>
      </w:rPr>
      <w:t>Uscilla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commolorper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aliquate</w:t>
    </w:r>
    <w:proofErr w:type="spellEnd"/>
    <w:r w:rsidRPr="00C567EE">
      <w:rPr>
        <w:lang w:val="fr-FR"/>
      </w:rPr>
      <w:t xml:space="preserve"> magna </w:t>
    </w:r>
    <w:proofErr w:type="spellStart"/>
    <w:r w:rsidRPr="00C567EE">
      <w:rPr>
        <w:lang w:val="fr-FR"/>
      </w:rPr>
      <w:t>atum</w:t>
    </w:r>
    <w:proofErr w:type="spellEnd"/>
    <w:r w:rsidRPr="00C567EE">
      <w:rPr>
        <w:lang w:val="fr-FR"/>
      </w:rPr>
      <w:t xml:space="preserve"> do </w:t>
    </w:r>
    <w:proofErr w:type="spellStart"/>
    <w:r w:rsidRPr="00C567EE">
      <w:rPr>
        <w:lang w:val="fr-FR"/>
      </w:rPr>
      <w:t>digna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consed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molore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vulla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facin</w:t>
    </w:r>
    <w:proofErr w:type="spellEnd"/>
    <w:r w:rsidRPr="00C567EE">
      <w:rPr>
        <w:lang w:val="fr-FR"/>
      </w:rPr>
      <w:t xml:space="preserve"> ex </w:t>
    </w:r>
    <w:proofErr w:type="spellStart"/>
    <w:r w:rsidRPr="00C567EE">
      <w:rPr>
        <w:lang w:val="fr-FR"/>
      </w:rPr>
      <w:t>ent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init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accum</w:t>
    </w:r>
    <w:proofErr w:type="spellEnd"/>
    <w:r w:rsidRPr="00C567EE">
      <w:rPr>
        <w:lang w:val="fr-FR"/>
      </w:rPr>
      <w:t xml:space="preserve"> del </w:t>
    </w:r>
    <w:proofErr w:type="spellStart"/>
    <w:r w:rsidRPr="00C567EE">
      <w:rPr>
        <w:lang w:val="fr-FR"/>
      </w:rPr>
      <w:t>eriusto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od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elisl</w:t>
    </w:r>
    <w:proofErr w:type="spellEnd"/>
    <w:r w:rsidRPr="00C567EE">
      <w:rPr>
        <w:lang w:val="fr-FR"/>
      </w:rPr>
      <w:t xml:space="preserve"> dit </w:t>
    </w:r>
    <w:proofErr w:type="spellStart"/>
    <w:r w:rsidRPr="00C567EE">
      <w:rPr>
        <w:lang w:val="fr-FR"/>
      </w:rPr>
      <w:t>aliquatet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auguerosto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odipit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utpatummy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nonsecte</w:t>
    </w:r>
    <w:proofErr w:type="spellEnd"/>
    <w:r w:rsidRPr="00C567EE">
      <w:rPr>
        <w:lang w:val="fr-FR"/>
      </w:rPr>
      <w:t xml:space="preserve"> ex </w:t>
    </w:r>
    <w:proofErr w:type="spellStart"/>
    <w:r w:rsidRPr="00C567EE">
      <w:rPr>
        <w:lang w:val="fr-FR"/>
      </w:rPr>
      <w:t>essequam</w:t>
    </w:r>
    <w:proofErr w:type="spellEnd"/>
    <w:r w:rsidRPr="00C567EE">
      <w:rPr>
        <w:lang w:val="fr-FR"/>
      </w:rPr>
      <w:t xml:space="preserve"> il </w:t>
    </w:r>
    <w:proofErr w:type="spellStart"/>
    <w:r w:rsidRPr="00C567EE">
      <w:rPr>
        <w:lang w:val="fr-FR"/>
      </w:rPr>
      <w:t>ulluptatie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consequat</w:t>
    </w:r>
    <w:proofErr w:type="spellEnd"/>
    <w:r w:rsidRPr="00C567EE">
      <w:rPr>
        <w:lang w:val="fr-FR"/>
      </w:rPr>
      <w:t xml:space="preserve">. Ad </w:t>
    </w:r>
    <w:proofErr w:type="spellStart"/>
    <w:r w:rsidRPr="00C567EE">
      <w:rPr>
        <w:lang w:val="fr-FR"/>
      </w:rPr>
      <w:t>dolore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modolor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percipit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dolesed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dolorper</w:t>
    </w:r>
    <w:proofErr w:type="spellEnd"/>
    <w:r w:rsidRPr="00C567EE">
      <w:rPr>
        <w:lang w:val="fr-FR"/>
      </w:rPr>
      <w:t xml:space="preserve"> il </w:t>
    </w:r>
    <w:proofErr w:type="spellStart"/>
    <w:r w:rsidRPr="00C567EE">
      <w:rPr>
        <w:lang w:val="fr-FR"/>
      </w:rPr>
      <w:t>estin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enis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euisi</w:t>
    </w:r>
    <w:proofErr w:type="spellEnd"/>
    <w:r w:rsidRPr="00C567EE">
      <w:rPr>
        <w:lang w:val="fr-FR"/>
      </w:rPr>
      <w:t>.</w:t>
    </w:r>
  </w:p>
  <w:p w:rsidR="004A4027" w:rsidRPr="00C567EE" w:rsidRDefault="004A4027" w:rsidP="005D18A7">
    <w:pPr>
      <w:pStyle w:val="Legalcopy"/>
      <w:rPr>
        <w:lang w:val="fr-FR"/>
      </w:rPr>
    </w:pPr>
    <w:r w:rsidRPr="00C567EE">
      <w:rPr>
        <w:lang w:val="fr-FR"/>
      </w:rPr>
      <w:t xml:space="preserve">Ut </w:t>
    </w:r>
    <w:proofErr w:type="spellStart"/>
    <w:r w:rsidRPr="00C567EE">
      <w:rPr>
        <w:lang w:val="fr-FR"/>
      </w:rPr>
      <w:t>iustionulput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endre</w:t>
    </w:r>
    <w:proofErr w:type="spellEnd"/>
    <w:r w:rsidRPr="00C567EE">
      <w:rPr>
        <w:lang w:val="fr-FR"/>
      </w:rPr>
      <w:t xml:space="preserve"> cor </w:t>
    </w:r>
    <w:proofErr w:type="spellStart"/>
    <w:r w:rsidRPr="00C567EE">
      <w:rPr>
        <w:lang w:val="fr-FR"/>
      </w:rPr>
      <w:t>ilis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ent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accum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vullan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voluptate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feui</w:t>
    </w:r>
    <w:proofErr w:type="spellEnd"/>
    <w:r w:rsidRPr="00C567EE">
      <w:rPr>
        <w:lang w:val="fr-FR"/>
      </w:rPr>
      <w:t xml:space="preserve"> tat. </w:t>
    </w:r>
    <w:proofErr w:type="spellStart"/>
    <w:r w:rsidRPr="00C567EE">
      <w:rPr>
        <w:lang w:val="fr-FR"/>
      </w:rPr>
      <w:t>Tionsed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dolor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irilis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elit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dolumsan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velent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praesse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quisci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tatet</w:t>
    </w:r>
    <w:proofErr w:type="spellEnd"/>
    <w:r w:rsidRPr="00C567EE">
      <w:rPr>
        <w:lang w:val="fr-FR"/>
      </w:rPr>
      <w:t xml:space="preserve">, </w:t>
    </w:r>
    <w:proofErr w:type="spellStart"/>
    <w:r w:rsidRPr="00C567EE">
      <w:rPr>
        <w:lang w:val="fr-FR"/>
      </w:rPr>
      <w:t>volessi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blan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vel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eui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eniam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vullaortisi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bla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faccum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vel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utet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aut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iriure</w:t>
    </w:r>
    <w:proofErr w:type="spellEnd"/>
    <w:r w:rsidRPr="00C567EE">
      <w:rPr>
        <w:lang w:val="fr-FR"/>
      </w:rPr>
      <w:t xml:space="preserve"> eu </w:t>
    </w:r>
    <w:proofErr w:type="spellStart"/>
    <w:r w:rsidRPr="00C567EE">
      <w:rPr>
        <w:lang w:val="fr-FR"/>
      </w:rPr>
      <w:t>faccum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adigniat</w:t>
    </w:r>
    <w:proofErr w:type="spellEnd"/>
    <w:r w:rsidRPr="00C567EE">
      <w:rPr>
        <w:lang w:val="fr-FR"/>
      </w:rPr>
      <w:t xml:space="preserve">, </w:t>
    </w:r>
    <w:proofErr w:type="spellStart"/>
    <w:r w:rsidRPr="00C567EE">
      <w:rPr>
        <w:lang w:val="fr-FR"/>
      </w:rPr>
      <w:t>core</w:t>
    </w:r>
    <w:proofErr w:type="spellEnd"/>
    <w:r w:rsidRPr="00C567EE">
      <w:rPr>
        <w:lang w:val="fr-FR"/>
      </w:rPr>
      <w:t xml:space="preserve"> te do </w:t>
    </w:r>
    <w:proofErr w:type="spellStart"/>
    <w:r w:rsidRPr="00C567EE">
      <w:rPr>
        <w:lang w:val="fr-FR"/>
      </w:rPr>
      <w:t>dionsenisim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erciliquatue</w:t>
    </w:r>
    <w:proofErr w:type="spellEnd"/>
    <w:r w:rsidRPr="00C567EE">
      <w:rPr>
        <w:lang w:val="fr-FR"/>
      </w:rPr>
      <w:t xml:space="preserve"> te ming </w:t>
    </w:r>
    <w:proofErr w:type="spellStart"/>
    <w:r w:rsidRPr="00C567EE">
      <w:rPr>
        <w:lang w:val="fr-FR"/>
      </w:rPr>
      <w:t>ea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facincillut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lan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henim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dolenisl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ing</w:t>
    </w:r>
    <w:proofErr w:type="spellEnd"/>
    <w:r w:rsidRPr="00C567EE">
      <w:rPr>
        <w:lang w:val="fr-FR"/>
      </w:rPr>
      <w:t xml:space="preserve"> er </w:t>
    </w:r>
    <w:proofErr w:type="spellStart"/>
    <w:r w:rsidRPr="00C567EE">
      <w:rPr>
        <w:lang w:val="fr-FR"/>
      </w:rPr>
      <w:t>atum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iril</w:t>
    </w:r>
    <w:proofErr w:type="spellEnd"/>
    <w:r w:rsidRPr="00C567EE">
      <w:rPr>
        <w:lang w:val="fr-FR"/>
      </w:rPr>
      <w:t xml:space="preserve"> dit, </w:t>
    </w:r>
    <w:proofErr w:type="spellStart"/>
    <w:r w:rsidRPr="00C567EE">
      <w:rPr>
        <w:lang w:val="fr-FR"/>
      </w:rPr>
      <w:t>quam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eugiat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wismod</w:t>
    </w:r>
    <w:proofErr w:type="spellEnd"/>
    <w:r w:rsidRPr="00C567EE">
      <w:rPr>
        <w:lang w:val="fr-FR"/>
      </w:rPr>
      <w:t xml:space="preserve"> min </w:t>
    </w:r>
    <w:proofErr w:type="spellStart"/>
    <w:r w:rsidRPr="00C567EE">
      <w:rPr>
        <w:lang w:val="fr-FR"/>
      </w:rPr>
      <w:t>hendre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conse</w:t>
    </w:r>
    <w:proofErr w:type="spellEnd"/>
    <w:r w:rsidRPr="00C567EE">
      <w:rPr>
        <w:lang w:val="fr-FR"/>
      </w:rPr>
      <w:t xml:space="preserve"> el </w:t>
    </w:r>
    <w:proofErr w:type="spellStart"/>
    <w:r w:rsidRPr="00C567EE">
      <w:rPr>
        <w:lang w:val="fr-FR"/>
      </w:rPr>
      <w:t>utat</w:t>
    </w:r>
    <w:proofErr w:type="spellEnd"/>
    <w:r w:rsidRPr="00C567EE">
      <w:rPr>
        <w:lang w:val="fr-FR"/>
      </w:rPr>
      <w:t xml:space="preserve">. It ad ex erat, </w:t>
    </w:r>
    <w:proofErr w:type="spellStart"/>
    <w:r w:rsidRPr="00C567EE">
      <w:rPr>
        <w:lang w:val="fr-FR"/>
      </w:rPr>
      <w:t>consenis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alit</w:t>
    </w:r>
    <w:proofErr w:type="spellEnd"/>
    <w:r w:rsidRPr="00C567EE">
      <w:rPr>
        <w:lang w:val="fr-FR"/>
      </w:rPr>
      <w:t xml:space="preserve"> ut </w:t>
    </w:r>
    <w:proofErr w:type="spellStart"/>
    <w:r w:rsidRPr="00C567EE">
      <w:rPr>
        <w:lang w:val="fr-FR"/>
      </w:rPr>
      <w:t>eui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bla</w:t>
    </w:r>
    <w:proofErr w:type="spellEnd"/>
    <w:r w:rsidRPr="00C567EE">
      <w:rPr>
        <w:lang w:val="fr-FR"/>
      </w:rPr>
      <w:t xml:space="preserve"> at la </w:t>
    </w:r>
    <w:proofErr w:type="spellStart"/>
    <w:r w:rsidRPr="00C567EE">
      <w:rPr>
        <w:lang w:val="fr-FR"/>
      </w:rPr>
      <w:t>facin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henis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aute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mod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euisi</w:t>
    </w:r>
    <w:proofErr w:type="spellEnd"/>
    <w:r w:rsidRPr="00C567EE">
      <w:rPr>
        <w:lang w:val="fr-FR"/>
      </w:rPr>
      <w:t xml:space="preserve">. </w:t>
    </w:r>
    <w:proofErr w:type="spellStart"/>
    <w:r w:rsidRPr="00C567EE">
      <w:rPr>
        <w:lang w:val="fr-FR"/>
      </w:rPr>
      <w:t>Rud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etum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nosto</w:t>
    </w:r>
    <w:proofErr w:type="spellEnd"/>
    <w:r w:rsidRPr="00C567EE">
      <w:rPr>
        <w:lang w:val="fr-FR"/>
      </w:rPr>
      <w:t xml:space="preserve"> con </w:t>
    </w:r>
    <w:proofErr w:type="spellStart"/>
    <w:r w:rsidRPr="00C567EE">
      <w:rPr>
        <w:lang w:val="fr-FR"/>
      </w:rPr>
      <w:t>ea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facillam</w:t>
    </w:r>
    <w:proofErr w:type="spellEnd"/>
    <w:r w:rsidRPr="00C567EE">
      <w:rPr>
        <w:lang w:val="fr-FR"/>
      </w:rPr>
      <w:t xml:space="preserve">, </w:t>
    </w:r>
    <w:proofErr w:type="spellStart"/>
    <w:r w:rsidRPr="00C567EE">
      <w:rPr>
        <w:lang w:val="fr-FR"/>
      </w:rPr>
      <w:t>sum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dolorem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quismod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mod</w:t>
    </w:r>
    <w:proofErr w:type="spellEnd"/>
    <w:r w:rsidRPr="00C567EE">
      <w:rPr>
        <w:lang w:val="fr-FR"/>
      </w:rPr>
      <w:t xml:space="preserve"> er </w:t>
    </w:r>
    <w:proofErr w:type="spellStart"/>
    <w:r w:rsidRPr="00C567EE">
      <w:rPr>
        <w:lang w:val="fr-FR"/>
      </w:rPr>
      <w:t>sequi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blan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utet</w:t>
    </w:r>
    <w:proofErr w:type="spellEnd"/>
    <w:r w:rsidRPr="00C567EE">
      <w:rPr>
        <w:lang w:val="fr-FR"/>
      </w:rPr>
      <w:t xml:space="preserve">, qui </w:t>
    </w:r>
    <w:proofErr w:type="spellStart"/>
    <w:r w:rsidRPr="00C567EE">
      <w:rPr>
        <w:lang w:val="fr-FR"/>
      </w:rPr>
      <w:t>blam</w:t>
    </w:r>
    <w:proofErr w:type="spellEnd"/>
    <w:r w:rsidRPr="00C567EE">
      <w:rPr>
        <w:lang w:val="fr-FR"/>
      </w:rPr>
      <w:t xml:space="preserve">, </w:t>
    </w:r>
    <w:proofErr w:type="spellStart"/>
    <w:r w:rsidRPr="00C567EE">
      <w:rPr>
        <w:lang w:val="fr-FR"/>
      </w:rPr>
      <w:t>verostisi</w:t>
    </w:r>
    <w:proofErr w:type="spellEnd"/>
    <w:r w:rsidRPr="00C567EE">
      <w:rPr>
        <w:lang w:val="fr-FR"/>
      </w:rPr>
      <w:t xml:space="preserve">. Ud dit </w:t>
    </w:r>
    <w:proofErr w:type="spellStart"/>
    <w:r w:rsidRPr="00C567EE">
      <w:rPr>
        <w:lang w:val="fr-FR"/>
      </w:rPr>
      <w:t>nulla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core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coreet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ent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lor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acil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endigni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amcore</w:t>
    </w:r>
    <w:proofErr w:type="spellEnd"/>
    <w:r w:rsidRPr="00C567EE">
      <w:rPr>
        <w:lang w:val="fr-FR"/>
      </w:rPr>
      <w:t xml:space="preserve"> do </w:t>
    </w:r>
    <w:proofErr w:type="spellStart"/>
    <w:r w:rsidRPr="00C567EE">
      <w:rPr>
        <w:lang w:val="fr-FR"/>
      </w:rPr>
      <w:t>dui</w:t>
    </w:r>
    <w:proofErr w:type="spellEnd"/>
    <w:r w:rsidRPr="00C567EE">
      <w:rPr>
        <w:lang w:val="fr-FR"/>
      </w:rPr>
      <w:t xml:space="preserve"> et, </w:t>
    </w:r>
    <w:proofErr w:type="spellStart"/>
    <w:r w:rsidRPr="00C567EE">
      <w:rPr>
        <w:lang w:val="fr-FR"/>
      </w:rPr>
      <w:t>susto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od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etue</w:t>
    </w:r>
    <w:proofErr w:type="spellEnd"/>
    <w:r w:rsidRPr="00C567EE">
      <w:rPr>
        <w:lang w:val="fr-FR"/>
      </w:rPr>
      <w:t xml:space="preserve"> ver ad te </w:t>
    </w:r>
    <w:proofErr w:type="spellStart"/>
    <w:r w:rsidRPr="00C567EE">
      <w:rPr>
        <w:lang w:val="fr-FR"/>
      </w:rPr>
      <w:t>facidunt</w:t>
    </w:r>
    <w:proofErr w:type="spellEnd"/>
    <w:r w:rsidRPr="00C567EE">
      <w:rPr>
        <w:lang w:val="fr-FR"/>
      </w:rPr>
      <w:t xml:space="preserve"> do </w:t>
    </w:r>
    <w:proofErr w:type="spellStart"/>
    <w:r w:rsidRPr="00C567EE">
      <w:rPr>
        <w:lang w:val="fr-FR"/>
      </w:rPr>
      <w:t>ea</w:t>
    </w:r>
    <w:proofErr w:type="spellEnd"/>
    <w:r w:rsidRPr="00C567EE">
      <w:rPr>
        <w:lang w:val="fr-FR"/>
      </w:rPr>
      <w:t xml:space="preserve"> con et </w:t>
    </w:r>
    <w:proofErr w:type="spellStart"/>
    <w:r w:rsidRPr="00C567EE">
      <w:rPr>
        <w:lang w:val="fr-FR"/>
      </w:rPr>
      <w:t>aliquis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cillamc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onsequisi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enim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irilis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dolor</w:t>
    </w:r>
    <w:proofErr w:type="spellEnd"/>
    <w:r w:rsidRPr="00C567EE">
      <w:rPr>
        <w:lang w:val="fr-FR"/>
      </w:rPr>
      <w:t xml:space="preserve"> in </w:t>
    </w:r>
    <w:proofErr w:type="spellStart"/>
    <w:r w:rsidRPr="00C567EE">
      <w:rPr>
        <w:lang w:val="fr-FR"/>
      </w:rPr>
      <w:t>ulla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alit</w:t>
    </w:r>
    <w:proofErr w:type="spellEnd"/>
    <w:r w:rsidRPr="00C567EE">
      <w:rPr>
        <w:lang w:val="fr-FR"/>
      </w:rPr>
      <w:t xml:space="preserve">, </w:t>
    </w:r>
    <w:proofErr w:type="spellStart"/>
    <w:r w:rsidRPr="00C567EE">
      <w:rPr>
        <w:lang w:val="fr-FR"/>
      </w:rPr>
      <w:t>veliquipit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adigna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aci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enim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velenim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dolum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irit</w:t>
    </w:r>
    <w:proofErr w:type="spellEnd"/>
    <w:r w:rsidRPr="00C567EE">
      <w:rPr>
        <w:lang w:val="fr-FR"/>
      </w:rPr>
      <w:t xml:space="preserve"> do </w:t>
    </w:r>
    <w:proofErr w:type="spellStart"/>
    <w:r w:rsidRPr="00C567EE">
      <w:rPr>
        <w:lang w:val="fr-FR"/>
      </w:rPr>
      <w:t>euiscidui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bla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commodo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enit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dolum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alit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ulpute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faccum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nismodo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odoleniam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ipit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volendit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alisit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nonsecte</w:t>
    </w:r>
    <w:proofErr w:type="spellEnd"/>
    <w:r w:rsidRPr="00C567EE">
      <w:rPr>
        <w:lang w:val="fr-FR"/>
      </w:rPr>
      <w:t xml:space="preserve"> tat </w:t>
    </w:r>
    <w:proofErr w:type="spellStart"/>
    <w:r w:rsidRPr="00C567EE">
      <w:rPr>
        <w:lang w:val="fr-FR"/>
      </w:rPr>
      <w:t>lum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zzriurem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velent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aliquat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adipit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prat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vel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ipis</w:t>
    </w:r>
    <w:proofErr w:type="spellEnd"/>
    <w:r w:rsidRPr="00C567EE">
      <w:rPr>
        <w:lang w:val="fr-FR"/>
      </w:rPr>
      <w:t xml:space="preserve"> et, si </w:t>
    </w:r>
    <w:proofErr w:type="spellStart"/>
    <w:r w:rsidRPr="00C567EE">
      <w:rPr>
        <w:lang w:val="fr-FR"/>
      </w:rPr>
      <w:t>blam</w:t>
    </w:r>
    <w:proofErr w:type="spellEnd"/>
    <w:r w:rsidRPr="00C567EE">
      <w:rPr>
        <w:lang w:val="fr-FR"/>
      </w:rPr>
      <w:t xml:space="preserve">, </w:t>
    </w:r>
    <w:proofErr w:type="spellStart"/>
    <w:r w:rsidRPr="00C567EE">
      <w:rPr>
        <w:lang w:val="fr-FR"/>
      </w:rPr>
      <w:t>quisi</w:t>
    </w:r>
    <w:proofErr w:type="spellEnd"/>
    <w:r w:rsidRPr="00C567EE">
      <w:rPr>
        <w:lang w:val="fr-FR"/>
      </w:rPr>
      <w:t>.</w:t>
    </w:r>
  </w:p>
  <w:p w:rsidR="004A4027" w:rsidRPr="00C567EE" w:rsidRDefault="004A4027" w:rsidP="005D18A7">
    <w:pPr>
      <w:pStyle w:val="Legalcopy"/>
      <w:rPr>
        <w:lang w:val="fr-FR"/>
      </w:rPr>
    </w:pPr>
    <w:proofErr w:type="spellStart"/>
    <w:r w:rsidRPr="00C567EE">
      <w:rPr>
        <w:lang w:val="fr-FR"/>
      </w:rPr>
      <w:t>Sandio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eratum</w:t>
    </w:r>
    <w:proofErr w:type="spellEnd"/>
    <w:r w:rsidRPr="00C567EE">
      <w:rPr>
        <w:lang w:val="fr-FR"/>
      </w:rPr>
      <w:t xml:space="preserve"> et </w:t>
    </w:r>
    <w:proofErr w:type="spellStart"/>
    <w:r w:rsidRPr="00C567EE">
      <w:rPr>
        <w:lang w:val="fr-FR"/>
      </w:rPr>
      <w:t>iure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vel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utpatin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henim</w:t>
    </w:r>
    <w:proofErr w:type="spellEnd"/>
    <w:r w:rsidRPr="00C567EE">
      <w:rPr>
        <w:lang w:val="fr-FR"/>
      </w:rPr>
      <w:t xml:space="preserve"> nos </w:t>
    </w:r>
    <w:proofErr w:type="spellStart"/>
    <w:r w:rsidRPr="00C567EE">
      <w:rPr>
        <w:lang w:val="fr-FR"/>
      </w:rPr>
      <w:t>nullut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iriure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conumsandio</w:t>
    </w:r>
    <w:proofErr w:type="spellEnd"/>
    <w:r w:rsidRPr="00C567EE">
      <w:rPr>
        <w:lang w:val="fr-FR"/>
      </w:rPr>
      <w:t xml:space="preserve"> ex </w:t>
    </w:r>
    <w:proofErr w:type="spellStart"/>
    <w:r w:rsidRPr="00C567EE">
      <w:rPr>
        <w:lang w:val="fr-FR"/>
      </w:rPr>
      <w:t>ex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euisl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consequis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dunt</w:t>
    </w:r>
    <w:proofErr w:type="spellEnd"/>
    <w:r w:rsidRPr="00C567EE">
      <w:rPr>
        <w:lang w:val="fr-FR"/>
      </w:rPr>
      <w:t xml:space="preserve"> non </w:t>
    </w:r>
    <w:proofErr w:type="spellStart"/>
    <w:r w:rsidRPr="00C567EE">
      <w:rPr>
        <w:lang w:val="fr-FR"/>
      </w:rPr>
      <w:t>veliqui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pismod</w:t>
    </w:r>
    <w:proofErr w:type="spellEnd"/>
    <w:r w:rsidRPr="00C567EE">
      <w:rPr>
        <w:lang w:val="fr-FR"/>
      </w:rPr>
      <w:t xml:space="preserve"> et </w:t>
    </w:r>
    <w:proofErr w:type="spellStart"/>
    <w:r w:rsidRPr="00C567EE">
      <w:rPr>
        <w:lang w:val="fr-FR"/>
      </w:rPr>
      <w:t>lore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consed</w:t>
    </w:r>
    <w:proofErr w:type="spellEnd"/>
    <w:r w:rsidRPr="00C567EE">
      <w:rPr>
        <w:lang w:val="fr-FR"/>
      </w:rPr>
      <w:t xml:space="preserve"> do </w:t>
    </w:r>
    <w:proofErr w:type="spellStart"/>
    <w:r w:rsidRPr="00C567EE">
      <w:rPr>
        <w:lang w:val="fr-FR"/>
      </w:rPr>
      <w:t>dui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eugait</w:t>
    </w:r>
    <w:proofErr w:type="spellEnd"/>
    <w:r w:rsidRPr="00C567EE">
      <w:rPr>
        <w:lang w:val="fr-FR"/>
      </w:rPr>
      <w:t xml:space="preserve">, quat. Ut </w:t>
    </w:r>
    <w:proofErr w:type="spellStart"/>
    <w:r w:rsidRPr="00C567EE">
      <w:rPr>
        <w:lang w:val="fr-FR"/>
      </w:rPr>
      <w:t>nismodo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lobore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facip</w:t>
    </w:r>
    <w:proofErr w:type="spellEnd"/>
    <w:r w:rsidRPr="00C567EE">
      <w:rPr>
        <w:lang w:val="fr-FR"/>
      </w:rPr>
      <w:t xml:space="preserve"> eu </w:t>
    </w:r>
    <w:proofErr w:type="spellStart"/>
    <w:r w:rsidRPr="00C567EE">
      <w:rPr>
        <w:lang w:val="fr-FR"/>
      </w:rPr>
      <w:t>feugait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alit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lutem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irit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laortie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estrud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dolortie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mod</w:t>
    </w:r>
    <w:proofErr w:type="spellEnd"/>
    <w:r w:rsidRPr="00C567EE">
      <w:rPr>
        <w:lang w:val="fr-FR"/>
      </w:rPr>
      <w:t xml:space="preserve"> te </w:t>
    </w:r>
    <w:proofErr w:type="spellStart"/>
    <w:r w:rsidRPr="00C567EE">
      <w:rPr>
        <w:lang w:val="fr-FR"/>
      </w:rPr>
      <w:t>mod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molorpe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riurem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quam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digna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commodolore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magnim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ing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eum</w:t>
    </w:r>
    <w:proofErr w:type="spellEnd"/>
    <w:r w:rsidRPr="00C567EE">
      <w:rPr>
        <w:lang w:val="fr-FR"/>
      </w:rPr>
      <w:t xml:space="preserve"> quat. </w:t>
    </w:r>
    <w:proofErr w:type="spellStart"/>
    <w:r w:rsidRPr="00C567EE">
      <w:rPr>
        <w:lang w:val="fr-FR"/>
      </w:rPr>
      <w:t>Ent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lorerci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duipit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wiscip</w:t>
    </w:r>
    <w:proofErr w:type="spellEnd"/>
    <w:r w:rsidRPr="00C567EE">
      <w:rPr>
        <w:lang w:val="fr-FR"/>
      </w:rPr>
      <w:t xml:space="preserve"> et, </w:t>
    </w:r>
    <w:proofErr w:type="spellStart"/>
    <w:r w:rsidRPr="00C567EE">
      <w:rPr>
        <w:lang w:val="fr-FR"/>
      </w:rPr>
      <w:t>velis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auguero</w:t>
    </w:r>
    <w:proofErr w:type="spellEnd"/>
    <w:r w:rsidRPr="00C567EE">
      <w:rPr>
        <w:lang w:val="fr-FR"/>
      </w:rPr>
      <w:t xml:space="preserve"> con et </w:t>
    </w:r>
    <w:proofErr w:type="spellStart"/>
    <w:r w:rsidRPr="00C567EE">
      <w:rPr>
        <w:lang w:val="fr-FR"/>
      </w:rPr>
      <w:t>exer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sim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vel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erostincil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ullamet</w:t>
    </w:r>
    <w:proofErr w:type="spellEnd"/>
    <w:r w:rsidRPr="00C567EE">
      <w:rPr>
        <w:lang w:val="fr-FR"/>
      </w:rPr>
      <w:t xml:space="preserve">, </w:t>
    </w:r>
    <w:proofErr w:type="spellStart"/>
    <w:r w:rsidRPr="00C567EE">
      <w:rPr>
        <w:lang w:val="fr-FR"/>
      </w:rPr>
      <w:t>sit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aut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prat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aliquatum</w:t>
    </w:r>
    <w:proofErr w:type="spellEnd"/>
    <w:r w:rsidRPr="00C567EE">
      <w:rPr>
        <w:lang w:val="fr-FR"/>
      </w:rPr>
      <w:t>.</w:t>
    </w:r>
  </w:p>
  <w:p w:rsidR="004A4027" w:rsidRPr="009F421F" w:rsidRDefault="004A4027" w:rsidP="005D18A7">
    <w:pPr>
      <w:pStyle w:val="Legalcopy"/>
    </w:pPr>
    <w:r w:rsidRPr="009F421F">
      <w:t xml:space="preserve">© 2008 [legal entity name]. Member of Deloitte </w:t>
    </w:r>
    <w:proofErr w:type="spellStart"/>
    <w:r w:rsidRPr="009F421F">
      <w:t>Touche</w:t>
    </w:r>
    <w:proofErr w:type="spellEnd"/>
    <w:r w:rsidRPr="009F421F">
      <w:t xml:space="preserve"> Tohmatsu</w:t>
    </w:r>
  </w:p>
  <w:p w:rsidR="004A4027" w:rsidRDefault="004A4027" w:rsidP="005D18A7">
    <w:pPr>
      <w:pStyle w:val="Legalcopy"/>
    </w:pPr>
    <w:r w:rsidRPr="009F421F">
      <w:t>[Optional] Designed and produced by [Design team], [Country]</w:t>
    </w:r>
  </w:p>
  <w:p w:rsidR="004A4027" w:rsidRDefault="004A402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ED5" w:rsidRDefault="00111ED5">
      <w:r>
        <w:separator/>
      </w:r>
    </w:p>
    <w:p w:rsidR="00111ED5" w:rsidRDefault="00111ED5"/>
    <w:p w:rsidR="00111ED5" w:rsidRDefault="00111ED5"/>
    <w:p w:rsidR="00111ED5" w:rsidRDefault="00111ED5"/>
    <w:p w:rsidR="00111ED5" w:rsidRDefault="00111ED5"/>
  </w:footnote>
  <w:footnote w:type="continuationSeparator" w:id="0">
    <w:p w:rsidR="00111ED5" w:rsidRDefault="00111ED5">
      <w:r>
        <w:continuationSeparator/>
      </w:r>
    </w:p>
    <w:p w:rsidR="00111ED5" w:rsidRDefault="00111ED5"/>
    <w:p w:rsidR="00111ED5" w:rsidRDefault="00111ED5"/>
    <w:p w:rsidR="00111ED5" w:rsidRDefault="00111ED5"/>
    <w:p w:rsidR="00111ED5" w:rsidRDefault="00111ED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1F1" w:rsidRDefault="007211F1" w:rsidP="007211F1">
    <w:pPr>
      <w:pStyle w:val="Header"/>
      <w:spacing w:before="240"/>
      <w:ind w:left="-2160"/>
    </w:pPr>
    <w:r w:rsidRPr="00086303">
      <w:rPr>
        <w:noProof/>
      </w:rPr>
      <w:drawing>
        <wp:inline distT="0" distB="0" distL="0" distR="0" wp14:anchorId="4231DD80" wp14:editId="0E0B505E">
          <wp:extent cx="1825516" cy="346841"/>
          <wp:effectExtent l="0" t="0" r="3810" b="0"/>
          <wp:docPr id="5" name="Picture 227" descr="Deloit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7" descr="Deloitte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42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5E028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00279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E3850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3DA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26627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0841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1E23F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D0A758A"/>
    <w:lvl w:ilvl="0">
      <w:start w:val="1"/>
      <w:numFmt w:val="bullet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1B01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656C5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E3298"/>
    <w:multiLevelType w:val="multilevel"/>
    <w:tmpl w:val="F07EB6D2"/>
    <w:lvl w:ilvl="0">
      <w:start w:val="1"/>
      <w:numFmt w:val="bullet"/>
      <w:lvlText w:val=""/>
      <w:lvlJc w:val="left"/>
      <w:pPr>
        <w:ind w:left="360" w:hanging="349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31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1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7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51" w:hanging="360"/>
      </w:pPr>
      <w:rPr>
        <w:rFonts w:ascii="Symbol" w:hAnsi="Symbol" w:hint="default"/>
      </w:rPr>
    </w:lvl>
  </w:abstractNum>
  <w:abstractNum w:abstractNumId="11">
    <w:nsid w:val="06A225CA"/>
    <w:multiLevelType w:val="multilevel"/>
    <w:tmpl w:val="79F633B0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  <w:lvl w:ilvl="1">
      <w:start w:val="1"/>
      <w:numFmt w:val="bullet"/>
      <w:pStyle w:val="Bulletlevel2"/>
      <w:lvlText w:val=""/>
      <w:lvlJc w:val="left"/>
      <w:pPr>
        <w:tabs>
          <w:tab w:val="num" w:pos="346"/>
        </w:tabs>
        <w:ind w:left="346" w:hanging="17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691"/>
        </w:tabs>
        <w:ind w:left="691" w:hanging="34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19562DE8"/>
    <w:multiLevelType w:val="multilevel"/>
    <w:tmpl w:val="3A567150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346"/>
        </w:tabs>
        <w:ind w:left="346" w:hanging="17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18"/>
        </w:tabs>
        <w:ind w:left="518" w:hanging="172"/>
      </w:pPr>
      <w:rPr>
        <w:rFonts w:ascii="Symbol" w:hAnsi="Symbol" w:hint="default"/>
        <w:color w:val="auto"/>
      </w:rPr>
    </w:lvl>
    <w:lvl w:ilvl="3">
      <w:start w:val="1"/>
      <w:numFmt w:val="bullet"/>
      <w:lvlText w:val="–"/>
      <w:lvlJc w:val="left"/>
      <w:pPr>
        <w:tabs>
          <w:tab w:val="num" w:pos="691"/>
        </w:tabs>
        <w:ind w:left="691" w:hanging="173"/>
      </w:pPr>
      <w:rPr>
        <w:rFonts w:ascii="Calibri" w:hAnsi="Calibri" w:hint="default"/>
      </w:rPr>
    </w:lvl>
    <w:lvl w:ilvl="4">
      <w:start w:val="1"/>
      <w:numFmt w:val="bullet"/>
      <w:lvlText w:val=""/>
      <w:lvlJc w:val="left"/>
      <w:pPr>
        <w:tabs>
          <w:tab w:val="num" w:pos="864"/>
        </w:tabs>
        <w:ind w:left="864" w:hanging="173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037"/>
        </w:tabs>
        <w:ind w:left="1037" w:hanging="17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210"/>
        </w:tabs>
        <w:ind w:left="1210" w:hanging="173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1382"/>
        </w:tabs>
        <w:ind w:left="1382" w:hanging="172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1555"/>
        </w:tabs>
        <w:ind w:left="1555" w:hanging="173"/>
      </w:pPr>
      <w:rPr>
        <w:rFonts w:ascii="Symbol" w:hAnsi="Symbol" w:hint="default"/>
      </w:rPr>
    </w:lvl>
  </w:abstractNum>
  <w:abstractNum w:abstractNumId="13">
    <w:nsid w:val="22C64DDD"/>
    <w:multiLevelType w:val="multilevel"/>
    <w:tmpl w:val="3A567150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346"/>
        </w:tabs>
        <w:ind w:left="346" w:hanging="17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18"/>
        </w:tabs>
        <w:ind w:left="518" w:hanging="172"/>
      </w:pPr>
      <w:rPr>
        <w:rFonts w:ascii="Symbol" w:hAnsi="Symbol" w:hint="default"/>
        <w:color w:val="auto"/>
      </w:rPr>
    </w:lvl>
    <w:lvl w:ilvl="3">
      <w:start w:val="1"/>
      <w:numFmt w:val="bullet"/>
      <w:lvlText w:val="–"/>
      <w:lvlJc w:val="left"/>
      <w:pPr>
        <w:tabs>
          <w:tab w:val="num" w:pos="691"/>
        </w:tabs>
        <w:ind w:left="691" w:hanging="173"/>
      </w:pPr>
      <w:rPr>
        <w:rFonts w:ascii="Calibri" w:hAnsi="Calibri" w:hint="default"/>
      </w:rPr>
    </w:lvl>
    <w:lvl w:ilvl="4">
      <w:start w:val="1"/>
      <w:numFmt w:val="bullet"/>
      <w:lvlText w:val=""/>
      <w:lvlJc w:val="left"/>
      <w:pPr>
        <w:tabs>
          <w:tab w:val="num" w:pos="864"/>
        </w:tabs>
        <w:ind w:left="864" w:hanging="173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037"/>
        </w:tabs>
        <w:ind w:left="1037" w:hanging="17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210"/>
        </w:tabs>
        <w:ind w:left="1210" w:hanging="173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1382"/>
        </w:tabs>
        <w:ind w:left="1382" w:hanging="172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1555"/>
        </w:tabs>
        <w:ind w:left="1555" w:hanging="173"/>
      </w:pPr>
      <w:rPr>
        <w:rFonts w:ascii="Symbol" w:hAnsi="Symbol" w:hint="default"/>
      </w:rPr>
    </w:lvl>
  </w:abstractNum>
  <w:abstractNum w:abstractNumId="14">
    <w:nsid w:val="23105D72"/>
    <w:multiLevelType w:val="multilevel"/>
    <w:tmpl w:val="DF88FB60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D653719"/>
    <w:multiLevelType w:val="multilevel"/>
    <w:tmpl w:val="DF88FB60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93E3146"/>
    <w:multiLevelType w:val="multilevel"/>
    <w:tmpl w:val="D0829750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  <w:color w:val="auto"/>
      </w:rPr>
    </w:lvl>
    <w:lvl w:ilvl="3">
      <w:start w:val="1"/>
      <w:numFmt w:val="bullet"/>
      <w:lvlText w:val="–"/>
      <w:lvlJc w:val="left"/>
      <w:pPr>
        <w:tabs>
          <w:tab w:val="num" w:pos="1152"/>
        </w:tabs>
        <w:ind w:left="1152" w:hanging="288"/>
      </w:pPr>
      <w:rPr>
        <w:rFonts w:ascii="Calibri" w:hAnsi="Calibri" w:hint="default"/>
      </w:rPr>
    </w:lvl>
    <w:lvl w:ilvl="4">
      <w:start w:val="1"/>
      <w:numFmt w:val="bullet"/>
      <w:lvlText w:val=""/>
      <w:lvlJc w:val="left"/>
      <w:pPr>
        <w:tabs>
          <w:tab w:val="num" w:pos="1440"/>
        </w:tabs>
        <w:ind w:left="1440" w:hanging="288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728"/>
        </w:tabs>
        <w:ind w:left="1728" w:hanging="288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304"/>
        </w:tabs>
        <w:ind w:left="2304" w:hanging="288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592"/>
        </w:tabs>
        <w:ind w:left="2592" w:hanging="288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880"/>
        </w:tabs>
        <w:ind w:left="2880" w:hanging="288"/>
      </w:pPr>
      <w:rPr>
        <w:rFonts w:ascii="Symbol" w:hAnsi="Symbol" w:hint="default"/>
      </w:rPr>
    </w:lvl>
  </w:abstractNum>
  <w:abstractNum w:abstractNumId="17">
    <w:nsid w:val="3C455AFE"/>
    <w:multiLevelType w:val="multilevel"/>
    <w:tmpl w:val="394A2A46"/>
    <w:lvl w:ilvl="0">
      <w:start w:val="1"/>
      <w:numFmt w:val="bullet"/>
      <w:pStyle w:val="Bulletlevel1"/>
      <w:lvlText w:val=""/>
      <w:lvlJc w:val="left"/>
      <w:pPr>
        <w:tabs>
          <w:tab w:val="num" w:pos="175"/>
        </w:tabs>
        <w:ind w:left="175" w:hanging="173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348"/>
        </w:tabs>
        <w:ind w:left="348" w:hanging="173"/>
      </w:pPr>
      <w:rPr>
        <w:rFonts w:ascii="Calibri" w:hAnsi="Calibri" w:hint="default"/>
      </w:rPr>
    </w:lvl>
    <w:lvl w:ilvl="2">
      <w:start w:val="1"/>
      <w:numFmt w:val="bullet"/>
      <w:lvlText w:val=""/>
      <w:lvlJc w:val="left"/>
      <w:pPr>
        <w:tabs>
          <w:tab w:val="num" w:pos="520"/>
        </w:tabs>
        <w:ind w:left="520" w:hanging="172"/>
      </w:pPr>
      <w:rPr>
        <w:rFonts w:ascii="Symbol" w:hAnsi="Symbol" w:hint="default"/>
      </w:rPr>
    </w:lvl>
    <w:lvl w:ilvl="3">
      <w:start w:val="1"/>
      <w:numFmt w:val="bullet"/>
      <w:lvlText w:val="–"/>
      <w:lvlJc w:val="left"/>
      <w:pPr>
        <w:tabs>
          <w:tab w:val="num" w:pos="693"/>
        </w:tabs>
        <w:ind w:left="693" w:hanging="173"/>
      </w:pPr>
      <w:rPr>
        <w:rFonts w:ascii="Calibri" w:hAnsi="Calibri" w:hint="default"/>
      </w:rPr>
    </w:lvl>
    <w:lvl w:ilvl="4">
      <w:start w:val="1"/>
      <w:numFmt w:val="bullet"/>
      <w:lvlText w:val=""/>
      <w:lvlJc w:val="left"/>
      <w:pPr>
        <w:tabs>
          <w:tab w:val="num" w:pos="866"/>
        </w:tabs>
        <w:ind w:left="866" w:hanging="173"/>
      </w:pPr>
      <w:rPr>
        <w:rFonts w:ascii="Symbol" w:hAnsi="Symbol" w:hint="default"/>
        <w:color w:val="auto"/>
      </w:rPr>
    </w:lvl>
    <w:lvl w:ilvl="5">
      <w:start w:val="1"/>
      <w:numFmt w:val="bullet"/>
      <w:lvlText w:val="–"/>
      <w:lvlJc w:val="left"/>
      <w:pPr>
        <w:tabs>
          <w:tab w:val="num" w:pos="1039"/>
        </w:tabs>
        <w:ind w:left="1039" w:hanging="173"/>
      </w:pPr>
      <w:rPr>
        <w:rFonts w:ascii="Calibri" w:hAnsi="Calibri" w:hint="default"/>
      </w:rPr>
    </w:lvl>
    <w:lvl w:ilvl="6">
      <w:start w:val="1"/>
      <w:numFmt w:val="bullet"/>
      <w:lvlText w:val=""/>
      <w:lvlJc w:val="left"/>
      <w:pPr>
        <w:tabs>
          <w:tab w:val="num" w:pos="1212"/>
        </w:tabs>
        <w:ind w:left="1212" w:hanging="173"/>
      </w:pPr>
      <w:rPr>
        <w:rFonts w:ascii="Symbol" w:hAnsi="Symbol" w:hint="default"/>
        <w:color w:val="auto"/>
      </w:rPr>
    </w:lvl>
    <w:lvl w:ilvl="7">
      <w:start w:val="1"/>
      <w:numFmt w:val="bullet"/>
      <w:lvlText w:val="–"/>
      <w:lvlJc w:val="left"/>
      <w:pPr>
        <w:tabs>
          <w:tab w:val="num" w:pos="1384"/>
        </w:tabs>
        <w:ind w:left="1384" w:hanging="172"/>
      </w:pPr>
      <w:rPr>
        <w:rFonts w:ascii="Calibri" w:hAnsi="Calibri" w:hint="default"/>
      </w:rPr>
    </w:lvl>
    <w:lvl w:ilvl="8">
      <w:start w:val="1"/>
      <w:numFmt w:val="bullet"/>
      <w:lvlText w:val=""/>
      <w:lvlJc w:val="left"/>
      <w:pPr>
        <w:tabs>
          <w:tab w:val="num" w:pos="1557"/>
        </w:tabs>
        <w:ind w:left="1557" w:hanging="173"/>
      </w:pPr>
      <w:rPr>
        <w:rFonts w:ascii="Symbol" w:hAnsi="Symbol" w:hint="default"/>
      </w:rPr>
    </w:lvl>
  </w:abstractNum>
  <w:abstractNum w:abstractNumId="18">
    <w:nsid w:val="3D133C99"/>
    <w:multiLevelType w:val="multilevel"/>
    <w:tmpl w:val="26DC2CC8"/>
    <w:lvl w:ilvl="0">
      <w:start w:val="1"/>
      <w:numFmt w:val="decimal"/>
      <w:lvlText w:val="%1."/>
      <w:lvlJc w:val="left"/>
      <w:pPr>
        <w:tabs>
          <w:tab w:val="num" w:pos="294"/>
        </w:tabs>
        <w:ind w:left="294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82"/>
        </w:tabs>
        <w:ind w:left="582" w:hanging="288"/>
      </w:pPr>
      <w:rPr>
        <w:rFonts w:hint="default"/>
      </w:rPr>
    </w:lvl>
    <w:lvl w:ilvl="2">
      <w:start w:val="1"/>
      <w:numFmt w:val="lowerRoman"/>
      <w:pStyle w:val="Numberedi"/>
      <w:lvlText w:val="%3."/>
      <w:lvlJc w:val="left"/>
      <w:pPr>
        <w:tabs>
          <w:tab w:val="num" w:pos="870"/>
        </w:tabs>
        <w:ind w:left="870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6" w:hanging="360"/>
      </w:pPr>
      <w:rPr>
        <w:rFonts w:hint="default"/>
      </w:rPr>
    </w:lvl>
  </w:abstractNum>
  <w:abstractNum w:abstractNumId="19">
    <w:nsid w:val="66AD4E7E"/>
    <w:multiLevelType w:val="multilevel"/>
    <w:tmpl w:val="DF88FB60"/>
    <w:lvl w:ilvl="0">
      <w:start w:val="1"/>
      <w:numFmt w:val="decimal"/>
      <w:pStyle w:val="Numbered1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pStyle w:val="Numbereda"/>
      <w:lvlText w:val="%2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68E604AD"/>
    <w:multiLevelType w:val="multilevel"/>
    <w:tmpl w:val="3A567150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  <w:color w:val="auto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346"/>
        </w:tabs>
        <w:ind w:left="346" w:hanging="17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18"/>
        </w:tabs>
        <w:ind w:left="518" w:hanging="172"/>
      </w:pPr>
      <w:rPr>
        <w:rFonts w:ascii="Symbol" w:hAnsi="Symbol" w:hint="default"/>
        <w:color w:val="auto"/>
      </w:rPr>
    </w:lvl>
    <w:lvl w:ilvl="3">
      <w:start w:val="1"/>
      <w:numFmt w:val="bullet"/>
      <w:lvlText w:val="–"/>
      <w:lvlJc w:val="left"/>
      <w:pPr>
        <w:tabs>
          <w:tab w:val="num" w:pos="691"/>
        </w:tabs>
        <w:ind w:left="691" w:hanging="173"/>
      </w:pPr>
      <w:rPr>
        <w:rFonts w:ascii="Calibri" w:hAnsi="Calibri" w:hint="default"/>
      </w:rPr>
    </w:lvl>
    <w:lvl w:ilvl="4">
      <w:start w:val="1"/>
      <w:numFmt w:val="bullet"/>
      <w:lvlText w:val=""/>
      <w:lvlJc w:val="left"/>
      <w:pPr>
        <w:tabs>
          <w:tab w:val="num" w:pos="864"/>
        </w:tabs>
        <w:ind w:left="864" w:hanging="173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037"/>
        </w:tabs>
        <w:ind w:left="1037" w:hanging="17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210"/>
        </w:tabs>
        <w:ind w:left="1210" w:hanging="173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1382"/>
        </w:tabs>
        <w:ind w:left="1382" w:hanging="172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1555"/>
        </w:tabs>
        <w:ind w:left="1555" w:hanging="173"/>
      </w:pPr>
      <w:rPr>
        <w:rFonts w:ascii="Symbol" w:hAnsi="Symbol" w:hint="default"/>
      </w:rPr>
    </w:lvl>
  </w:abstractNum>
  <w:abstractNum w:abstractNumId="21">
    <w:nsid w:val="690A004B"/>
    <w:multiLevelType w:val="multilevel"/>
    <w:tmpl w:val="3A567150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346"/>
        </w:tabs>
        <w:ind w:left="346" w:hanging="173"/>
      </w:pPr>
      <w:rPr>
        <w:rFonts w:ascii="Symbol" w:hAnsi="Symbol" w:hint="default"/>
      </w:rPr>
    </w:lvl>
    <w:lvl w:ilvl="2">
      <w:start w:val="1"/>
      <w:numFmt w:val="bullet"/>
      <w:pStyle w:val="Bulletlevel3"/>
      <w:lvlText w:val=""/>
      <w:lvlJc w:val="left"/>
      <w:pPr>
        <w:tabs>
          <w:tab w:val="num" w:pos="518"/>
        </w:tabs>
        <w:ind w:left="518" w:hanging="172"/>
      </w:pPr>
      <w:rPr>
        <w:rFonts w:ascii="Symbol" w:hAnsi="Symbol" w:hint="default"/>
        <w:color w:val="auto"/>
      </w:rPr>
    </w:lvl>
    <w:lvl w:ilvl="3">
      <w:start w:val="1"/>
      <w:numFmt w:val="bullet"/>
      <w:pStyle w:val="Bulletlevel4"/>
      <w:lvlText w:val="–"/>
      <w:lvlJc w:val="left"/>
      <w:pPr>
        <w:tabs>
          <w:tab w:val="num" w:pos="691"/>
        </w:tabs>
        <w:ind w:left="691" w:hanging="173"/>
      </w:pPr>
      <w:rPr>
        <w:rFonts w:ascii="Calibri" w:hAnsi="Calibri" w:hint="default"/>
      </w:rPr>
    </w:lvl>
    <w:lvl w:ilvl="4">
      <w:start w:val="1"/>
      <w:numFmt w:val="bullet"/>
      <w:pStyle w:val="Bulletlevel5"/>
      <w:lvlText w:val=""/>
      <w:lvlJc w:val="left"/>
      <w:pPr>
        <w:tabs>
          <w:tab w:val="num" w:pos="864"/>
        </w:tabs>
        <w:ind w:left="864" w:hanging="173"/>
      </w:pPr>
      <w:rPr>
        <w:rFonts w:ascii="Symbol" w:hAnsi="Symbol" w:hint="default"/>
      </w:rPr>
    </w:lvl>
    <w:lvl w:ilvl="5">
      <w:start w:val="1"/>
      <w:numFmt w:val="bullet"/>
      <w:pStyle w:val="Bulletlevel6"/>
      <w:lvlText w:val=""/>
      <w:lvlJc w:val="left"/>
      <w:pPr>
        <w:tabs>
          <w:tab w:val="num" w:pos="1037"/>
        </w:tabs>
        <w:ind w:left="1037" w:hanging="173"/>
      </w:pPr>
      <w:rPr>
        <w:rFonts w:ascii="Symbol" w:hAnsi="Symbol" w:hint="default"/>
      </w:rPr>
    </w:lvl>
    <w:lvl w:ilvl="6">
      <w:start w:val="1"/>
      <w:numFmt w:val="bullet"/>
      <w:pStyle w:val="Bulletlevel7"/>
      <w:lvlText w:val=""/>
      <w:lvlJc w:val="left"/>
      <w:pPr>
        <w:tabs>
          <w:tab w:val="num" w:pos="1210"/>
        </w:tabs>
        <w:ind w:left="1210" w:hanging="173"/>
      </w:pPr>
      <w:rPr>
        <w:rFonts w:ascii="Symbol" w:hAnsi="Symbol" w:hint="default"/>
      </w:rPr>
    </w:lvl>
    <w:lvl w:ilvl="7">
      <w:start w:val="1"/>
      <w:numFmt w:val="bullet"/>
      <w:pStyle w:val="Bulletlevel8"/>
      <w:lvlText w:val=""/>
      <w:lvlJc w:val="left"/>
      <w:pPr>
        <w:tabs>
          <w:tab w:val="num" w:pos="1382"/>
        </w:tabs>
        <w:ind w:left="1382" w:hanging="172"/>
      </w:pPr>
      <w:rPr>
        <w:rFonts w:ascii="Symbol" w:hAnsi="Symbol" w:hint="default"/>
      </w:rPr>
    </w:lvl>
    <w:lvl w:ilvl="8">
      <w:start w:val="1"/>
      <w:numFmt w:val="bullet"/>
      <w:pStyle w:val="Bulletlevel9"/>
      <w:lvlText w:val=""/>
      <w:lvlJc w:val="left"/>
      <w:pPr>
        <w:tabs>
          <w:tab w:val="num" w:pos="1555"/>
        </w:tabs>
        <w:ind w:left="1555" w:hanging="173"/>
      </w:pPr>
      <w:rPr>
        <w:rFonts w:ascii="Symbol" w:hAnsi="Symbol" w:hint="default"/>
      </w:rPr>
    </w:lvl>
  </w:abstractNum>
  <w:abstractNum w:abstractNumId="22">
    <w:nsid w:val="6A367574"/>
    <w:multiLevelType w:val="multilevel"/>
    <w:tmpl w:val="F07EB6D2"/>
    <w:lvl w:ilvl="0">
      <w:start w:val="1"/>
      <w:numFmt w:val="bullet"/>
      <w:lvlText w:val=""/>
      <w:lvlJc w:val="left"/>
      <w:pPr>
        <w:ind w:left="360" w:hanging="349"/>
      </w:pPr>
      <w:rPr>
        <w:rFonts w:ascii="Symbol" w:hAnsi="Symbol"/>
        <w:color w:val="000000"/>
      </w:rPr>
    </w:lvl>
    <w:lvl w:ilvl="1">
      <w:start w:val="1"/>
      <w:numFmt w:val="bullet"/>
      <w:lvlText w:val=""/>
      <w:lvlJc w:val="left"/>
      <w:pPr>
        <w:ind w:left="731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1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7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51" w:hanging="360"/>
      </w:pPr>
      <w:rPr>
        <w:rFonts w:ascii="Symbol" w:hAnsi="Symbol" w:hint="default"/>
      </w:rPr>
    </w:lvl>
  </w:abstractNum>
  <w:abstractNum w:abstractNumId="23">
    <w:nsid w:val="7CCB563D"/>
    <w:multiLevelType w:val="multilevel"/>
    <w:tmpl w:val="3A567150"/>
    <w:lvl w:ilvl="0">
      <w:start w:val="1"/>
      <w:numFmt w:val="bullet"/>
      <w:pStyle w:val="Tablebullet1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346"/>
        </w:tabs>
        <w:ind w:left="346" w:hanging="17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18"/>
        </w:tabs>
        <w:ind w:left="518" w:hanging="172"/>
      </w:pPr>
      <w:rPr>
        <w:rFonts w:ascii="Symbol" w:hAnsi="Symbol" w:hint="default"/>
        <w:color w:val="auto"/>
      </w:rPr>
    </w:lvl>
    <w:lvl w:ilvl="3">
      <w:start w:val="1"/>
      <w:numFmt w:val="bullet"/>
      <w:lvlText w:val="–"/>
      <w:lvlJc w:val="left"/>
      <w:pPr>
        <w:tabs>
          <w:tab w:val="num" w:pos="691"/>
        </w:tabs>
        <w:ind w:left="691" w:hanging="173"/>
      </w:pPr>
      <w:rPr>
        <w:rFonts w:ascii="Calibri" w:hAnsi="Calibri" w:hint="default"/>
      </w:rPr>
    </w:lvl>
    <w:lvl w:ilvl="4">
      <w:start w:val="1"/>
      <w:numFmt w:val="bullet"/>
      <w:lvlText w:val=""/>
      <w:lvlJc w:val="left"/>
      <w:pPr>
        <w:tabs>
          <w:tab w:val="num" w:pos="864"/>
        </w:tabs>
        <w:ind w:left="864" w:hanging="173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037"/>
        </w:tabs>
        <w:ind w:left="1037" w:hanging="17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210"/>
        </w:tabs>
        <w:ind w:left="1210" w:hanging="173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1382"/>
        </w:tabs>
        <w:ind w:left="1382" w:hanging="172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1555"/>
        </w:tabs>
        <w:ind w:left="1555" w:hanging="173"/>
      </w:pPr>
      <w:rPr>
        <w:rFonts w:ascii="Symbol" w:hAnsi="Symbol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11"/>
    <w:lvlOverride w:ilvl="0">
      <w:lvl w:ilvl="0">
        <w:start w:val="1"/>
        <w:numFmt w:val="bullet"/>
        <w:lvlText w:val=""/>
        <w:lvlJc w:val="left"/>
        <w:pPr>
          <w:tabs>
            <w:tab w:val="num" w:pos="173"/>
          </w:tabs>
          <w:ind w:left="173" w:hanging="173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pStyle w:val="Bulletlevel2"/>
        <w:lvlText w:val="–"/>
        <w:lvlJc w:val="left"/>
        <w:pPr>
          <w:tabs>
            <w:tab w:val="num" w:pos="346"/>
          </w:tabs>
          <w:ind w:left="346" w:hanging="173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691"/>
          </w:tabs>
          <w:ind w:left="691" w:hanging="345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80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252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3240" w:hanging="360"/>
        </w:pPr>
        <w:rPr>
          <w:rFonts w:ascii="Symbol" w:hAnsi="Symbol" w:hint="default"/>
        </w:rPr>
      </w:lvl>
    </w:lvlOverride>
  </w:num>
  <w:num w:numId="5">
    <w:abstractNumId w:val="17"/>
  </w:num>
  <w:num w:numId="6">
    <w:abstractNumId w:val="16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19"/>
  </w:num>
  <w:num w:numId="10">
    <w:abstractNumId w:val="18"/>
  </w:num>
  <w:num w:numId="11">
    <w:abstractNumId w:val="23"/>
  </w:num>
  <w:num w:numId="12">
    <w:abstractNumId w:val="20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22"/>
  </w:num>
  <w:num w:numId="17">
    <w:abstractNumId w:val="9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4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BC">
    <w15:presenceInfo w15:providerId="None" w15:userId="N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activeWritingStyle w:appName="MSWord" w:lang="en-US" w:vendorID="6" w:dllVersion="2" w:checkStyle="1"/>
  <w:activeWritingStyle w:appName="MSWord" w:lang="en-GB" w:vendorID="6" w:dllVersion="2" w:checkStyle="1"/>
  <w:activeWritingStyle w:appName="MSWord" w:lang="fr-FR" w:vendorID="65" w:dllVersion="514" w:checkStyle="1"/>
  <w:proofState w:spelling="clean" w:grammar="clean"/>
  <w:attachedTemplate r:id="rId1"/>
  <w:stylePaneFormatFilter w:val="1D01" w:allStyles="1" w:customStyles="0" w:latentStyles="0" w:stylesInUse="0" w:headingStyles="0" w:numberingStyles="0" w:tableStyles="0" w:directFormattingOnRuns="1" w:directFormattingOnParagraphs="0" w:directFormattingOnNumbering="1" w:directFormattingOnTables="1" w:clearFormatting="1" w:top3HeadingStyles="0" w:visibleStyles="0" w:alternateStyleNames="0"/>
  <w:stylePaneSortMethod w:val="0000"/>
  <w:trackRevisions/>
  <w:doNotTrackFormatting/>
  <w:defaultTabStop w:val="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80d0ee,#b8e3f3,#9dc496,#e4ee81,#76ad6d,#d9e74f,#8093ba,#c8e98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11E"/>
    <w:rsid w:val="000014CB"/>
    <w:rsid w:val="000056BA"/>
    <w:rsid w:val="000118AB"/>
    <w:rsid w:val="00013D2A"/>
    <w:rsid w:val="0001446B"/>
    <w:rsid w:val="00014774"/>
    <w:rsid w:val="000154C3"/>
    <w:rsid w:val="00020381"/>
    <w:rsid w:val="00021433"/>
    <w:rsid w:val="00027A17"/>
    <w:rsid w:val="00031E3C"/>
    <w:rsid w:val="00035277"/>
    <w:rsid w:val="000437A8"/>
    <w:rsid w:val="0004473F"/>
    <w:rsid w:val="00045B5F"/>
    <w:rsid w:val="00056547"/>
    <w:rsid w:val="00060168"/>
    <w:rsid w:val="00060861"/>
    <w:rsid w:val="00062C96"/>
    <w:rsid w:val="000635AE"/>
    <w:rsid w:val="000653BF"/>
    <w:rsid w:val="00065B4B"/>
    <w:rsid w:val="00066DF8"/>
    <w:rsid w:val="000750FE"/>
    <w:rsid w:val="0008546C"/>
    <w:rsid w:val="00086290"/>
    <w:rsid w:val="00086303"/>
    <w:rsid w:val="000967C2"/>
    <w:rsid w:val="000A48E5"/>
    <w:rsid w:val="000B049F"/>
    <w:rsid w:val="000B2716"/>
    <w:rsid w:val="000C0F82"/>
    <w:rsid w:val="000C1C88"/>
    <w:rsid w:val="000C3C66"/>
    <w:rsid w:val="000C6A46"/>
    <w:rsid w:val="000D2DC8"/>
    <w:rsid w:val="000D3D4C"/>
    <w:rsid w:val="000D3E93"/>
    <w:rsid w:val="000E05B6"/>
    <w:rsid w:val="000E528E"/>
    <w:rsid w:val="000E7F4D"/>
    <w:rsid w:val="000F2410"/>
    <w:rsid w:val="000F34B6"/>
    <w:rsid w:val="000F403E"/>
    <w:rsid w:val="000F4F59"/>
    <w:rsid w:val="000F5AF1"/>
    <w:rsid w:val="000F6517"/>
    <w:rsid w:val="000F76BA"/>
    <w:rsid w:val="00101743"/>
    <w:rsid w:val="0010412A"/>
    <w:rsid w:val="00105075"/>
    <w:rsid w:val="001055B0"/>
    <w:rsid w:val="0010740C"/>
    <w:rsid w:val="00111ED5"/>
    <w:rsid w:val="00113EBA"/>
    <w:rsid w:val="00114086"/>
    <w:rsid w:val="001168F4"/>
    <w:rsid w:val="00117231"/>
    <w:rsid w:val="001201DD"/>
    <w:rsid w:val="001210D0"/>
    <w:rsid w:val="00124D99"/>
    <w:rsid w:val="00131916"/>
    <w:rsid w:val="00135D9E"/>
    <w:rsid w:val="001419E7"/>
    <w:rsid w:val="00141F8C"/>
    <w:rsid w:val="00150A6D"/>
    <w:rsid w:val="00155354"/>
    <w:rsid w:val="00155C0D"/>
    <w:rsid w:val="001626A8"/>
    <w:rsid w:val="001629BB"/>
    <w:rsid w:val="001637F2"/>
    <w:rsid w:val="00165098"/>
    <w:rsid w:val="001702A7"/>
    <w:rsid w:val="0017090F"/>
    <w:rsid w:val="0017248B"/>
    <w:rsid w:val="0017328A"/>
    <w:rsid w:val="00175D28"/>
    <w:rsid w:val="0017691F"/>
    <w:rsid w:val="0018046C"/>
    <w:rsid w:val="001836A9"/>
    <w:rsid w:val="0018761C"/>
    <w:rsid w:val="00191492"/>
    <w:rsid w:val="00191632"/>
    <w:rsid w:val="001959B3"/>
    <w:rsid w:val="00196EFA"/>
    <w:rsid w:val="001970D4"/>
    <w:rsid w:val="001A03AE"/>
    <w:rsid w:val="001B029F"/>
    <w:rsid w:val="001B038A"/>
    <w:rsid w:val="001B15E9"/>
    <w:rsid w:val="001B4615"/>
    <w:rsid w:val="001B5EA6"/>
    <w:rsid w:val="001B7F29"/>
    <w:rsid w:val="001C2A7A"/>
    <w:rsid w:val="001C3775"/>
    <w:rsid w:val="001D208B"/>
    <w:rsid w:val="001D3624"/>
    <w:rsid w:val="001D3B86"/>
    <w:rsid w:val="001D4DD9"/>
    <w:rsid w:val="001E0003"/>
    <w:rsid w:val="001E0BEB"/>
    <w:rsid w:val="001E4AEB"/>
    <w:rsid w:val="001F031D"/>
    <w:rsid w:val="001F2245"/>
    <w:rsid w:val="001F49A0"/>
    <w:rsid w:val="00200E61"/>
    <w:rsid w:val="0020113E"/>
    <w:rsid w:val="00201FC5"/>
    <w:rsid w:val="00203EFE"/>
    <w:rsid w:val="002047FE"/>
    <w:rsid w:val="00206983"/>
    <w:rsid w:val="00210B5D"/>
    <w:rsid w:val="002115A3"/>
    <w:rsid w:val="002122C8"/>
    <w:rsid w:val="00221906"/>
    <w:rsid w:val="00221BC0"/>
    <w:rsid w:val="002224F9"/>
    <w:rsid w:val="00222567"/>
    <w:rsid w:val="00222E04"/>
    <w:rsid w:val="00236279"/>
    <w:rsid w:val="0023674D"/>
    <w:rsid w:val="00236B2A"/>
    <w:rsid w:val="002479B7"/>
    <w:rsid w:val="00251404"/>
    <w:rsid w:val="00252FAE"/>
    <w:rsid w:val="00256C72"/>
    <w:rsid w:val="00257E6F"/>
    <w:rsid w:val="00260D02"/>
    <w:rsid w:val="002645FA"/>
    <w:rsid w:val="00266B97"/>
    <w:rsid w:val="0026724F"/>
    <w:rsid w:val="00274133"/>
    <w:rsid w:val="002746F1"/>
    <w:rsid w:val="00276D6D"/>
    <w:rsid w:val="002838BF"/>
    <w:rsid w:val="00284504"/>
    <w:rsid w:val="002851DF"/>
    <w:rsid w:val="002855F0"/>
    <w:rsid w:val="00294054"/>
    <w:rsid w:val="002952F9"/>
    <w:rsid w:val="002A092A"/>
    <w:rsid w:val="002A44DA"/>
    <w:rsid w:val="002A5261"/>
    <w:rsid w:val="002A6794"/>
    <w:rsid w:val="002B1E79"/>
    <w:rsid w:val="002B57A1"/>
    <w:rsid w:val="002B5B4D"/>
    <w:rsid w:val="002B72F8"/>
    <w:rsid w:val="002B7F60"/>
    <w:rsid w:val="002C3882"/>
    <w:rsid w:val="002C4E84"/>
    <w:rsid w:val="002C7A52"/>
    <w:rsid w:val="002C7CFD"/>
    <w:rsid w:val="002D24FF"/>
    <w:rsid w:val="002D2F6C"/>
    <w:rsid w:val="002D45F9"/>
    <w:rsid w:val="002E0FDC"/>
    <w:rsid w:val="002E3AEF"/>
    <w:rsid w:val="002E4CB5"/>
    <w:rsid w:val="002F1172"/>
    <w:rsid w:val="00301F43"/>
    <w:rsid w:val="003035E7"/>
    <w:rsid w:val="00304FB4"/>
    <w:rsid w:val="003077F3"/>
    <w:rsid w:val="0031034A"/>
    <w:rsid w:val="00314813"/>
    <w:rsid w:val="003149F7"/>
    <w:rsid w:val="0031537A"/>
    <w:rsid w:val="00324150"/>
    <w:rsid w:val="0032482C"/>
    <w:rsid w:val="00335D58"/>
    <w:rsid w:val="00341F05"/>
    <w:rsid w:val="00341F74"/>
    <w:rsid w:val="0034381F"/>
    <w:rsid w:val="00346224"/>
    <w:rsid w:val="003517C3"/>
    <w:rsid w:val="003539BB"/>
    <w:rsid w:val="003550D1"/>
    <w:rsid w:val="003600EE"/>
    <w:rsid w:val="0036124A"/>
    <w:rsid w:val="003640F3"/>
    <w:rsid w:val="00365CC7"/>
    <w:rsid w:val="00367ACA"/>
    <w:rsid w:val="0037172E"/>
    <w:rsid w:val="0037529D"/>
    <w:rsid w:val="00375E2B"/>
    <w:rsid w:val="00383188"/>
    <w:rsid w:val="00384605"/>
    <w:rsid w:val="003915FD"/>
    <w:rsid w:val="00396777"/>
    <w:rsid w:val="00397EE9"/>
    <w:rsid w:val="003A12EE"/>
    <w:rsid w:val="003A578E"/>
    <w:rsid w:val="003B06DB"/>
    <w:rsid w:val="003B2F80"/>
    <w:rsid w:val="003B3F8A"/>
    <w:rsid w:val="003B44E7"/>
    <w:rsid w:val="003C61EF"/>
    <w:rsid w:val="003C7393"/>
    <w:rsid w:val="003C7AE2"/>
    <w:rsid w:val="003E0BCC"/>
    <w:rsid w:val="003E6B65"/>
    <w:rsid w:val="003F139F"/>
    <w:rsid w:val="003F6421"/>
    <w:rsid w:val="003F6DCE"/>
    <w:rsid w:val="00403B14"/>
    <w:rsid w:val="0040411B"/>
    <w:rsid w:val="00406ABF"/>
    <w:rsid w:val="004075D4"/>
    <w:rsid w:val="004123F3"/>
    <w:rsid w:val="00412D2E"/>
    <w:rsid w:val="004156F6"/>
    <w:rsid w:val="00422C46"/>
    <w:rsid w:val="0042436F"/>
    <w:rsid w:val="00424CCF"/>
    <w:rsid w:val="004254E0"/>
    <w:rsid w:val="00425D2B"/>
    <w:rsid w:val="00426E69"/>
    <w:rsid w:val="00430F81"/>
    <w:rsid w:val="00430FFB"/>
    <w:rsid w:val="004322FB"/>
    <w:rsid w:val="00441BA8"/>
    <w:rsid w:val="00441D77"/>
    <w:rsid w:val="0044775B"/>
    <w:rsid w:val="004516BB"/>
    <w:rsid w:val="0045274B"/>
    <w:rsid w:val="00452FC3"/>
    <w:rsid w:val="004545D3"/>
    <w:rsid w:val="004606BA"/>
    <w:rsid w:val="004625C5"/>
    <w:rsid w:val="00463249"/>
    <w:rsid w:val="004651AC"/>
    <w:rsid w:val="004657A6"/>
    <w:rsid w:val="00467BFD"/>
    <w:rsid w:val="00470656"/>
    <w:rsid w:val="00471C96"/>
    <w:rsid w:val="00472227"/>
    <w:rsid w:val="0047257D"/>
    <w:rsid w:val="00472B82"/>
    <w:rsid w:val="00474035"/>
    <w:rsid w:val="00484D2C"/>
    <w:rsid w:val="0048620C"/>
    <w:rsid w:val="0048633B"/>
    <w:rsid w:val="004914FF"/>
    <w:rsid w:val="00492835"/>
    <w:rsid w:val="004928C5"/>
    <w:rsid w:val="0049539B"/>
    <w:rsid w:val="00495B68"/>
    <w:rsid w:val="004A2804"/>
    <w:rsid w:val="004A4027"/>
    <w:rsid w:val="004A470C"/>
    <w:rsid w:val="004B2CDC"/>
    <w:rsid w:val="004B6929"/>
    <w:rsid w:val="004C2CD2"/>
    <w:rsid w:val="004C416D"/>
    <w:rsid w:val="004C6B82"/>
    <w:rsid w:val="004C6F84"/>
    <w:rsid w:val="004C7FCC"/>
    <w:rsid w:val="004D0F71"/>
    <w:rsid w:val="004D2616"/>
    <w:rsid w:val="004D4506"/>
    <w:rsid w:val="004D4DFC"/>
    <w:rsid w:val="004E2A97"/>
    <w:rsid w:val="004E4D0D"/>
    <w:rsid w:val="004E5AF1"/>
    <w:rsid w:val="004E6FD9"/>
    <w:rsid w:val="004F0A68"/>
    <w:rsid w:val="004F3852"/>
    <w:rsid w:val="004F5E40"/>
    <w:rsid w:val="004F6084"/>
    <w:rsid w:val="0050048E"/>
    <w:rsid w:val="00501320"/>
    <w:rsid w:val="005014D5"/>
    <w:rsid w:val="00501CAE"/>
    <w:rsid w:val="005020A9"/>
    <w:rsid w:val="00505C34"/>
    <w:rsid w:val="005067F9"/>
    <w:rsid w:val="00511CF9"/>
    <w:rsid w:val="00512AD2"/>
    <w:rsid w:val="00513CC3"/>
    <w:rsid w:val="00516DBE"/>
    <w:rsid w:val="00517A39"/>
    <w:rsid w:val="005226EE"/>
    <w:rsid w:val="005242DA"/>
    <w:rsid w:val="00525845"/>
    <w:rsid w:val="00525AC2"/>
    <w:rsid w:val="00525DB9"/>
    <w:rsid w:val="00526FAD"/>
    <w:rsid w:val="00532619"/>
    <w:rsid w:val="00533486"/>
    <w:rsid w:val="00536BAB"/>
    <w:rsid w:val="00540177"/>
    <w:rsid w:val="00540FCB"/>
    <w:rsid w:val="0054323F"/>
    <w:rsid w:val="00550C89"/>
    <w:rsid w:val="00551599"/>
    <w:rsid w:val="00553365"/>
    <w:rsid w:val="00554992"/>
    <w:rsid w:val="005551B5"/>
    <w:rsid w:val="00556D46"/>
    <w:rsid w:val="0056196B"/>
    <w:rsid w:val="005669E5"/>
    <w:rsid w:val="00566D56"/>
    <w:rsid w:val="005713B8"/>
    <w:rsid w:val="00573EF5"/>
    <w:rsid w:val="00576D68"/>
    <w:rsid w:val="00581A9B"/>
    <w:rsid w:val="00583904"/>
    <w:rsid w:val="005843D3"/>
    <w:rsid w:val="00591910"/>
    <w:rsid w:val="0059221D"/>
    <w:rsid w:val="00595424"/>
    <w:rsid w:val="005A2162"/>
    <w:rsid w:val="005B061D"/>
    <w:rsid w:val="005B17C3"/>
    <w:rsid w:val="005B1CFC"/>
    <w:rsid w:val="005B313D"/>
    <w:rsid w:val="005C2B4C"/>
    <w:rsid w:val="005C2EBE"/>
    <w:rsid w:val="005C39ED"/>
    <w:rsid w:val="005C4E34"/>
    <w:rsid w:val="005C569E"/>
    <w:rsid w:val="005D18A7"/>
    <w:rsid w:val="005D436A"/>
    <w:rsid w:val="005D54DF"/>
    <w:rsid w:val="005D6206"/>
    <w:rsid w:val="005D74D5"/>
    <w:rsid w:val="005D7CEB"/>
    <w:rsid w:val="005D7FA6"/>
    <w:rsid w:val="005E0703"/>
    <w:rsid w:val="005E101C"/>
    <w:rsid w:val="005E3A9E"/>
    <w:rsid w:val="005E3E88"/>
    <w:rsid w:val="005E5078"/>
    <w:rsid w:val="005F1FAA"/>
    <w:rsid w:val="005F6D27"/>
    <w:rsid w:val="00604090"/>
    <w:rsid w:val="00605B2C"/>
    <w:rsid w:val="00606635"/>
    <w:rsid w:val="00606F2D"/>
    <w:rsid w:val="0060700E"/>
    <w:rsid w:val="0061030A"/>
    <w:rsid w:val="00611352"/>
    <w:rsid w:val="00611BF2"/>
    <w:rsid w:val="006122F4"/>
    <w:rsid w:val="00612693"/>
    <w:rsid w:val="006152B5"/>
    <w:rsid w:val="00616A89"/>
    <w:rsid w:val="0061778F"/>
    <w:rsid w:val="00617F25"/>
    <w:rsid w:val="00621C95"/>
    <w:rsid w:val="00624178"/>
    <w:rsid w:val="00625FFE"/>
    <w:rsid w:val="00626B84"/>
    <w:rsid w:val="00631C0B"/>
    <w:rsid w:val="00633B4A"/>
    <w:rsid w:val="00644377"/>
    <w:rsid w:val="0064708C"/>
    <w:rsid w:val="006503E5"/>
    <w:rsid w:val="006523C5"/>
    <w:rsid w:val="00654D46"/>
    <w:rsid w:val="006571BC"/>
    <w:rsid w:val="00660748"/>
    <w:rsid w:val="00665176"/>
    <w:rsid w:val="00667930"/>
    <w:rsid w:val="00671E90"/>
    <w:rsid w:val="00672670"/>
    <w:rsid w:val="00674505"/>
    <w:rsid w:val="0067450E"/>
    <w:rsid w:val="006749D0"/>
    <w:rsid w:val="00675DD1"/>
    <w:rsid w:val="00680C31"/>
    <w:rsid w:val="00681730"/>
    <w:rsid w:val="00684691"/>
    <w:rsid w:val="006851B1"/>
    <w:rsid w:val="00686958"/>
    <w:rsid w:val="00686C2F"/>
    <w:rsid w:val="0068770C"/>
    <w:rsid w:val="0069520B"/>
    <w:rsid w:val="00696283"/>
    <w:rsid w:val="006A2CEE"/>
    <w:rsid w:val="006A3BCD"/>
    <w:rsid w:val="006A4E3C"/>
    <w:rsid w:val="006A59A5"/>
    <w:rsid w:val="006A5DE5"/>
    <w:rsid w:val="006A6F1B"/>
    <w:rsid w:val="006A7DAB"/>
    <w:rsid w:val="006B202C"/>
    <w:rsid w:val="006B654E"/>
    <w:rsid w:val="006C10AD"/>
    <w:rsid w:val="006C45CC"/>
    <w:rsid w:val="006C4F97"/>
    <w:rsid w:val="006D3234"/>
    <w:rsid w:val="006D5637"/>
    <w:rsid w:val="006D638D"/>
    <w:rsid w:val="006D6F62"/>
    <w:rsid w:val="006D72C1"/>
    <w:rsid w:val="006D739C"/>
    <w:rsid w:val="006E1178"/>
    <w:rsid w:val="006E16E3"/>
    <w:rsid w:val="006E18D2"/>
    <w:rsid w:val="006E6434"/>
    <w:rsid w:val="006E7968"/>
    <w:rsid w:val="006E7D81"/>
    <w:rsid w:val="006F04C9"/>
    <w:rsid w:val="006F23CE"/>
    <w:rsid w:val="006F27DA"/>
    <w:rsid w:val="006F2902"/>
    <w:rsid w:val="006F623A"/>
    <w:rsid w:val="006F6AA6"/>
    <w:rsid w:val="006F71DA"/>
    <w:rsid w:val="00700751"/>
    <w:rsid w:val="0070752A"/>
    <w:rsid w:val="0071205C"/>
    <w:rsid w:val="007129B3"/>
    <w:rsid w:val="007211F1"/>
    <w:rsid w:val="00722032"/>
    <w:rsid w:val="007246A8"/>
    <w:rsid w:val="00731F23"/>
    <w:rsid w:val="007328F6"/>
    <w:rsid w:val="00734503"/>
    <w:rsid w:val="00734EE4"/>
    <w:rsid w:val="0073638E"/>
    <w:rsid w:val="007453F2"/>
    <w:rsid w:val="00750D99"/>
    <w:rsid w:val="00751609"/>
    <w:rsid w:val="007538EB"/>
    <w:rsid w:val="00756CA5"/>
    <w:rsid w:val="00757F36"/>
    <w:rsid w:val="00767065"/>
    <w:rsid w:val="00767FBD"/>
    <w:rsid w:val="007701F9"/>
    <w:rsid w:val="007719F1"/>
    <w:rsid w:val="00773D7E"/>
    <w:rsid w:val="0077536C"/>
    <w:rsid w:val="00776843"/>
    <w:rsid w:val="00780741"/>
    <w:rsid w:val="00787316"/>
    <w:rsid w:val="00793B01"/>
    <w:rsid w:val="007A0D8E"/>
    <w:rsid w:val="007A40CF"/>
    <w:rsid w:val="007A4714"/>
    <w:rsid w:val="007A6278"/>
    <w:rsid w:val="007B0F0F"/>
    <w:rsid w:val="007B2750"/>
    <w:rsid w:val="007B2806"/>
    <w:rsid w:val="007B668F"/>
    <w:rsid w:val="007B72D0"/>
    <w:rsid w:val="007B7C50"/>
    <w:rsid w:val="007C0C3A"/>
    <w:rsid w:val="007C10C2"/>
    <w:rsid w:val="007C3967"/>
    <w:rsid w:val="007C4FAA"/>
    <w:rsid w:val="007D277E"/>
    <w:rsid w:val="007D28D7"/>
    <w:rsid w:val="007D3CDA"/>
    <w:rsid w:val="007E1A11"/>
    <w:rsid w:val="007E3379"/>
    <w:rsid w:val="007E7961"/>
    <w:rsid w:val="007E7F83"/>
    <w:rsid w:val="007F2B7A"/>
    <w:rsid w:val="00801AA0"/>
    <w:rsid w:val="00801BF5"/>
    <w:rsid w:val="0080411E"/>
    <w:rsid w:val="00806463"/>
    <w:rsid w:val="0080701E"/>
    <w:rsid w:val="008100AB"/>
    <w:rsid w:val="0081562F"/>
    <w:rsid w:val="0081700B"/>
    <w:rsid w:val="00817353"/>
    <w:rsid w:val="0082250E"/>
    <w:rsid w:val="00824670"/>
    <w:rsid w:val="00825A3D"/>
    <w:rsid w:val="00825B47"/>
    <w:rsid w:val="00842A28"/>
    <w:rsid w:val="00845805"/>
    <w:rsid w:val="00846E93"/>
    <w:rsid w:val="00853A85"/>
    <w:rsid w:val="008556AE"/>
    <w:rsid w:val="00861D18"/>
    <w:rsid w:val="00867A36"/>
    <w:rsid w:val="00874653"/>
    <w:rsid w:val="00874F3F"/>
    <w:rsid w:val="00875561"/>
    <w:rsid w:val="00877E76"/>
    <w:rsid w:val="0088727A"/>
    <w:rsid w:val="00890256"/>
    <w:rsid w:val="00893AD9"/>
    <w:rsid w:val="00894F99"/>
    <w:rsid w:val="008965C5"/>
    <w:rsid w:val="008B0817"/>
    <w:rsid w:val="008B19ED"/>
    <w:rsid w:val="008B1D0E"/>
    <w:rsid w:val="008B6B9B"/>
    <w:rsid w:val="008B7EFD"/>
    <w:rsid w:val="008C515E"/>
    <w:rsid w:val="008D0C90"/>
    <w:rsid w:val="008D24EE"/>
    <w:rsid w:val="008D374E"/>
    <w:rsid w:val="008D5382"/>
    <w:rsid w:val="008E1779"/>
    <w:rsid w:val="008E2ACE"/>
    <w:rsid w:val="008E4246"/>
    <w:rsid w:val="008E74EF"/>
    <w:rsid w:val="008F5145"/>
    <w:rsid w:val="00902F30"/>
    <w:rsid w:val="00911BC8"/>
    <w:rsid w:val="00913CDE"/>
    <w:rsid w:val="009226E6"/>
    <w:rsid w:val="00924BD8"/>
    <w:rsid w:val="00925739"/>
    <w:rsid w:val="00932143"/>
    <w:rsid w:val="00933DD7"/>
    <w:rsid w:val="00935B8A"/>
    <w:rsid w:val="00935FE9"/>
    <w:rsid w:val="00942885"/>
    <w:rsid w:val="009444AD"/>
    <w:rsid w:val="009457F0"/>
    <w:rsid w:val="00950B79"/>
    <w:rsid w:val="00952F43"/>
    <w:rsid w:val="0095422E"/>
    <w:rsid w:val="0095439A"/>
    <w:rsid w:val="00955EAD"/>
    <w:rsid w:val="009617C2"/>
    <w:rsid w:val="00961A3B"/>
    <w:rsid w:val="00961C97"/>
    <w:rsid w:val="00967391"/>
    <w:rsid w:val="00973343"/>
    <w:rsid w:val="00974B18"/>
    <w:rsid w:val="00975103"/>
    <w:rsid w:val="00975A18"/>
    <w:rsid w:val="0097754F"/>
    <w:rsid w:val="009809F9"/>
    <w:rsid w:val="00981125"/>
    <w:rsid w:val="009835FA"/>
    <w:rsid w:val="00983955"/>
    <w:rsid w:val="0099292D"/>
    <w:rsid w:val="00994D9D"/>
    <w:rsid w:val="00997791"/>
    <w:rsid w:val="00997F99"/>
    <w:rsid w:val="009A5637"/>
    <w:rsid w:val="009A5C9C"/>
    <w:rsid w:val="009A692D"/>
    <w:rsid w:val="009A69E6"/>
    <w:rsid w:val="009B112E"/>
    <w:rsid w:val="009B26CD"/>
    <w:rsid w:val="009B3C22"/>
    <w:rsid w:val="009C1DE1"/>
    <w:rsid w:val="009C4717"/>
    <w:rsid w:val="009C6224"/>
    <w:rsid w:val="009D205D"/>
    <w:rsid w:val="009D5FC5"/>
    <w:rsid w:val="009E21CE"/>
    <w:rsid w:val="009E2324"/>
    <w:rsid w:val="009E37B1"/>
    <w:rsid w:val="009E542B"/>
    <w:rsid w:val="009F18EC"/>
    <w:rsid w:val="009F4D79"/>
    <w:rsid w:val="009F53AE"/>
    <w:rsid w:val="00A0183B"/>
    <w:rsid w:val="00A01BA1"/>
    <w:rsid w:val="00A068B4"/>
    <w:rsid w:val="00A06BE2"/>
    <w:rsid w:val="00A12CE7"/>
    <w:rsid w:val="00A12DD4"/>
    <w:rsid w:val="00A13BC9"/>
    <w:rsid w:val="00A14881"/>
    <w:rsid w:val="00A1659C"/>
    <w:rsid w:val="00A20DD4"/>
    <w:rsid w:val="00A22134"/>
    <w:rsid w:val="00A232BB"/>
    <w:rsid w:val="00A23D48"/>
    <w:rsid w:val="00A27F00"/>
    <w:rsid w:val="00A3008F"/>
    <w:rsid w:val="00A31118"/>
    <w:rsid w:val="00A31B5C"/>
    <w:rsid w:val="00A324DC"/>
    <w:rsid w:val="00A325B5"/>
    <w:rsid w:val="00A32A2C"/>
    <w:rsid w:val="00A3574D"/>
    <w:rsid w:val="00A4158C"/>
    <w:rsid w:val="00A42ABC"/>
    <w:rsid w:val="00A4384D"/>
    <w:rsid w:val="00A46FA6"/>
    <w:rsid w:val="00A5127E"/>
    <w:rsid w:val="00A537E0"/>
    <w:rsid w:val="00A63755"/>
    <w:rsid w:val="00A6536C"/>
    <w:rsid w:val="00A7105F"/>
    <w:rsid w:val="00A77C96"/>
    <w:rsid w:val="00A80943"/>
    <w:rsid w:val="00A81874"/>
    <w:rsid w:val="00A84246"/>
    <w:rsid w:val="00A90E57"/>
    <w:rsid w:val="00A934C7"/>
    <w:rsid w:val="00A93C04"/>
    <w:rsid w:val="00A960EE"/>
    <w:rsid w:val="00A968E3"/>
    <w:rsid w:val="00A97680"/>
    <w:rsid w:val="00A9786F"/>
    <w:rsid w:val="00AA0A4A"/>
    <w:rsid w:val="00AA41D9"/>
    <w:rsid w:val="00AA42A4"/>
    <w:rsid w:val="00AA6C99"/>
    <w:rsid w:val="00AA78E8"/>
    <w:rsid w:val="00AB2D78"/>
    <w:rsid w:val="00AB44C5"/>
    <w:rsid w:val="00AB791A"/>
    <w:rsid w:val="00AC1A65"/>
    <w:rsid w:val="00AC374A"/>
    <w:rsid w:val="00AC5CD6"/>
    <w:rsid w:val="00AC63A0"/>
    <w:rsid w:val="00AD49CC"/>
    <w:rsid w:val="00AD67FD"/>
    <w:rsid w:val="00AD6DFB"/>
    <w:rsid w:val="00AE0883"/>
    <w:rsid w:val="00AE6F4D"/>
    <w:rsid w:val="00AE7F41"/>
    <w:rsid w:val="00AF28F4"/>
    <w:rsid w:val="00AF6B73"/>
    <w:rsid w:val="00B039F6"/>
    <w:rsid w:val="00B05C4E"/>
    <w:rsid w:val="00B06BBE"/>
    <w:rsid w:val="00B0737F"/>
    <w:rsid w:val="00B106B4"/>
    <w:rsid w:val="00B13F9B"/>
    <w:rsid w:val="00B20E5B"/>
    <w:rsid w:val="00B22715"/>
    <w:rsid w:val="00B249CC"/>
    <w:rsid w:val="00B26EC2"/>
    <w:rsid w:val="00B317CC"/>
    <w:rsid w:val="00B444D3"/>
    <w:rsid w:val="00B47B9F"/>
    <w:rsid w:val="00B47E7D"/>
    <w:rsid w:val="00B63628"/>
    <w:rsid w:val="00B71921"/>
    <w:rsid w:val="00B71CD5"/>
    <w:rsid w:val="00B72E85"/>
    <w:rsid w:val="00B74003"/>
    <w:rsid w:val="00B74794"/>
    <w:rsid w:val="00B74C6C"/>
    <w:rsid w:val="00B74EF2"/>
    <w:rsid w:val="00B80116"/>
    <w:rsid w:val="00B80821"/>
    <w:rsid w:val="00B80C4F"/>
    <w:rsid w:val="00B82047"/>
    <w:rsid w:val="00B8251D"/>
    <w:rsid w:val="00B82565"/>
    <w:rsid w:val="00B92F28"/>
    <w:rsid w:val="00B93CFA"/>
    <w:rsid w:val="00B95473"/>
    <w:rsid w:val="00B96609"/>
    <w:rsid w:val="00B966F2"/>
    <w:rsid w:val="00BB42ED"/>
    <w:rsid w:val="00BB6106"/>
    <w:rsid w:val="00BB6833"/>
    <w:rsid w:val="00BB6A9E"/>
    <w:rsid w:val="00BC08EA"/>
    <w:rsid w:val="00BC0EAA"/>
    <w:rsid w:val="00BD287D"/>
    <w:rsid w:val="00BE01F1"/>
    <w:rsid w:val="00BE3446"/>
    <w:rsid w:val="00BE4299"/>
    <w:rsid w:val="00BE6ABE"/>
    <w:rsid w:val="00BE7676"/>
    <w:rsid w:val="00BF0205"/>
    <w:rsid w:val="00BF0C6C"/>
    <w:rsid w:val="00BF467C"/>
    <w:rsid w:val="00BF57B5"/>
    <w:rsid w:val="00C00660"/>
    <w:rsid w:val="00C020C7"/>
    <w:rsid w:val="00C02E91"/>
    <w:rsid w:val="00C079EB"/>
    <w:rsid w:val="00C12F47"/>
    <w:rsid w:val="00C14D9B"/>
    <w:rsid w:val="00C16C3D"/>
    <w:rsid w:val="00C171F9"/>
    <w:rsid w:val="00C238C6"/>
    <w:rsid w:val="00C25B77"/>
    <w:rsid w:val="00C32287"/>
    <w:rsid w:val="00C32897"/>
    <w:rsid w:val="00C43B97"/>
    <w:rsid w:val="00C44AB6"/>
    <w:rsid w:val="00C44B2E"/>
    <w:rsid w:val="00C50B9D"/>
    <w:rsid w:val="00C567EE"/>
    <w:rsid w:val="00C62DAF"/>
    <w:rsid w:val="00C6410E"/>
    <w:rsid w:val="00C64B92"/>
    <w:rsid w:val="00C64D2B"/>
    <w:rsid w:val="00C6590F"/>
    <w:rsid w:val="00C6698D"/>
    <w:rsid w:val="00C67134"/>
    <w:rsid w:val="00C70121"/>
    <w:rsid w:val="00C7255E"/>
    <w:rsid w:val="00C82C07"/>
    <w:rsid w:val="00C83332"/>
    <w:rsid w:val="00C92D0C"/>
    <w:rsid w:val="00C95608"/>
    <w:rsid w:val="00CA3BAB"/>
    <w:rsid w:val="00CA3F6D"/>
    <w:rsid w:val="00CA45C4"/>
    <w:rsid w:val="00CB0280"/>
    <w:rsid w:val="00CB1AF9"/>
    <w:rsid w:val="00CB572D"/>
    <w:rsid w:val="00CC029C"/>
    <w:rsid w:val="00CC44DB"/>
    <w:rsid w:val="00CC4DD0"/>
    <w:rsid w:val="00CC50E6"/>
    <w:rsid w:val="00CD183E"/>
    <w:rsid w:val="00CD4CB9"/>
    <w:rsid w:val="00CD6F9C"/>
    <w:rsid w:val="00CE0395"/>
    <w:rsid w:val="00CE0D76"/>
    <w:rsid w:val="00CE43DD"/>
    <w:rsid w:val="00CE44CC"/>
    <w:rsid w:val="00CE4C58"/>
    <w:rsid w:val="00CE5E6C"/>
    <w:rsid w:val="00CF0DC7"/>
    <w:rsid w:val="00CF4EA6"/>
    <w:rsid w:val="00CF614A"/>
    <w:rsid w:val="00CF7FFD"/>
    <w:rsid w:val="00D00434"/>
    <w:rsid w:val="00D00E9F"/>
    <w:rsid w:val="00D02E6C"/>
    <w:rsid w:val="00D10048"/>
    <w:rsid w:val="00D1192F"/>
    <w:rsid w:val="00D1382B"/>
    <w:rsid w:val="00D224F8"/>
    <w:rsid w:val="00D231FD"/>
    <w:rsid w:val="00D23C94"/>
    <w:rsid w:val="00D26711"/>
    <w:rsid w:val="00D26BEF"/>
    <w:rsid w:val="00D34CF8"/>
    <w:rsid w:val="00D3525B"/>
    <w:rsid w:val="00D3571E"/>
    <w:rsid w:val="00D429A1"/>
    <w:rsid w:val="00D43FA9"/>
    <w:rsid w:val="00D46394"/>
    <w:rsid w:val="00D46F64"/>
    <w:rsid w:val="00D50E3D"/>
    <w:rsid w:val="00D606E6"/>
    <w:rsid w:val="00D6214B"/>
    <w:rsid w:val="00D62A0F"/>
    <w:rsid w:val="00D65BE4"/>
    <w:rsid w:val="00D77531"/>
    <w:rsid w:val="00D831F3"/>
    <w:rsid w:val="00D87D6F"/>
    <w:rsid w:val="00D9095C"/>
    <w:rsid w:val="00D913F8"/>
    <w:rsid w:val="00D9289C"/>
    <w:rsid w:val="00D93F17"/>
    <w:rsid w:val="00D9565B"/>
    <w:rsid w:val="00D959CF"/>
    <w:rsid w:val="00DA1A67"/>
    <w:rsid w:val="00DA440E"/>
    <w:rsid w:val="00DB0EC3"/>
    <w:rsid w:val="00DB1969"/>
    <w:rsid w:val="00DB1C5F"/>
    <w:rsid w:val="00DB3D21"/>
    <w:rsid w:val="00DB7B65"/>
    <w:rsid w:val="00DC346D"/>
    <w:rsid w:val="00DC3585"/>
    <w:rsid w:val="00DC6C2C"/>
    <w:rsid w:val="00DD1329"/>
    <w:rsid w:val="00DD5B2D"/>
    <w:rsid w:val="00DD6034"/>
    <w:rsid w:val="00DE1506"/>
    <w:rsid w:val="00DF0CCA"/>
    <w:rsid w:val="00DF2914"/>
    <w:rsid w:val="00DF3067"/>
    <w:rsid w:val="00DF37D2"/>
    <w:rsid w:val="00DF4824"/>
    <w:rsid w:val="00DF50E3"/>
    <w:rsid w:val="00E0217F"/>
    <w:rsid w:val="00E0252C"/>
    <w:rsid w:val="00E0267B"/>
    <w:rsid w:val="00E02EF5"/>
    <w:rsid w:val="00E06427"/>
    <w:rsid w:val="00E06F77"/>
    <w:rsid w:val="00E11078"/>
    <w:rsid w:val="00E124C4"/>
    <w:rsid w:val="00E126E0"/>
    <w:rsid w:val="00E140C9"/>
    <w:rsid w:val="00E17FDF"/>
    <w:rsid w:val="00E2483F"/>
    <w:rsid w:val="00E24D77"/>
    <w:rsid w:val="00E26036"/>
    <w:rsid w:val="00E27298"/>
    <w:rsid w:val="00E27614"/>
    <w:rsid w:val="00E276C6"/>
    <w:rsid w:val="00E2773F"/>
    <w:rsid w:val="00E32CA2"/>
    <w:rsid w:val="00E426D3"/>
    <w:rsid w:val="00E45DCF"/>
    <w:rsid w:val="00E46707"/>
    <w:rsid w:val="00E4695B"/>
    <w:rsid w:val="00E47445"/>
    <w:rsid w:val="00E50779"/>
    <w:rsid w:val="00E50A8A"/>
    <w:rsid w:val="00E5362E"/>
    <w:rsid w:val="00E56067"/>
    <w:rsid w:val="00E564D2"/>
    <w:rsid w:val="00E56DEB"/>
    <w:rsid w:val="00E60D35"/>
    <w:rsid w:val="00E6101C"/>
    <w:rsid w:val="00E67142"/>
    <w:rsid w:val="00E67749"/>
    <w:rsid w:val="00E7204E"/>
    <w:rsid w:val="00E73E71"/>
    <w:rsid w:val="00E8030C"/>
    <w:rsid w:val="00E8041D"/>
    <w:rsid w:val="00E84A3A"/>
    <w:rsid w:val="00E852CA"/>
    <w:rsid w:val="00E876C4"/>
    <w:rsid w:val="00E9404B"/>
    <w:rsid w:val="00E943DC"/>
    <w:rsid w:val="00EA29DE"/>
    <w:rsid w:val="00EA2B81"/>
    <w:rsid w:val="00EA5025"/>
    <w:rsid w:val="00EB702F"/>
    <w:rsid w:val="00EB7038"/>
    <w:rsid w:val="00EC5051"/>
    <w:rsid w:val="00EC5401"/>
    <w:rsid w:val="00EC680F"/>
    <w:rsid w:val="00EC6B58"/>
    <w:rsid w:val="00ED23FD"/>
    <w:rsid w:val="00ED36A8"/>
    <w:rsid w:val="00ED3E93"/>
    <w:rsid w:val="00ED46C7"/>
    <w:rsid w:val="00ED53FE"/>
    <w:rsid w:val="00EE13A9"/>
    <w:rsid w:val="00EE20BC"/>
    <w:rsid w:val="00EE6128"/>
    <w:rsid w:val="00EE7CE0"/>
    <w:rsid w:val="00EF26EF"/>
    <w:rsid w:val="00EF38B4"/>
    <w:rsid w:val="00EF6865"/>
    <w:rsid w:val="00F01489"/>
    <w:rsid w:val="00F0398B"/>
    <w:rsid w:val="00F07A2A"/>
    <w:rsid w:val="00F11266"/>
    <w:rsid w:val="00F11D9A"/>
    <w:rsid w:val="00F129E8"/>
    <w:rsid w:val="00F16652"/>
    <w:rsid w:val="00F20437"/>
    <w:rsid w:val="00F21F10"/>
    <w:rsid w:val="00F266D7"/>
    <w:rsid w:val="00F33DCE"/>
    <w:rsid w:val="00F34FCE"/>
    <w:rsid w:val="00F379F8"/>
    <w:rsid w:val="00F404E5"/>
    <w:rsid w:val="00F40E7E"/>
    <w:rsid w:val="00F42914"/>
    <w:rsid w:val="00F521AF"/>
    <w:rsid w:val="00F53151"/>
    <w:rsid w:val="00F577B9"/>
    <w:rsid w:val="00F61A10"/>
    <w:rsid w:val="00F6519A"/>
    <w:rsid w:val="00F80A6C"/>
    <w:rsid w:val="00F83056"/>
    <w:rsid w:val="00F83494"/>
    <w:rsid w:val="00F84DC8"/>
    <w:rsid w:val="00F96433"/>
    <w:rsid w:val="00FA0927"/>
    <w:rsid w:val="00FB20EC"/>
    <w:rsid w:val="00FB212D"/>
    <w:rsid w:val="00FB4938"/>
    <w:rsid w:val="00FC1A17"/>
    <w:rsid w:val="00FC489B"/>
    <w:rsid w:val="00FC519B"/>
    <w:rsid w:val="00FC65AC"/>
    <w:rsid w:val="00FC775A"/>
    <w:rsid w:val="00FD1DBA"/>
    <w:rsid w:val="00FD308D"/>
    <w:rsid w:val="00FD4C15"/>
    <w:rsid w:val="00FD5BD1"/>
    <w:rsid w:val="00FD61F8"/>
    <w:rsid w:val="00FE298C"/>
    <w:rsid w:val="00FE3A24"/>
    <w:rsid w:val="00FF2EAC"/>
    <w:rsid w:val="00FF2FDA"/>
    <w:rsid w:val="00FF621E"/>
    <w:rsid w:val="00FF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0d0ee,#b8e3f3,#9dc496,#e4ee81,#76ad6d,#d9e74f,#8093ba,#c8e980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/>
    <w:lsdException w:name="heading 1" w:locked="0" w:semiHidden="0" w:uiPriority="0" w:unhideWhenUsed="0" w:qFormat="1"/>
    <w:lsdException w:name="heading 2" w:locked="0" w:semiHidden="0" w:uiPriority="0" w:unhideWhenUsed="0" w:qFormat="1"/>
    <w:lsdException w:name="heading 3" w:locked="0" w:semiHidden="0" w:uiPriority="0" w:unhideWhenUsed="0"/>
    <w:lsdException w:name="heading 4" w:locked="0" w:semiHidden="0" w:uiPriority="0" w:unhideWhenUsed="0" w:qFormat="1"/>
    <w:lsdException w:name="heading 5" w:locked="0" w:semiHidden="0" w:uiPriority="0" w:unhideWhenUsed="0" w:qFormat="1"/>
    <w:lsdException w:name="heading 6" w:locked="0" w:uiPriority="9" w:qFormat="1"/>
    <w:lsdException w:name="heading 7" w:locked="0" w:semiHidden="0" w:uiPriority="2" w:qFormat="1"/>
    <w:lsdException w:name="heading 8" w:locked="0" w:semiHidden="0" w:uiPriority="2" w:qFormat="1"/>
    <w:lsdException w:name="heading 9" w:locked="0" w:semiHidden="0" w:uiPriority="2" w:qFormat="1"/>
    <w:lsdException w:name="toc 1" w:locked="0" w:uiPriority="39" w:qFormat="1"/>
    <w:lsdException w:name="toc 2" w:locked="0" w:semiHidden="0" w:uiPriority="39"/>
    <w:lsdException w:name="toc 3" w:locked="0" w:semiHidden="0" w:uiPriority="39"/>
    <w:lsdException w:name="toc 4" w:locked="0" w:semiHidden="0" w:uiPriority="39"/>
    <w:lsdException w:name="toc 5" w:locked="0" w:semiHidden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footnote text" w:locked="0"/>
    <w:lsdException w:name="header" w:locked="0" w:uiPriority="1"/>
    <w:lsdException w:name="footer" w:locked="0" w:qFormat="1"/>
    <w:lsdException w:name="caption" w:locked="0" w:uiPriority="35" w:qFormat="1"/>
    <w:lsdException w:name="table of figures" w:locked="0"/>
    <w:lsdException w:name="footnote reference" w:locked="0"/>
    <w:lsdException w:name="page number" w:locked="0" w:uiPriority="2"/>
    <w:lsdException w:name="endnote reference" w:locked="0"/>
    <w:lsdException w:name="endnote text" w:locked="0"/>
    <w:lsdException w:name="table of authorities" w:locked="0"/>
    <w:lsdException w:name="List" w:locked="0"/>
    <w:lsdException w:name="List Bullet" w:locked="0" w:uiPriority="2"/>
    <w:lsdException w:name="List Number" w:locked="0" w:unhideWhenUsed="0"/>
    <w:lsdException w:name="List 2" w:locked="0"/>
    <w:lsdException w:name="List 3" w:locked="0"/>
    <w:lsdException w:name="List 4" w:unhideWhenUsed="0"/>
    <w:lsdException w:name="List 5" w:unhideWhenUsed="0"/>
    <w:lsdException w:name="List Bullet 2" w:locked="0" w:uiPriority="2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Title" w:locked="0" w:semiHidden="0" w:uiPriority="0" w:unhideWhenUsed="0"/>
    <w:lsdException w:name="Default Paragraph Font" w:locked="0" w:uiPriority="1"/>
    <w:lsdException w:name="List Continue" w:locked="0"/>
    <w:lsdException w:name="Subtitle" w:locked="0" w:uiPriority="11" w:unhideWhenUsed="0"/>
    <w:lsdException w:name="Salutation" w:unhideWhenUsed="0"/>
    <w:lsdException w:name="Date" w:unhideWhenUsed="0"/>
    <w:lsdException w:name="Body Text First Indent" w:unhideWhenUsed="0"/>
    <w:lsdException w:name="Hyperlink" w:locked="0" w:uiPriority="0"/>
    <w:lsdException w:name="FollowedHyperlink" w:locked="0"/>
    <w:lsdException w:name="Strong" w:locked="0" w:semiHidden="0" w:uiPriority="22" w:unhideWhenUsed="0" w:qFormat="1"/>
    <w:lsdException w:name="Emphasis" w:locked="0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Outline List 1" w:locked="0"/>
    <w:lsdException w:name="Outline List 2" w:locked="0"/>
    <w:lsdException w:name="Table Grid" w:locked="0" w:semiHidden="0" w:uiPriority="0" w:unhideWhenUsed="0"/>
    <w:lsdException w:name="Placeholder Text" w:unhideWhenUsed="0"/>
    <w:lsdException w:name="No Spacing" w:locked="0" w:uiPriority="2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/>
    <w:lsdException w:name="Intense Quote" w:locked="0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/>
    <w:lsdException w:name="Intense Emphasis" w:locked="0" w:semiHidden="0" w:uiPriority="21" w:unhideWhenUsed="0"/>
    <w:lsdException w:name="Subtle Reference" w:locked="0" w:semiHidden="0" w:uiPriority="31" w:unhideWhenUsed="0"/>
    <w:lsdException w:name="Intense Reference" w:locked="0" w:semiHidden="0" w:uiPriority="32" w:unhideWhenUsed="0"/>
    <w:lsdException w:name="Book Title" w:locked="0" w:semiHidden="0" w:uiPriority="33" w:unhideWhenUsed="0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semiHidden/>
    <w:rsid w:val="00346224"/>
    <w:pPr>
      <w:spacing w:before="60"/>
    </w:pPr>
    <w:rPr>
      <w:rFonts w:ascii="Arial" w:hAnsi="Arial"/>
      <w:color w:val="000000"/>
    </w:rPr>
  </w:style>
  <w:style w:type="paragraph" w:styleId="Heading1">
    <w:name w:val="heading 1"/>
    <w:next w:val="Bodycopy"/>
    <w:link w:val="Heading1Char"/>
    <w:qFormat/>
    <w:rsid w:val="00EC6B58"/>
    <w:pPr>
      <w:keepNext/>
      <w:keepLines/>
      <w:pageBreakBefore/>
      <w:suppressAutoHyphens/>
      <w:spacing w:after="1440"/>
      <w:outlineLvl w:val="0"/>
    </w:pPr>
    <w:rPr>
      <w:rFonts w:ascii="Times New Roman" w:hAnsi="Times New Roman"/>
      <w:color w:val="002776" w:themeColor="text2"/>
      <w:kern w:val="32"/>
      <w:sz w:val="60"/>
      <w:szCs w:val="60"/>
    </w:rPr>
  </w:style>
  <w:style w:type="paragraph" w:styleId="Heading2">
    <w:name w:val="heading 2"/>
    <w:next w:val="Bodycopy"/>
    <w:link w:val="Heading2Char"/>
    <w:qFormat/>
    <w:rsid w:val="0008546C"/>
    <w:pPr>
      <w:keepNext/>
      <w:keepLines/>
      <w:spacing w:before="320" w:after="120"/>
      <w:outlineLvl w:val="1"/>
    </w:pPr>
    <w:rPr>
      <w:rFonts w:ascii="Arial" w:hAnsi="Arial"/>
      <w:b/>
      <w:color w:val="92D400" w:themeColor="accent2"/>
      <w:sz w:val="22"/>
      <w:szCs w:val="24"/>
    </w:rPr>
  </w:style>
  <w:style w:type="paragraph" w:styleId="Heading3">
    <w:name w:val="heading 3"/>
    <w:next w:val="Bodycopy"/>
    <w:link w:val="Heading3Char"/>
    <w:rsid w:val="0008546C"/>
    <w:pPr>
      <w:keepNext/>
      <w:keepLines/>
      <w:suppressAutoHyphens/>
      <w:spacing w:before="3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next w:val="Bodycopy"/>
    <w:link w:val="Heading4Char"/>
    <w:qFormat/>
    <w:rsid w:val="0008546C"/>
    <w:pPr>
      <w:keepNext/>
      <w:keepLines/>
      <w:suppressAutoHyphens/>
      <w:spacing w:before="320" w:after="120"/>
      <w:outlineLvl w:val="3"/>
    </w:pPr>
    <w:rPr>
      <w:rFonts w:ascii="Arial" w:hAnsi="Arial"/>
      <w:b/>
      <w:bCs/>
      <w:i/>
      <w:sz w:val="22"/>
      <w:szCs w:val="28"/>
    </w:rPr>
  </w:style>
  <w:style w:type="paragraph" w:styleId="Heading5">
    <w:name w:val="heading 5"/>
    <w:next w:val="Bodycopy"/>
    <w:link w:val="Heading5Char"/>
    <w:uiPriority w:val="2"/>
    <w:qFormat/>
    <w:rsid w:val="00681730"/>
    <w:pPr>
      <w:keepNext/>
      <w:keepLines/>
      <w:suppressAutoHyphens/>
      <w:spacing w:before="320" w:after="120"/>
      <w:outlineLvl w:val="4"/>
    </w:pPr>
    <w:rPr>
      <w:rFonts w:ascii="Arial" w:hAnsi="Arial"/>
      <w:i/>
      <w:sz w:val="22"/>
    </w:rPr>
  </w:style>
  <w:style w:type="paragraph" w:styleId="Heading6">
    <w:name w:val="heading 6"/>
    <w:next w:val="Bodycopy"/>
    <w:link w:val="Heading6Char"/>
    <w:uiPriority w:val="2"/>
    <w:qFormat/>
    <w:rsid w:val="00681730"/>
    <w:pPr>
      <w:keepNext/>
      <w:keepLines/>
      <w:suppressAutoHyphens/>
      <w:spacing w:before="320" w:after="120"/>
      <w:outlineLvl w:val="5"/>
    </w:pPr>
    <w:rPr>
      <w:rFonts w:ascii="Arial" w:eastAsia="Times New Roman" w:hAnsi="Arial"/>
      <w:b/>
      <w:bCs/>
      <w:color w:val="000000"/>
      <w:szCs w:val="22"/>
    </w:rPr>
  </w:style>
  <w:style w:type="paragraph" w:styleId="Heading7">
    <w:name w:val="heading 7"/>
    <w:next w:val="Bodycopy"/>
    <w:link w:val="Heading7Char"/>
    <w:uiPriority w:val="2"/>
    <w:qFormat/>
    <w:rsid w:val="00681730"/>
    <w:pPr>
      <w:keepNext/>
      <w:keepLines/>
      <w:suppressAutoHyphens/>
      <w:spacing w:before="320" w:after="120"/>
      <w:outlineLvl w:val="6"/>
    </w:pPr>
    <w:rPr>
      <w:rFonts w:ascii="Arial" w:eastAsiaTheme="majorEastAsia" w:hAnsi="Arial" w:cstheme="majorBidi"/>
      <w:b/>
      <w:i/>
      <w:iCs/>
    </w:rPr>
  </w:style>
  <w:style w:type="paragraph" w:styleId="Heading8">
    <w:name w:val="heading 8"/>
    <w:next w:val="Bodycopy"/>
    <w:link w:val="Heading8Char"/>
    <w:uiPriority w:val="2"/>
    <w:qFormat/>
    <w:rsid w:val="00681730"/>
    <w:pPr>
      <w:keepNext/>
      <w:keepLines/>
      <w:suppressAutoHyphens/>
      <w:spacing w:before="320" w:after="120"/>
      <w:outlineLvl w:val="7"/>
    </w:pPr>
    <w:rPr>
      <w:rFonts w:ascii="Arial" w:eastAsiaTheme="majorEastAsia" w:hAnsi="Arial" w:cstheme="majorBidi"/>
      <w:i/>
    </w:rPr>
  </w:style>
  <w:style w:type="paragraph" w:styleId="Heading9">
    <w:name w:val="heading 9"/>
    <w:next w:val="Bodycopy"/>
    <w:link w:val="Heading9Char"/>
    <w:uiPriority w:val="2"/>
    <w:qFormat/>
    <w:rsid w:val="00681730"/>
    <w:pPr>
      <w:keepNext/>
      <w:keepLines/>
      <w:suppressAutoHyphens/>
      <w:spacing w:before="320" w:after="120"/>
      <w:outlineLvl w:val="8"/>
    </w:pPr>
    <w:rPr>
      <w:rFonts w:ascii="Arial" w:eastAsiaTheme="majorEastAsia" w:hAnsi="Arial" w:cstheme="majorBidi"/>
      <w:b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6B58"/>
    <w:rPr>
      <w:rFonts w:ascii="Times New Roman" w:hAnsi="Times New Roman"/>
      <w:color w:val="002776" w:themeColor="text2"/>
      <w:kern w:val="32"/>
      <w:sz w:val="60"/>
      <w:szCs w:val="60"/>
    </w:rPr>
  </w:style>
  <w:style w:type="character" w:customStyle="1" w:styleId="Heading2Char">
    <w:name w:val="Heading 2 Char"/>
    <w:basedOn w:val="DefaultParagraphFont"/>
    <w:link w:val="Heading2"/>
    <w:rsid w:val="0008546C"/>
    <w:rPr>
      <w:rFonts w:ascii="Arial" w:hAnsi="Arial"/>
      <w:b/>
      <w:color w:val="92D400" w:themeColor="accent2"/>
      <w:sz w:val="22"/>
      <w:szCs w:val="24"/>
    </w:rPr>
  </w:style>
  <w:style w:type="character" w:customStyle="1" w:styleId="CaptionbodyChar">
    <w:name w:val="Caption body Char"/>
    <w:basedOn w:val="DefaultParagraphFont"/>
    <w:link w:val="Captionbody"/>
    <w:rsid w:val="004322FB"/>
    <w:rPr>
      <w:rFonts w:ascii="Arial" w:hAnsi="Arial"/>
      <w:color w:val="000000"/>
      <w:sz w:val="18"/>
    </w:rPr>
  </w:style>
  <w:style w:type="paragraph" w:customStyle="1" w:styleId="Captionbody">
    <w:name w:val="Caption body"/>
    <w:next w:val="Bodycopy"/>
    <w:link w:val="CaptionbodyChar"/>
    <w:qFormat/>
    <w:rsid w:val="006F04C9"/>
    <w:pPr>
      <w:keepNext/>
      <w:keepLines/>
      <w:suppressAutoHyphens/>
      <w:spacing w:after="80"/>
    </w:pPr>
    <w:rPr>
      <w:rFonts w:ascii="Arial" w:hAnsi="Arial"/>
      <w:color w:val="000000"/>
      <w:sz w:val="18"/>
    </w:rPr>
  </w:style>
  <w:style w:type="character" w:styleId="Hyperlink">
    <w:name w:val="Hyperlink"/>
    <w:basedOn w:val="DefaultParagraphFont"/>
    <w:rsid w:val="006E1178"/>
    <w:rPr>
      <w:b/>
      <w:color w:val="002776" w:themeColor="text2"/>
      <w:u w:val="none"/>
    </w:rPr>
  </w:style>
  <w:style w:type="paragraph" w:styleId="Footer">
    <w:name w:val="footer"/>
    <w:link w:val="FooterChar"/>
    <w:uiPriority w:val="99"/>
    <w:qFormat/>
    <w:rsid w:val="0017248B"/>
    <w:pPr>
      <w:spacing w:before="240"/>
    </w:pPr>
    <w:rPr>
      <w:rFonts w:ascii="Arial" w:hAnsi="Arial" w:cs="Arial"/>
      <w:color w:val="000000"/>
      <w:sz w:val="16"/>
    </w:rPr>
  </w:style>
  <w:style w:type="character" w:styleId="PageNumber">
    <w:name w:val="page number"/>
    <w:uiPriority w:val="2"/>
    <w:rsid w:val="00EB7038"/>
    <w:rPr>
      <w:rFonts w:cs="Arial"/>
      <w:lang w:val="en-US"/>
    </w:rPr>
  </w:style>
  <w:style w:type="paragraph" w:customStyle="1" w:styleId="Tablegreenheader">
    <w:name w:val="Table green header"/>
    <w:basedOn w:val="Tableentry"/>
    <w:next w:val="Tableentry"/>
    <w:uiPriority w:val="2"/>
    <w:qFormat/>
    <w:rsid w:val="00994D9D"/>
    <w:pPr>
      <w:keepNext/>
      <w:keepLines/>
      <w:spacing w:before="200" w:after="80"/>
    </w:pPr>
    <w:rPr>
      <w:b/>
      <w:color w:val="92D400" w:themeColor="accent2"/>
      <w:sz w:val="20"/>
    </w:rPr>
  </w:style>
  <w:style w:type="paragraph" w:styleId="Caption">
    <w:name w:val="caption"/>
    <w:basedOn w:val="Normal"/>
    <w:next w:val="Normal"/>
    <w:qFormat/>
    <w:rsid w:val="006D72C1"/>
    <w:pPr>
      <w:spacing w:before="0" w:after="200"/>
    </w:pPr>
    <w:rPr>
      <w:b/>
      <w:bCs/>
      <w:color w:val="auto"/>
      <w:sz w:val="18"/>
      <w:szCs w:val="18"/>
    </w:rPr>
  </w:style>
  <w:style w:type="paragraph" w:customStyle="1" w:styleId="Tableentry">
    <w:name w:val="Table entry"/>
    <w:qFormat/>
    <w:rsid w:val="0001446B"/>
    <w:pPr>
      <w:suppressAutoHyphens/>
      <w:spacing w:before="60" w:after="60"/>
    </w:pPr>
    <w:rPr>
      <w:rFonts w:ascii="Arial" w:hAnsi="Arial"/>
      <w:color w:val="000000"/>
      <w:sz w:val="16"/>
      <w:szCs w:val="24"/>
    </w:rPr>
  </w:style>
  <w:style w:type="paragraph" w:customStyle="1" w:styleId="Tablebullet1">
    <w:name w:val="Table bullet 1"/>
    <w:basedOn w:val="Tableentry"/>
    <w:qFormat/>
    <w:rsid w:val="004545D3"/>
    <w:pPr>
      <w:numPr>
        <w:numId w:val="11"/>
      </w:numPr>
    </w:pPr>
  </w:style>
  <w:style w:type="paragraph" w:customStyle="1" w:styleId="Bulletlevel1">
    <w:name w:val="Bullet level 1"/>
    <w:basedOn w:val="Bodycopy"/>
    <w:link w:val="Bulletlevel1Char"/>
    <w:qFormat/>
    <w:rsid w:val="006B654E"/>
    <w:pPr>
      <w:keepLines/>
      <w:numPr>
        <w:numId w:val="5"/>
      </w:numPr>
      <w:spacing w:after="120"/>
    </w:pPr>
  </w:style>
  <w:style w:type="character" w:customStyle="1" w:styleId="Bulletlevel1Char">
    <w:name w:val="Bullet level 1 Char"/>
    <w:basedOn w:val="DefaultParagraphFont"/>
    <w:link w:val="Bulletlevel1"/>
    <w:rsid w:val="006B654E"/>
    <w:rPr>
      <w:rFonts w:ascii="Arial" w:hAnsi="Arial"/>
      <w:color w:val="000000"/>
      <w:sz w:val="19"/>
    </w:rPr>
  </w:style>
  <w:style w:type="paragraph" w:customStyle="1" w:styleId="Tablebullet2">
    <w:name w:val="Table bullet 2"/>
    <w:basedOn w:val="Bulletlevel2"/>
    <w:qFormat/>
    <w:rsid w:val="004545D3"/>
    <w:pPr>
      <w:numPr>
        <w:numId w:val="12"/>
      </w:numPr>
      <w:spacing w:after="60" w:line="240" w:lineRule="auto"/>
    </w:pPr>
    <w:rPr>
      <w:sz w:val="16"/>
    </w:rPr>
  </w:style>
  <w:style w:type="paragraph" w:customStyle="1" w:styleId="Bulletlevel2">
    <w:name w:val="Bullet level 2"/>
    <w:basedOn w:val="Bodycopy"/>
    <w:link w:val="Bulletlevel2Char"/>
    <w:qFormat/>
    <w:rsid w:val="00C64B92"/>
    <w:pPr>
      <w:keepLines/>
      <w:numPr>
        <w:ilvl w:val="1"/>
        <w:numId w:val="4"/>
      </w:numPr>
      <w:spacing w:after="120"/>
    </w:pPr>
    <w:rPr>
      <w:lang w:eastAsia="zh-TW"/>
    </w:rPr>
  </w:style>
  <w:style w:type="character" w:customStyle="1" w:styleId="Bulletlevel2Char">
    <w:name w:val="Bullet level 2 Char"/>
    <w:basedOn w:val="Bulletlevel1Char"/>
    <w:link w:val="Bulletlevel2"/>
    <w:rsid w:val="00C64B92"/>
    <w:rPr>
      <w:rFonts w:ascii="Arial" w:hAnsi="Arial"/>
      <w:color w:val="000000"/>
      <w:sz w:val="19"/>
      <w:lang w:eastAsia="zh-TW"/>
    </w:rPr>
  </w:style>
  <w:style w:type="paragraph" w:customStyle="1" w:styleId="TablePersonInfo">
    <w:name w:val="Table Person Info"/>
    <w:basedOn w:val="Tableentry"/>
    <w:uiPriority w:val="2"/>
    <w:qFormat/>
    <w:rsid w:val="00874F3F"/>
    <w:pPr>
      <w:ind w:left="851" w:hanging="851"/>
    </w:pPr>
    <w:rPr>
      <w:szCs w:val="16"/>
    </w:rPr>
  </w:style>
  <w:style w:type="paragraph" w:customStyle="1" w:styleId="Bodycopy">
    <w:name w:val="Body copy"/>
    <w:link w:val="BodycopyChar"/>
    <w:qFormat/>
    <w:rsid w:val="00513CC3"/>
    <w:pPr>
      <w:suppressAutoHyphens/>
      <w:spacing w:after="240" w:line="240" w:lineRule="exact"/>
    </w:pPr>
    <w:rPr>
      <w:rFonts w:ascii="Arial" w:hAnsi="Arial"/>
      <w:color w:val="000000"/>
      <w:sz w:val="19"/>
    </w:rPr>
  </w:style>
  <w:style w:type="character" w:customStyle="1" w:styleId="BodycopyChar">
    <w:name w:val="Body copy Char"/>
    <w:basedOn w:val="DefaultParagraphFont"/>
    <w:link w:val="Bodycopy"/>
    <w:rsid w:val="00513CC3"/>
    <w:rPr>
      <w:rFonts w:ascii="Arial" w:hAnsi="Arial"/>
      <w:color w:val="000000"/>
      <w:sz w:val="19"/>
    </w:rPr>
  </w:style>
  <w:style w:type="table" w:styleId="TableGrid">
    <w:name w:val="Table Grid"/>
    <w:basedOn w:val="TableNormal"/>
    <w:rsid w:val="0038683A"/>
    <w:pPr>
      <w:spacing w:before="120" w:line="260" w:lineRule="exact"/>
      <w:ind w:left="567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Source">
    <w:name w:val="Caption Source"/>
    <w:qFormat/>
    <w:rsid w:val="00367ACA"/>
    <w:pPr>
      <w:spacing w:line="180" w:lineRule="atLeast"/>
    </w:pPr>
    <w:rPr>
      <w:rFonts w:ascii="Arial" w:hAnsi="Arial"/>
      <w:color w:val="000000"/>
      <w:sz w:val="14"/>
    </w:rPr>
  </w:style>
  <w:style w:type="paragraph" w:customStyle="1" w:styleId="Pulloutquote">
    <w:name w:val="Pullout quote"/>
    <w:next w:val="Pulloutquotesubheading1"/>
    <w:qFormat/>
    <w:rsid w:val="00C44B2E"/>
    <w:pPr>
      <w:keepLines/>
      <w:framePr w:w="4075" w:hSpace="144" w:wrap="around" w:vAnchor="text" w:hAnchor="margin" w:y="1"/>
      <w:pBdr>
        <w:top w:val="single" w:sz="4" w:space="8" w:color="00A1DE"/>
      </w:pBdr>
      <w:suppressAutoHyphens/>
      <w:spacing w:after="200" w:line="240" w:lineRule="atLeast"/>
    </w:pPr>
    <w:rPr>
      <w:rFonts w:ascii="Times New Roman" w:hAnsi="Times New Roman"/>
      <w:color w:val="00A1DE" w:themeColor="accent3"/>
      <w:sz w:val="32"/>
    </w:rPr>
  </w:style>
  <w:style w:type="paragraph" w:customStyle="1" w:styleId="Captionheading">
    <w:name w:val="Caption heading"/>
    <w:basedOn w:val="Captionbody"/>
    <w:next w:val="Captionbody"/>
    <w:qFormat/>
    <w:rsid w:val="00FD61F8"/>
    <w:rPr>
      <w:b/>
    </w:rPr>
  </w:style>
  <w:style w:type="paragraph" w:customStyle="1" w:styleId="Tablecolumnheader">
    <w:name w:val="Table column header"/>
    <w:basedOn w:val="Tableentry"/>
    <w:next w:val="Tableentry"/>
    <w:qFormat/>
    <w:rsid w:val="00DF4824"/>
    <w:pPr>
      <w:keepNext/>
      <w:keepLines/>
    </w:pPr>
    <w:rPr>
      <w:b/>
      <w:color w:val="FFFFFF" w:themeColor="background1"/>
      <w:sz w:val="18"/>
    </w:rPr>
  </w:style>
  <w:style w:type="character" w:styleId="FollowedHyperlink">
    <w:name w:val="FollowedHyperlink"/>
    <w:basedOn w:val="DefaultParagraphFont"/>
    <w:uiPriority w:val="99"/>
    <w:rsid w:val="006E1178"/>
    <w:rPr>
      <w:b/>
      <w:color w:val="002776" w:themeColor="text2"/>
      <w:u w:val="none"/>
    </w:rPr>
  </w:style>
  <w:style w:type="character" w:styleId="FootnoteReference">
    <w:name w:val="footnote reference"/>
    <w:basedOn w:val="DefaultParagraphFont"/>
    <w:uiPriority w:val="99"/>
    <w:rsid w:val="006E1178"/>
    <w:rPr>
      <w:rFonts w:ascii="Arial" w:hAnsi="Arial"/>
      <w:vertAlign w:val="superscript"/>
    </w:rPr>
  </w:style>
  <w:style w:type="paragraph" w:customStyle="1" w:styleId="Legalcopy">
    <w:name w:val="Legal copy"/>
    <w:uiPriority w:val="2"/>
    <w:qFormat/>
    <w:rsid w:val="005D18A7"/>
    <w:pPr>
      <w:keepNext/>
      <w:suppressAutoHyphens/>
      <w:spacing w:line="180" w:lineRule="exact"/>
      <w:ind w:right="1973"/>
    </w:pPr>
    <w:rPr>
      <w:rFonts w:ascii="Arial" w:hAnsi="Arial"/>
      <w:color w:val="000000"/>
      <w:sz w:val="14"/>
      <w:szCs w:val="14"/>
      <w:lang w:bidi="en-US"/>
    </w:rPr>
  </w:style>
  <w:style w:type="paragraph" w:styleId="FootnoteText">
    <w:name w:val="footnote text"/>
    <w:basedOn w:val="Bodycopy"/>
    <w:link w:val="FootnoteTextChar"/>
    <w:uiPriority w:val="99"/>
    <w:rsid w:val="002B5B4D"/>
    <w:pPr>
      <w:keepLines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B5B4D"/>
    <w:rPr>
      <w:rFonts w:ascii="Arial" w:hAnsi="Arial"/>
      <w:color w:val="00000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7248B"/>
    <w:rPr>
      <w:rFonts w:ascii="Arial" w:hAnsi="Arial" w:cs="Arial"/>
      <w:color w:val="000000"/>
      <w:sz w:val="16"/>
    </w:rPr>
  </w:style>
  <w:style w:type="character" w:customStyle="1" w:styleId="Heading6Char">
    <w:name w:val="Heading 6 Char"/>
    <w:basedOn w:val="DefaultParagraphFont"/>
    <w:link w:val="Heading6"/>
    <w:uiPriority w:val="2"/>
    <w:rsid w:val="00681730"/>
    <w:rPr>
      <w:rFonts w:ascii="Arial" w:eastAsia="Times New Roman" w:hAnsi="Arial"/>
      <w:b/>
      <w:bCs/>
      <w:color w:val="000000"/>
      <w:szCs w:val="22"/>
    </w:rPr>
  </w:style>
  <w:style w:type="paragraph" w:styleId="Revision">
    <w:name w:val="Revision"/>
    <w:hidden/>
    <w:uiPriority w:val="99"/>
    <w:semiHidden/>
    <w:rsid w:val="00EC5401"/>
    <w:rPr>
      <w:rFonts w:ascii="Arial" w:hAnsi="Arial"/>
      <w:color w:val="000000"/>
      <w:lang w:val="en-GB"/>
    </w:rPr>
  </w:style>
  <w:style w:type="paragraph" w:customStyle="1" w:styleId="Pulloutquotesubheading1">
    <w:name w:val="Pullout quote subheading 1"/>
    <w:basedOn w:val="Pulloutquote"/>
    <w:next w:val="Pulloutquotesubheading2"/>
    <w:uiPriority w:val="2"/>
    <w:qFormat/>
    <w:rsid w:val="00C64B92"/>
    <w:pPr>
      <w:framePr w:wrap="around"/>
      <w:pBdr>
        <w:top w:val="none" w:sz="0" w:space="0" w:color="auto"/>
      </w:pBdr>
      <w:spacing w:after="80" w:line="200" w:lineRule="exact"/>
    </w:pPr>
    <w:rPr>
      <w:rFonts w:ascii="Arial Bold" w:hAnsi="Arial Bold"/>
      <w:b/>
      <w:color w:val="auto"/>
      <w:sz w:val="18"/>
    </w:rPr>
  </w:style>
  <w:style w:type="paragraph" w:customStyle="1" w:styleId="Pulloutquotesubheading2">
    <w:name w:val="Pullout quote subheading 2"/>
    <w:basedOn w:val="Pulloutquotesubheading1"/>
    <w:uiPriority w:val="2"/>
    <w:qFormat/>
    <w:rsid w:val="004D4506"/>
    <w:pPr>
      <w:framePr w:wrap="around"/>
      <w:spacing w:after="0" w:line="180" w:lineRule="exact"/>
    </w:pPr>
    <w:rPr>
      <w:sz w:val="14"/>
    </w:rPr>
  </w:style>
  <w:style w:type="table" w:customStyle="1" w:styleId="Table">
    <w:name w:val="Table"/>
    <w:basedOn w:val="TableNormal"/>
    <w:uiPriority w:val="99"/>
    <w:rsid w:val="00E124C4"/>
    <w:rPr>
      <w:rFonts w:ascii="Arial" w:hAnsi="Aria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rsid w:val="0008546C"/>
    <w:rPr>
      <w:rFonts w:ascii="Arial" w:hAnsi="Arial"/>
      <w:b/>
      <w:sz w:val="22"/>
    </w:rPr>
  </w:style>
  <w:style w:type="character" w:customStyle="1" w:styleId="Heading4Char">
    <w:name w:val="Heading 4 Char"/>
    <w:basedOn w:val="DefaultParagraphFont"/>
    <w:link w:val="Heading4"/>
    <w:rsid w:val="0008546C"/>
    <w:rPr>
      <w:rFonts w:ascii="Arial" w:hAnsi="Arial"/>
      <w:b/>
      <w:bCs/>
      <w:i/>
      <w:sz w:val="22"/>
      <w:szCs w:val="28"/>
    </w:rPr>
  </w:style>
  <w:style w:type="character" w:customStyle="1" w:styleId="Heading5Char">
    <w:name w:val="Heading 5 Char"/>
    <w:basedOn w:val="DefaultParagraphFont"/>
    <w:link w:val="Heading5"/>
    <w:uiPriority w:val="2"/>
    <w:rsid w:val="00681730"/>
    <w:rPr>
      <w:rFonts w:ascii="Arial" w:hAnsi="Arial"/>
      <w:i/>
      <w:sz w:val="22"/>
    </w:rPr>
  </w:style>
  <w:style w:type="paragraph" w:customStyle="1" w:styleId="Bulletlevel3">
    <w:name w:val="Bullet level 3"/>
    <w:basedOn w:val="Bodycopy"/>
    <w:qFormat/>
    <w:rsid w:val="009B3C22"/>
    <w:pPr>
      <w:numPr>
        <w:ilvl w:val="2"/>
        <w:numId w:val="8"/>
      </w:num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locked/>
    <w:rsid w:val="0008546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46C"/>
    <w:rPr>
      <w:rFonts w:ascii="Tahoma" w:hAnsi="Tahoma" w:cs="Tahoma"/>
      <w:color w:val="00000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2"/>
    <w:rsid w:val="00681730"/>
    <w:rPr>
      <w:rFonts w:ascii="Arial" w:eastAsiaTheme="majorEastAsia" w:hAnsi="Arial" w:cstheme="majorBidi"/>
      <w:b/>
      <w:i/>
      <w:iCs/>
    </w:rPr>
  </w:style>
  <w:style w:type="character" w:customStyle="1" w:styleId="Heading8Char">
    <w:name w:val="Heading 8 Char"/>
    <w:basedOn w:val="DefaultParagraphFont"/>
    <w:link w:val="Heading8"/>
    <w:uiPriority w:val="2"/>
    <w:rsid w:val="00681730"/>
    <w:rPr>
      <w:rFonts w:ascii="Arial" w:eastAsiaTheme="majorEastAsia" w:hAnsi="Arial" w:cstheme="majorBidi"/>
      <w:i/>
    </w:rPr>
  </w:style>
  <w:style w:type="character" w:customStyle="1" w:styleId="Heading9Char">
    <w:name w:val="Heading 9 Char"/>
    <w:basedOn w:val="DefaultParagraphFont"/>
    <w:link w:val="Heading9"/>
    <w:uiPriority w:val="2"/>
    <w:rsid w:val="00681730"/>
    <w:rPr>
      <w:rFonts w:ascii="Arial" w:eastAsiaTheme="majorEastAsia" w:hAnsi="Arial" w:cstheme="majorBidi"/>
      <w:b/>
      <w:iCs/>
      <w:sz w:val="18"/>
    </w:rPr>
  </w:style>
  <w:style w:type="paragraph" w:customStyle="1" w:styleId="Oddfooter">
    <w:name w:val="Odd footer"/>
    <w:basedOn w:val="Footer"/>
    <w:semiHidden/>
    <w:rsid w:val="00E7204E"/>
    <w:rPr>
      <w:b/>
    </w:rPr>
  </w:style>
  <w:style w:type="paragraph" w:customStyle="1" w:styleId="Bulletlevel1-end">
    <w:name w:val="Bullet level 1 - end"/>
    <w:basedOn w:val="Bulletlevel1"/>
    <w:rsid w:val="008B7EFD"/>
    <w:pPr>
      <w:spacing w:after="240"/>
    </w:pPr>
  </w:style>
  <w:style w:type="paragraph" w:customStyle="1" w:styleId="Bulletlevel2-end">
    <w:name w:val="Bullet level 2 - end"/>
    <w:basedOn w:val="Bulletlevel2"/>
    <w:rsid w:val="008B7EFD"/>
    <w:pPr>
      <w:spacing w:after="240"/>
    </w:pPr>
    <w:rPr>
      <w:rFonts w:cs="Arial"/>
    </w:rPr>
  </w:style>
  <w:style w:type="paragraph" w:customStyle="1" w:styleId="Bulletlevel3-end">
    <w:name w:val="Bullet level 3 - end"/>
    <w:basedOn w:val="Bulletlevel3"/>
    <w:rsid w:val="0044775B"/>
    <w:pPr>
      <w:spacing w:after="240"/>
    </w:pPr>
  </w:style>
  <w:style w:type="paragraph" w:customStyle="1" w:styleId="Bulletlevel4">
    <w:name w:val="Bullet level 4"/>
    <w:basedOn w:val="Bodycopy"/>
    <w:qFormat/>
    <w:rsid w:val="006F623A"/>
    <w:pPr>
      <w:numPr>
        <w:ilvl w:val="3"/>
        <w:numId w:val="8"/>
      </w:numPr>
      <w:spacing w:after="120"/>
    </w:pPr>
  </w:style>
  <w:style w:type="paragraph" w:customStyle="1" w:styleId="Bulletlevel5">
    <w:name w:val="Bullet level 5"/>
    <w:basedOn w:val="Bodycopy"/>
    <w:rsid w:val="006F623A"/>
    <w:pPr>
      <w:numPr>
        <w:ilvl w:val="4"/>
        <w:numId w:val="8"/>
      </w:numPr>
      <w:spacing w:after="120"/>
    </w:pPr>
  </w:style>
  <w:style w:type="paragraph" w:customStyle="1" w:styleId="Bulletlevel6">
    <w:name w:val="Bullet level 6"/>
    <w:basedOn w:val="Bodycopy"/>
    <w:rsid w:val="006F623A"/>
    <w:pPr>
      <w:numPr>
        <w:ilvl w:val="5"/>
        <w:numId w:val="8"/>
      </w:numPr>
      <w:spacing w:after="120"/>
    </w:pPr>
  </w:style>
  <w:style w:type="paragraph" w:customStyle="1" w:styleId="Bulletlevel7">
    <w:name w:val="Bullet level 7"/>
    <w:basedOn w:val="Bodycopy"/>
    <w:rsid w:val="006F623A"/>
    <w:pPr>
      <w:numPr>
        <w:ilvl w:val="6"/>
        <w:numId w:val="8"/>
      </w:numPr>
      <w:spacing w:after="120"/>
    </w:pPr>
  </w:style>
  <w:style w:type="paragraph" w:customStyle="1" w:styleId="Bulletlevel8">
    <w:name w:val="Bullet level 8"/>
    <w:basedOn w:val="Bodycopy"/>
    <w:rsid w:val="006F623A"/>
    <w:pPr>
      <w:numPr>
        <w:ilvl w:val="7"/>
        <w:numId w:val="8"/>
      </w:numPr>
      <w:spacing w:after="120"/>
      <w:ind w:left="1383" w:hanging="173"/>
    </w:pPr>
  </w:style>
  <w:style w:type="paragraph" w:customStyle="1" w:styleId="Bulletlevel9">
    <w:name w:val="Bullet level 9"/>
    <w:basedOn w:val="Bodycopy"/>
    <w:rsid w:val="006F623A"/>
    <w:pPr>
      <w:numPr>
        <w:ilvl w:val="8"/>
        <w:numId w:val="8"/>
      </w:numPr>
      <w:spacing w:after="120"/>
    </w:pPr>
  </w:style>
  <w:style w:type="paragraph" w:customStyle="1" w:styleId="Bulletlevel4-end">
    <w:name w:val="Bullet level 4 - end"/>
    <w:basedOn w:val="Bulletlevel4"/>
    <w:rsid w:val="00757F36"/>
    <w:pPr>
      <w:spacing w:after="240"/>
    </w:pPr>
  </w:style>
  <w:style w:type="paragraph" w:customStyle="1" w:styleId="Bulletlevel5-end">
    <w:name w:val="Bullet level 5 - end"/>
    <w:basedOn w:val="Bulletlevel5"/>
    <w:rsid w:val="00757F36"/>
    <w:pPr>
      <w:spacing w:after="240"/>
    </w:pPr>
  </w:style>
  <w:style w:type="paragraph" w:customStyle="1" w:styleId="Bulletlevel6-end">
    <w:name w:val="Bullet level 6 - end"/>
    <w:basedOn w:val="Bulletlevel6"/>
    <w:rsid w:val="00757F36"/>
    <w:pPr>
      <w:spacing w:after="240"/>
    </w:pPr>
  </w:style>
  <w:style w:type="paragraph" w:customStyle="1" w:styleId="Bulletlevel7-end">
    <w:name w:val="Bullet level 7 - end"/>
    <w:basedOn w:val="Bulletlevel7"/>
    <w:rsid w:val="00757F36"/>
    <w:pPr>
      <w:spacing w:after="240"/>
    </w:pPr>
  </w:style>
  <w:style w:type="paragraph" w:customStyle="1" w:styleId="Bulletlevel8-end">
    <w:name w:val="Bullet level 8 - end"/>
    <w:basedOn w:val="Bulletlevel8"/>
    <w:rsid w:val="00757F36"/>
    <w:pPr>
      <w:spacing w:after="240"/>
    </w:pPr>
  </w:style>
  <w:style w:type="paragraph" w:customStyle="1" w:styleId="Bulletlevel9-end">
    <w:name w:val="Bullet level 9 - end"/>
    <w:basedOn w:val="Bulletlevel9"/>
    <w:rsid w:val="00757F36"/>
    <w:pPr>
      <w:spacing w:after="240"/>
    </w:pPr>
  </w:style>
  <w:style w:type="paragraph" w:customStyle="1" w:styleId="Numbered1">
    <w:name w:val="Numbered 1."/>
    <w:basedOn w:val="Bodycopy"/>
    <w:qFormat/>
    <w:rsid w:val="004545D3"/>
    <w:pPr>
      <w:numPr>
        <w:numId w:val="9"/>
      </w:numPr>
      <w:tabs>
        <w:tab w:val="left" w:pos="360"/>
      </w:tabs>
      <w:spacing w:after="120"/>
    </w:pPr>
  </w:style>
  <w:style w:type="paragraph" w:customStyle="1" w:styleId="Numbereda">
    <w:name w:val="Numbered a."/>
    <w:basedOn w:val="Bodycopy"/>
    <w:rsid w:val="004545D3"/>
    <w:pPr>
      <w:numPr>
        <w:ilvl w:val="1"/>
        <w:numId w:val="9"/>
      </w:numPr>
      <w:spacing w:after="120"/>
    </w:pPr>
  </w:style>
  <w:style w:type="paragraph" w:customStyle="1" w:styleId="Numberedi">
    <w:name w:val="Numbered i."/>
    <w:basedOn w:val="Bodycopy"/>
    <w:rsid w:val="004545D3"/>
    <w:pPr>
      <w:numPr>
        <w:ilvl w:val="2"/>
        <w:numId w:val="10"/>
      </w:numPr>
      <w:spacing w:after="120"/>
      <w:ind w:left="864"/>
    </w:pPr>
  </w:style>
  <w:style w:type="paragraph" w:customStyle="1" w:styleId="Numbered1-end">
    <w:name w:val="Numbered 1. - end"/>
    <w:basedOn w:val="Numbered1"/>
    <w:rsid w:val="004545D3"/>
    <w:pPr>
      <w:spacing w:after="240"/>
    </w:pPr>
  </w:style>
  <w:style w:type="paragraph" w:customStyle="1" w:styleId="Numbereda-end">
    <w:name w:val="Numbered a. - end"/>
    <w:basedOn w:val="Numbereda"/>
    <w:rsid w:val="004545D3"/>
    <w:pPr>
      <w:spacing w:after="240"/>
    </w:pPr>
  </w:style>
  <w:style w:type="paragraph" w:customStyle="1" w:styleId="Numberedi-end">
    <w:name w:val="Numbered i. - end"/>
    <w:basedOn w:val="Numberedi"/>
    <w:rsid w:val="004545D3"/>
    <w:pPr>
      <w:spacing w:after="240"/>
    </w:pPr>
  </w:style>
  <w:style w:type="paragraph" w:customStyle="1" w:styleId="Graphic-Large">
    <w:name w:val="Graphic - Large"/>
    <w:basedOn w:val="Bodycopy"/>
    <w:rsid w:val="00E0252C"/>
    <w:pPr>
      <w:ind w:left="-2160"/>
    </w:pPr>
    <w:rPr>
      <w:rFonts w:eastAsia="Times New Roman"/>
    </w:rPr>
  </w:style>
  <w:style w:type="paragraph" w:customStyle="1" w:styleId="Bodycopy-bulletintro">
    <w:name w:val="Body copy - bullet intro"/>
    <w:basedOn w:val="Bodycopy"/>
    <w:rsid w:val="00C64B92"/>
    <w:pPr>
      <w:spacing w:after="120"/>
    </w:pPr>
  </w:style>
  <w:style w:type="paragraph" w:customStyle="1" w:styleId="Bodycopy-introparagraph">
    <w:name w:val="Body copy - intro paragraph"/>
    <w:basedOn w:val="Bodycopy"/>
    <w:rsid w:val="00E0252C"/>
    <w:pPr>
      <w:spacing w:after="360"/>
    </w:pPr>
  </w:style>
  <w:style w:type="paragraph" w:customStyle="1" w:styleId="Bioquote">
    <w:name w:val="Bio quote"/>
    <w:basedOn w:val="Pulloutquote"/>
    <w:rsid w:val="000F6517"/>
    <w:pPr>
      <w:framePr w:wrap="around"/>
      <w:pBdr>
        <w:top w:val="none" w:sz="0" w:space="0" w:color="auto"/>
      </w:pBdr>
    </w:pPr>
  </w:style>
  <w:style w:type="paragraph" w:customStyle="1" w:styleId="Bioimage">
    <w:name w:val="Bio image"/>
    <w:basedOn w:val="Bioquote"/>
    <w:rsid w:val="000F6517"/>
    <w:pPr>
      <w:framePr w:wrap="around"/>
      <w:spacing w:after="180"/>
    </w:pPr>
    <w:rPr>
      <w:rFonts w:ascii="Arial" w:hAnsi="Arial"/>
      <w:color w:val="auto"/>
      <w:sz w:val="20"/>
    </w:rPr>
  </w:style>
  <w:style w:type="paragraph" w:customStyle="1" w:styleId="Graphic-alignwithbodycopy">
    <w:name w:val="Graphic - align with body copy"/>
    <w:basedOn w:val="Bodycopy"/>
    <w:rsid w:val="00141F8C"/>
    <w:pPr>
      <w:widowControl w:val="0"/>
      <w:spacing w:line="240" w:lineRule="auto"/>
    </w:pPr>
    <w:rPr>
      <w:noProof/>
    </w:rPr>
  </w:style>
  <w:style w:type="paragraph" w:customStyle="1" w:styleId="BSubheading-Blue">
    <w:name w:val="B Subheading - Blue"/>
    <w:basedOn w:val="Heading2"/>
    <w:rsid w:val="00513CC3"/>
    <w:pPr>
      <w:spacing w:before="0" w:after="0" w:line="240" w:lineRule="exact"/>
    </w:pPr>
    <w:rPr>
      <w:color w:val="00A1DE" w:themeColor="accent3"/>
      <w:sz w:val="19"/>
      <w:szCs w:val="19"/>
    </w:rPr>
  </w:style>
  <w:style w:type="paragraph" w:customStyle="1" w:styleId="BSubheading-Green">
    <w:name w:val="B Subheading - Green"/>
    <w:basedOn w:val="Heading2"/>
    <w:rsid w:val="00513CC3"/>
    <w:pPr>
      <w:keepNext w:val="0"/>
      <w:keepLines w:val="0"/>
      <w:spacing w:before="0" w:after="0" w:line="240" w:lineRule="exact"/>
    </w:pPr>
    <w:rPr>
      <w:sz w:val="19"/>
      <w:szCs w:val="19"/>
    </w:rPr>
  </w:style>
  <w:style w:type="paragraph" w:customStyle="1" w:styleId="APageheading">
    <w:name w:val="A Page heading"/>
    <w:basedOn w:val="Normal"/>
    <w:rsid w:val="007211F1"/>
    <w:pPr>
      <w:spacing w:before="480"/>
    </w:pPr>
    <w:rPr>
      <w:rFonts w:ascii="Times New Roman" w:hAnsi="Times New Roman"/>
      <w:color w:val="002776" w:themeColor="text2"/>
      <w:kern w:val="28"/>
      <w:sz w:val="70"/>
      <w:szCs w:val="70"/>
    </w:rPr>
  </w:style>
  <w:style w:type="paragraph" w:customStyle="1" w:styleId="APageheadinglinetwo-Green">
    <w:name w:val="A Page heading line two - Green"/>
    <w:basedOn w:val="APageheading"/>
    <w:rsid w:val="007211F1"/>
    <w:pPr>
      <w:spacing w:before="0" w:after="800"/>
    </w:pPr>
    <w:rPr>
      <w:color w:val="92D400" w:themeColor="accent2"/>
    </w:rPr>
  </w:style>
  <w:style w:type="paragraph" w:customStyle="1" w:styleId="CSubheading">
    <w:name w:val="C Subheading"/>
    <w:basedOn w:val="Heading3"/>
    <w:rsid w:val="008D5382"/>
    <w:pPr>
      <w:keepLines w:val="0"/>
      <w:spacing w:before="0" w:after="0" w:line="240" w:lineRule="exact"/>
    </w:pPr>
    <w:rPr>
      <w:sz w:val="19"/>
    </w:rPr>
  </w:style>
  <w:style w:type="paragraph" w:customStyle="1" w:styleId="DSubheading">
    <w:name w:val="D Subheading"/>
    <w:basedOn w:val="Heading4"/>
    <w:rsid w:val="008D5382"/>
    <w:pPr>
      <w:keepLines w:val="0"/>
      <w:spacing w:before="0" w:after="0" w:line="240" w:lineRule="exact"/>
    </w:pPr>
    <w:rPr>
      <w:sz w:val="19"/>
    </w:rPr>
  </w:style>
  <w:style w:type="paragraph" w:styleId="NormalWeb">
    <w:name w:val="Normal (Web)"/>
    <w:basedOn w:val="Normal"/>
    <w:uiPriority w:val="99"/>
    <w:semiHidden/>
    <w:unhideWhenUsed/>
    <w:locked/>
    <w:rsid w:val="00AF28F4"/>
    <w:pPr>
      <w:spacing w:before="100" w:beforeAutospacing="1" w:after="100" w:afterAutospacing="1"/>
    </w:pPr>
    <w:rPr>
      <w:rFonts w:ascii="Times New Roman" w:eastAsiaTheme="minorEastAsia" w:hAnsi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1"/>
    <w:unhideWhenUsed/>
    <w:rsid w:val="007211F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1"/>
    <w:rsid w:val="007211F1"/>
    <w:rPr>
      <w:rFonts w:ascii="Arial" w:hAnsi="Arial"/>
      <w:color w:val="000000"/>
    </w:rPr>
  </w:style>
  <w:style w:type="character" w:customStyle="1" w:styleId="tooltiptext">
    <w:name w:val="tooltip_text"/>
    <w:basedOn w:val="DefaultParagraphFont"/>
    <w:rsid w:val="00801B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/>
    <w:lsdException w:name="heading 1" w:locked="0" w:semiHidden="0" w:uiPriority="0" w:unhideWhenUsed="0" w:qFormat="1"/>
    <w:lsdException w:name="heading 2" w:locked="0" w:semiHidden="0" w:uiPriority="0" w:unhideWhenUsed="0" w:qFormat="1"/>
    <w:lsdException w:name="heading 3" w:locked="0" w:semiHidden="0" w:uiPriority="0" w:unhideWhenUsed="0"/>
    <w:lsdException w:name="heading 4" w:locked="0" w:semiHidden="0" w:uiPriority="0" w:unhideWhenUsed="0" w:qFormat="1"/>
    <w:lsdException w:name="heading 5" w:locked="0" w:semiHidden="0" w:uiPriority="0" w:unhideWhenUsed="0" w:qFormat="1"/>
    <w:lsdException w:name="heading 6" w:locked="0" w:uiPriority="9" w:qFormat="1"/>
    <w:lsdException w:name="heading 7" w:locked="0" w:semiHidden="0" w:uiPriority="2" w:qFormat="1"/>
    <w:lsdException w:name="heading 8" w:locked="0" w:semiHidden="0" w:uiPriority="2" w:qFormat="1"/>
    <w:lsdException w:name="heading 9" w:locked="0" w:semiHidden="0" w:uiPriority="2" w:qFormat="1"/>
    <w:lsdException w:name="toc 1" w:locked="0" w:uiPriority="39" w:qFormat="1"/>
    <w:lsdException w:name="toc 2" w:locked="0" w:semiHidden="0" w:uiPriority="39"/>
    <w:lsdException w:name="toc 3" w:locked="0" w:semiHidden="0" w:uiPriority="39"/>
    <w:lsdException w:name="toc 4" w:locked="0" w:semiHidden="0" w:uiPriority="39"/>
    <w:lsdException w:name="toc 5" w:locked="0" w:semiHidden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footnote text" w:locked="0"/>
    <w:lsdException w:name="header" w:locked="0" w:uiPriority="1"/>
    <w:lsdException w:name="footer" w:locked="0" w:qFormat="1"/>
    <w:lsdException w:name="caption" w:locked="0" w:uiPriority="35" w:qFormat="1"/>
    <w:lsdException w:name="table of figures" w:locked="0"/>
    <w:lsdException w:name="footnote reference" w:locked="0"/>
    <w:lsdException w:name="page number" w:locked="0" w:uiPriority="2"/>
    <w:lsdException w:name="endnote reference" w:locked="0"/>
    <w:lsdException w:name="endnote text" w:locked="0"/>
    <w:lsdException w:name="table of authorities" w:locked="0"/>
    <w:lsdException w:name="List" w:locked="0"/>
    <w:lsdException w:name="List Bullet" w:locked="0" w:uiPriority="2"/>
    <w:lsdException w:name="List Number" w:locked="0" w:unhideWhenUsed="0"/>
    <w:lsdException w:name="List 2" w:locked="0"/>
    <w:lsdException w:name="List 3" w:locked="0"/>
    <w:lsdException w:name="List 4" w:unhideWhenUsed="0"/>
    <w:lsdException w:name="List 5" w:unhideWhenUsed="0"/>
    <w:lsdException w:name="List Bullet 2" w:locked="0" w:uiPriority="2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Title" w:locked="0" w:semiHidden="0" w:uiPriority="0" w:unhideWhenUsed="0"/>
    <w:lsdException w:name="Default Paragraph Font" w:locked="0" w:uiPriority="1"/>
    <w:lsdException w:name="List Continue" w:locked="0"/>
    <w:lsdException w:name="Subtitle" w:locked="0" w:uiPriority="11" w:unhideWhenUsed="0"/>
    <w:lsdException w:name="Salutation" w:unhideWhenUsed="0"/>
    <w:lsdException w:name="Date" w:unhideWhenUsed="0"/>
    <w:lsdException w:name="Body Text First Indent" w:unhideWhenUsed="0"/>
    <w:lsdException w:name="Hyperlink" w:locked="0" w:uiPriority="0"/>
    <w:lsdException w:name="FollowedHyperlink" w:locked="0"/>
    <w:lsdException w:name="Strong" w:locked="0" w:semiHidden="0" w:uiPriority="22" w:unhideWhenUsed="0" w:qFormat="1"/>
    <w:lsdException w:name="Emphasis" w:locked="0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Outline List 1" w:locked="0"/>
    <w:lsdException w:name="Outline List 2" w:locked="0"/>
    <w:lsdException w:name="Table Grid" w:locked="0" w:semiHidden="0" w:uiPriority="0" w:unhideWhenUsed="0"/>
    <w:lsdException w:name="Placeholder Text" w:unhideWhenUsed="0"/>
    <w:lsdException w:name="No Spacing" w:locked="0" w:uiPriority="2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/>
    <w:lsdException w:name="Intense Quote" w:locked="0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/>
    <w:lsdException w:name="Intense Emphasis" w:locked="0" w:semiHidden="0" w:uiPriority="21" w:unhideWhenUsed="0"/>
    <w:lsdException w:name="Subtle Reference" w:locked="0" w:semiHidden="0" w:uiPriority="31" w:unhideWhenUsed="0"/>
    <w:lsdException w:name="Intense Reference" w:locked="0" w:semiHidden="0" w:uiPriority="32" w:unhideWhenUsed="0"/>
    <w:lsdException w:name="Book Title" w:locked="0" w:semiHidden="0" w:uiPriority="33" w:unhideWhenUsed="0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semiHidden/>
    <w:rsid w:val="00346224"/>
    <w:pPr>
      <w:spacing w:before="60"/>
    </w:pPr>
    <w:rPr>
      <w:rFonts w:ascii="Arial" w:hAnsi="Arial"/>
      <w:color w:val="000000"/>
    </w:rPr>
  </w:style>
  <w:style w:type="paragraph" w:styleId="Heading1">
    <w:name w:val="heading 1"/>
    <w:next w:val="Bodycopy"/>
    <w:link w:val="Heading1Char"/>
    <w:qFormat/>
    <w:rsid w:val="00EC6B58"/>
    <w:pPr>
      <w:keepNext/>
      <w:keepLines/>
      <w:pageBreakBefore/>
      <w:suppressAutoHyphens/>
      <w:spacing w:after="1440"/>
      <w:outlineLvl w:val="0"/>
    </w:pPr>
    <w:rPr>
      <w:rFonts w:ascii="Times New Roman" w:hAnsi="Times New Roman"/>
      <w:color w:val="002776" w:themeColor="text2"/>
      <w:kern w:val="32"/>
      <w:sz w:val="60"/>
      <w:szCs w:val="60"/>
    </w:rPr>
  </w:style>
  <w:style w:type="paragraph" w:styleId="Heading2">
    <w:name w:val="heading 2"/>
    <w:next w:val="Bodycopy"/>
    <w:link w:val="Heading2Char"/>
    <w:qFormat/>
    <w:rsid w:val="0008546C"/>
    <w:pPr>
      <w:keepNext/>
      <w:keepLines/>
      <w:spacing w:before="320" w:after="120"/>
      <w:outlineLvl w:val="1"/>
    </w:pPr>
    <w:rPr>
      <w:rFonts w:ascii="Arial" w:hAnsi="Arial"/>
      <w:b/>
      <w:color w:val="92D400" w:themeColor="accent2"/>
      <w:sz w:val="22"/>
      <w:szCs w:val="24"/>
    </w:rPr>
  </w:style>
  <w:style w:type="paragraph" w:styleId="Heading3">
    <w:name w:val="heading 3"/>
    <w:next w:val="Bodycopy"/>
    <w:link w:val="Heading3Char"/>
    <w:rsid w:val="0008546C"/>
    <w:pPr>
      <w:keepNext/>
      <w:keepLines/>
      <w:suppressAutoHyphens/>
      <w:spacing w:before="3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next w:val="Bodycopy"/>
    <w:link w:val="Heading4Char"/>
    <w:qFormat/>
    <w:rsid w:val="0008546C"/>
    <w:pPr>
      <w:keepNext/>
      <w:keepLines/>
      <w:suppressAutoHyphens/>
      <w:spacing w:before="320" w:after="120"/>
      <w:outlineLvl w:val="3"/>
    </w:pPr>
    <w:rPr>
      <w:rFonts w:ascii="Arial" w:hAnsi="Arial"/>
      <w:b/>
      <w:bCs/>
      <w:i/>
      <w:sz w:val="22"/>
      <w:szCs w:val="28"/>
    </w:rPr>
  </w:style>
  <w:style w:type="paragraph" w:styleId="Heading5">
    <w:name w:val="heading 5"/>
    <w:next w:val="Bodycopy"/>
    <w:link w:val="Heading5Char"/>
    <w:uiPriority w:val="2"/>
    <w:qFormat/>
    <w:rsid w:val="00681730"/>
    <w:pPr>
      <w:keepNext/>
      <w:keepLines/>
      <w:suppressAutoHyphens/>
      <w:spacing w:before="320" w:after="120"/>
      <w:outlineLvl w:val="4"/>
    </w:pPr>
    <w:rPr>
      <w:rFonts w:ascii="Arial" w:hAnsi="Arial"/>
      <w:i/>
      <w:sz w:val="22"/>
    </w:rPr>
  </w:style>
  <w:style w:type="paragraph" w:styleId="Heading6">
    <w:name w:val="heading 6"/>
    <w:next w:val="Bodycopy"/>
    <w:link w:val="Heading6Char"/>
    <w:uiPriority w:val="2"/>
    <w:qFormat/>
    <w:rsid w:val="00681730"/>
    <w:pPr>
      <w:keepNext/>
      <w:keepLines/>
      <w:suppressAutoHyphens/>
      <w:spacing w:before="320" w:after="120"/>
      <w:outlineLvl w:val="5"/>
    </w:pPr>
    <w:rPr>
      <w:rFonts w:ascii="Arial" w:eastAsia="Times New Roman" w:hAnsi="Arial"/>
      <w:b/>
      <w:bCs/>
      <w:color w:val="000000"/>
      <w:szCs w:val="22"/>
    </w:rPr>
  </w:style>
  <w:style w:type="paragraph" w:styleId="Heading7">
    <w:name w:val="heading 7"/>
    <w:next w:val="Bodycopy"/>
    <w:link w:val="Heading7Char"/>
    <w:uiPriority w:val="2"/>
    <w:qFormat/>
    <w:rsid w:val="00681730"/>
    <w:pPr>
      <w:keepNext/>
      <w:keepLines/>
      <w:suppressAutoHyphens/>
      <w:spacing w:before="320" w:after="120"/>
      <w:outlineLvl w:val="6"/>
    </w:pPr>
    <w:rPr>
      <w:rFonts w:ascii="Arial" w:eastAsiaTheme="majorEastAsia" w:hAnsi="Arial" w:cstheme="majorBidi"/>
      <w:b/>
      <w:i/>
      <w:iCs/>
    </w:rPr>
  </w:style>
  <w:style w:type="paragraph" w:styleId="Heading8">
    <w:name w:val="heading 8"/>
    <w:next w:val="Bodycopy"/>
    <w:link w:val="Heading8Char"/>
    <w:uiPriority w:val="2"/>
    <w:qFormat/>
    <w:rsid w:val="00681730"/>
    <w:pPr>
      <w:keepNext/>
      <w:keepLines/>
      <w:suppressAutoHyphens/>
      <w:spacing w:before="320" w:after="120"/>
      <w:outlineLvl w:val="7"/>
    </w:pPr>
    <w:rPr>
      <w:rFonts w:ascii="Arial" w:eastAsiaTheme="majorEastAsia" w:hAnsi="Arial" w:cstheme="majorBidi"/>
      <w:i/>
    </w:rPr>
  </w:style>
  <w:style w:type="paragraph" w:styleId="Heading9">
    <w:name w:val="heading 9"/>
    <w:next w:val="Bodycopy"/>
    <w:link w:val="Heading9Char"/>
    <w:uiPriority w:val="2"/>
    <w:qFormat/>
    <w:rsid w:val="00681730"/>
    <w:pPr>
      <w:keepNext/>
      <w:keepLines/>
      <w:suppressAutoHyphens/>
      <w:spacing w:before="320" w:after="120"/>
      <w:outlineLvl w:val="8"/>
    </w:pPr>
    <w:rPr>
      <w:rFonts w:ascii="Arial" w:eastAsiaTheme="majorEastAsia" w:hAnsi="Arial" w:cstheme="majorBidi"/>
      <w:b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6B58"/>
    <w:rPr>
      <w:rFonts w:ascii="Times New Roman" w:hAnsi="Times New Roman"/>
      <w:color w:val="002776" w:themeColor="text2"/>
      <w:kern w:val="32"/>
      <w:sz w:val="60"/>
      <w:szCs w:val="60"/>
    </w:rPr>
  </w:style>
  <w:style w:type="character" w:customStyle="1" w:styleId="Heading2Char">
    <w:name w:val="Heading 2 Char"/>
    <w:basedOn w:val="DefaultParagraphFont"/>
    <w:link w:val="Heading2"/>
    <w:rsid w:val="0008546C"/>
    <w:rPr>
      <w:rFonts w:ascii="Arial" w:hAnsi="Arial"/>
      <w:b/>
      <w:color w:val="92D400" w:themeColor="accent2"/>
      <w:sz w:val="22"/>
      <w:szCs w:val="24"/>
    </w:rPr>
  </w:style>
  <w:style w:type="character" w:customStyle="1" w:styleId="CaptionbodyChar">
    <w:name w:val="Caption body Char"/>
    <w:basedOn w:val="DefaultParagraphFont"/>
    <w:link w:val="Captionbody"/>
    <w:rsid w:val="004322FB"/>
    <w:rPr>
      <w:rFonts w:ascii="Arial" w:hAnsi="Arial"/>
      <w:color w:val="000000"/>
      <w:sz w:val="18"/>
    </w:rPr>
  </w:style>
  <w:style w:type="paragraph" w:customStyle="1" w:styleId="Captionbody">
    <w:name w:val="Caption body"/>
    <w:next w:val="Bodycopy"/>
    <w:link w:val="CaptionbodyChar"/>
    <w:qFormat/>
    <w:rsid w:val="006F04C9"/>
    <w:pPr>
      <w:keepNext/>
      <w:keepLines/>
      <w:suppressAutoHyphens/>
      <w:spacing w:after="80"/>
    </w:pPr>
    <w:rPr>
      <w:rFonts w:ascii="Arial" w:hAnsi="Arial"/>
      <w:color w:val="000000"/>
      <w:sz w:val="18"/>
    </w:rPr>
  </w:style>
  <w:style w:type="character" w:styleId="Hyperlink">
    <w:name w:val="Hyperlink"/>
    <w:basedOn w:val="DefaultParagraphFont"/>
    <w:rsid w:val="006E1178"/>
    <w:rPr>
      <w:b/>
      <w:color w:val="002776" w:themeColor="text2"/>
      <w:u w:val="none"/>
    </w:rPr>
  </w:style>
  <w:style w:type="paragraph" w:styleId="Footer">
    <w:name w:val="footer"/>
    <w:link w:val="FooterChar"/>
    <w:uiPriority w:val="99"/>
    <w:qFormat/>
    <w:rsid w:val="0017248B"/>
    <w:pPr>
      <w:spacing w:before="240"/>
    </w:pPr>
    <w:rPr>
      <w:rFonts w:ascii="Arial" w:hAnsi="Arial" w:cs="Arial"/>
      <w:color w:val="000000"/>
      <w:sz w:val="16"/>
    </w:rPr>
  </w:style>
  <w:style w:type="character" w:styleId="PageNumber">
    <w:name w:val="page number"/>
    <w:uiPriority w:val="2"/>
    <w:rsid w:val="00EB7038"/>
    <w:rPr>
      <w:rFonts w:cs="Arial"/>
      <w:lang w:val="en-US"/>
    </w:rPr>
  </w:style>
  <w:style w:type="paragraph" w:customStyle="1" w:styleId="Tablegreenheader">
    <w:name w:val="Table green header"/>
    <w:basedOn w:val="Tableentry"/>
    <w:next w:val="Tableentry"/>
    <w:uiPriority w:val="2"/>
    <w:qFormat/>
    <w:rsid w:val="00994D9D"/>
    <w:pPr>
      <w:keepNext/>
      <w:keepLines/>
      <w:spacing w:before="200" w:after="80"/>
    </w:pPr>
    <w:rPr>
      <w:b/>
      <w:color w:val="92D400" w:themeColor="accent2"/>
      <w:sz w:val="20"/>
    </w:rPr>
  </w:style>
  <w:style w:type="paragraph" w:styleId="Caption">
    <w:name w:val="caption"/>
    <w:basedOn w:val="Normal"/>
    <w:next w:val="Normal"/>
    <w:qFormat/>
    <w:rsid w:val="006D72C1"/>
    <w:pPr>
      <w:spacing w:before="0" w:after="200"/>
    </w:pPr>
    <w:rPr>
      <w:b/>
      <w:bCs/>
      <w:color w:val="auto"/>
      <w:sz w:val="18"/>
      <w:szCs w:val="18"/>
    </w:rPr>
  </w:style>
  <w:style w:type="paragraph" w:customStyle="1" w:styleId="Tableentry">
    <w:name w:val="Table entry"/>
    <w:qFormat/>
    <w:rsid w:val="0001446B"/>
    <w:pPr>
      <w:suppressAutoHyphens/>
      <w:spacing w:before="60" w:after="60"/>
    </w:pPr>
    <w:rPr>
      <w:rFonts w:ascii="Arial" w:hAnsi="Arial"/>
      <w:color w:val="000000"/>
      <w:sz w:val="16"/>
      <w:szCs w:val="24"/>
    </w:rPr>
  </w:style>
  <w:style w:type="paragraph" w:customStyle="1" w:styleId="Tablebullet1">
    <w:name w:val="Table bullet 1"/>
    <w:basedOn w:val="Tableentry"/>
    <w:qFormat/>
    <w:rsid w:val="004545D3"/>
    <w:pPr>
      <w:numPr>
        <w:numId w:val="11"/>
      </w:numPr>
    </w:pPr>
  </w:style>
  <w:style w:type="paragraph" w:customStyle="1" w:styleId="Bulletlevel1">
    <w:name w:val="Bullet level 1"/>
    <w:basedOn w:val="Bodycopy"/>
    <w:link w:val="Bulletlevel1Char"/>
    <w:qFormat/>
    <w:rsid w:val="006B654E"/>
    <w:pPr>
      <w:keepLines/>
      <w:numPr>
        <w:numId w:val="5"/>
      </w:numPr>
      <w:spacing w:after="120"/>
    </w:pPr>
  </w:style>
  <w:style w:type="character" w:customStyle="1" w:styleId="Bulletlevel1Char">
    <w:name w:val="Bullet level 1 Char"/>
    <w:basedOn w:val="DefaultParagraphFont"/>
    <w:link w:val="Bulletlevel1"/>
    <w:rsid w:val="006B654E"/>
    <w:rPr>
      <w:rFonts w:ascii="Arial" w:hAnsi="Arial"/>
      <w:color w:val="000000"/>
      <w:sz w:val="19"/>
    </w:rPr>
  </w:style>
  <w:style w:type="paragraph" w:customStyle="1" w:styleId="Tablebullet2">
    <w:name w:val="Table bullet 2"/>
    <w:basedOn w:val="Bulletlevel2"/>
    <w:qFormat/>
    <w:rsid w:val="004545D3"/>
    <w:pPr>
      <w:numPr>
        <w:numId w:val="12"/>
      </w:numPr>
      <w:spacing w:after="60" w:line="240" w:lineRule="auto"/>
    </w:pPr>
    <w:rPr>
      <w:sz w:val="16"/>
    </w:rPr>
  </w:style>
  <w:style w:type="paragraph" w:customStyle="1" w:styleId="Bulletlevel2">
    <w:name w:val="Bullet level 2"/>
    <w:basedOn w:val="Bodycopy"/>
    <w:link w:val="Bulletlevel2Char"/>
    <w:qFormat/>
    <w:rsid w:val="00C64B92"/>
    <w:pPr>
      <w:keepLines/>
      <w:numPr>
        <w:ilvl w:val="1"/>
        <w:numId w:val="4"/>
      </w:numPr>
      <w:spacing w:after="120"/>
    </w:pPr>
    <w:rPr>
      <w:lang w:eastAsia="zh-TW"/>
    </w:rPr>
  </w:style>
  <w:style w:type="character" w:customStyle="1" w:styleId="Bulletlevel2Char">
    <w:name w:val="Bullet level 2 Char"/>
    <w:basedOn w:val="Bulletlevel1Char"/>
    <w:link w:val="Bulletlevel2"/>
    <w:rsid w:val="00C64B92"/>
    <w:rPr>
      <w:rFonts w:ascii="Arial" w:hAnsi="Arial"/>
      <w:color w:val="000000"/>
      <w:sz w:val="19"/>
      <w:lang w:eastAsia="zh-TW"/>
    </w:rPr>
  </w:style>
  <w:style w:type="paragraph" w:customStyle="1" w:styleId="TablePersonInfo">
    <w:name w:val="Table Person Info"/>
    <w:basedOn w:val="Tableentry"/>
    <w:uiPriority w:val="2"/>
    <w:qFormat/>
    <w:rsid w:val="00874F3F"/>
    <w:pPr>
      <w:ind w:left="851" w:hanging="851"/>
    </w:pPr>
    <w:rPr>
      <w:szCs w:val="16"/>
    </w:rPr>
  </w:style>
  <w:style w:type="paragraph" w:customStyle="1" w:styleId="Bodycopy">
    <w:name w:val="Body copy"/>
    <w:link w:val="BodycopyChar"/>
    <w:qFormat/>
    <w:rsid w:val="00513CC3"/>
    <w:pPr>
      <w:suppressAutoHyphens/>
      <w:spacing w:after="240" w:line="240" w:lineRule="exact"/>
    </w:pPr>
    <w:rPr>
      <w:rFonts w:ascii="Arial" w:hAnsi="Arial"/>
      <w:color w:val="000000"/>
      <w:sz w:val="19"/>
    </w:rPr>
  </w:style>
  <w:style w:type="character" w:customStyle="1" w:styleId="BodycopyChar">
    <w:name w:val="Body copy Char"/>
    <w:basedOn w:val="DefaultParagraphFont"/>
    <w:link w:val="Bodycopy"/>
    <w:rsid w:val="00513CC3"/>
    <w:rPr>
      <w:rFonts w:ascii="Arial" w:hAnsi="Arial"/>
      <w:color w:val="000000"/>
      <w:sz w:val="19"/>
    </w:rPr>
  </w:style>
  <w:style w:type="table" w:styleId="TableGrid">
    <w:name w:val="Table Grid"/>
    <w:basedOn w:val="TableNormal"/>
    <w:rsid w:val="0038683A"/>
    <w:pPr>
      <w:spacing w:before="120" w:line="260" w:lineRule="exact"/>
      <w:ind w:left="567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Source">
    <w:name w:val="Caption Source"/>
    <w:qFormat/>
    <w:rsid w:val="00367ACA"/>
    <w:pPr>
      <w:spacing w:line="180" w:lineRule="atLeast"/>
    </w:pPr>
    <w:rPr>
      <w:rFonts w:ascii="Arial" w:hAnsi="Arial"/>
      <w:color w:val="000000"/>
      <w:sz w:val="14"/>
    </w:rPr>
  </w:style>
  <w:style w:type="paragraph" w:customStyle="1" w:styleId="Pulloutquote">
    <w:name w:val="Pullout quote"/>
    <w:next w:val="Pulloutquotesubheading1"/>
    <w:qFormat/>
    <w:rsid w:val="00C44B2E"/>
    <w:pPr>
      <w:keepLines/>
      <w:framePr w:w="4075" w:hSpace="144" w:wrap="around" w:vAnchor="text" w:hAnchor="margin" w:y="1"/>
      <w:pBdr>
        <w:top w:val="single" w:sz="4" w:space="8" w:color="00A1DE"/>
      </w:pBdr>
      <w:suppressAutoHyphens/>
      <w:spacing w:after="200" w:line="240" w:lineRule="atLeast"/>
    </w:pPr>
    <w:rPr>
      <w:rFonts w:ascii="Times New Roman" w:hAnsi="Times New Roman"/>
      <w:color w:val="00A1DE" w:themeColor="accent3"/>
      <w:sz w:val="32"/>
    </w:rPr>
  </w:style>
  <w:style w:type="paragraph" w:customStyle="1" w:styleId="Captionheading">
    <w:name w:val="Caption heading"/>
    <w:basedOn w:val="Captionbody"/>
    <w:next w:val="Captionbody"/>
    <w:qFormat/>
    <w:rsid w:val="00FD61F8"/>
    <w:rPr>
      <w:b/>
    </w:rPr>
  </w:style>
  <w:style w:type="paragraph" w:customStyle="1" w:styleId="Tablecolumnheader">
    <w:name w:val="Table column header"/>
    <w:basedOn w:val="Tableentry"/>
    <w:next w:val="Tableentry"/>
    <w:qFormat/>
    <w:rsid w:val="00DF4824"/>
    <w:pPr>
      <w:keepNext/>
      <w:keepLines/>
    </w:pPr>
    <w:rPr>
      <w:b/>
      <w:color w:val="FFFFFF" w:themeColor="background1"/>
      <w:sz w:val="18"/>
    </w:rPr>
  </w:style>
  <w:style w:type="character" w:styleId="FollowedHyperlink">
    <w:name w:val="FollowedHyperlink"/>
    <w:basedOn w:val="DefaultParagraphFont"/>
    <w:uiPriority w:val="99"/>
    <w:rsid w:val="006E1178"/>
    <w:rPr>
      <w:b/>
      <w:color w:val="002776" w:themeColor="text2"/>
      <w:u w:val="none"/>
    </w:rPr>
  </w:style>
  <w:style w:type="character" w:styleId="FootnoteReference">
    <w:name w:val="footnote reference"/>
    <w:basedOn w:val="DefaultParagraphFont"/>
    <w:uiPriority w:val="99"/>
    <w:rsid w:val="006E1178"/>
    <w:rPr>
      <w:rFonts w:ascii="Arial" w:hAnsi="Arial"/>
      <w:vertAlign w:val="superscript"/>
    </w:rPr>
  </w:style>
  <w:style w:type="paragraph" w:customStyle="1" w:styleId="Legalcopy">
    <w:name w:val="Legal copy"/>
    <w:uiPriority w:val="2"/>
    <w:qFormat/>
    <w:rsid w:val="005D18A7"/>
    <w:pPr>
      <w:keepNext/>
      <w:suppressAutoHyphens/>
      <w:spacing w:line="180" w:lineRule="exact"/>
      <w:ind w:right="1973"/>
    </w:pPr>
    <w:rPr>
      <w:rFonts w:ascii="Arial" w:hAnsi="Arial"/>
      <w:color w:val="000000"/>
      <w:sz w:val="14"/>
      <w:szCs w:val="14"/>
      <w:lang w:bidi="en-US"/>
    </w:rPr>
  </w:style>
  <w:style w:type="paragraph" w:styleId="FootnoteText">
    <w:name w:val="footnote text"/>
    <w:basedOn w:val="Bodycopy"/>
    <w:link w:val="FootnoteTextChar"/>
    <w:uiPriority w:val="99"/>
    <w:rsid w:val="002B5B4D"/>
    <w:pPr>
      <w:keepLines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B5B4D"/>
    <w:rPr>
      <w:rFonts w:ascii="Arial" w:hAnsi="Arial"/>
      <w:color w:val="00000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7248B"/>
    <w:rPr>
      <w:rFonts w:ascii="Arial" w:hAnsi="Arial" w:cs="Arial"/>
      <w:color w:val="000000"/>
      <w:sz w:val="16"/>
    </w:rPr>
  </w:style>
  <w:style w:type="character" w:customStyle="1" w:styleId="Heading6Char">
    <w:name w:val="Heading 6 Char"/>
    <w:basedOn w:val="DefaultParagraphFont"/>
    <w:link w:val="Heading6"/>
    <w:uiPriority w:val="2"/>
    <w:rsid w:val="00681730"/>
    <w:rPr>
      <w:rFonts w:ascii="Arial" w:eastAsia="Times New Roman" w:hAnsi="Arial"/>
      <w:b/>
      <w:bCs/>
      <w:color w:val="000000"/>
      <w:szCs w:val="22"/>
    </w:rPr>
  </w:style>
  <w:style w:type="paragraph" w:styleId="Revision">
    <w:name w:val="Revision"/>
    <w:hidden/>
    <w:uiPriority w:val="99"/>
    <w:semiHidden/>
    <w:rsid w:val="00EC5401"/>
    <w:rPr>
      <w:rFonts w:ascii="Arial" w:hAnsi="Arial"/>
      <w:color w:val="000000"/>
      <w:lang w:val="en-GB"/>
    </w:rPr>
  </w:style>
  <w:style w:type="paragraph" w:customStyle="1" w:styleId="Pulloutquotesubheading1">
    <w:name w:val="Pullout quote subheading 1"/>
    <w:basedOn w:val="Pulloutquote"/>
    <w:next w:val="Pulloutquotesubheading2"/>
    <w:uiPriority w:val="2"/>
    <w:qFormat/>
    <w:rsid w:val="00C64B92"/>
    <w:pPr>
      <w:framePr w:wrap="around"/>
      <w:pBdr>
        <w:top w:val="none" w:sz="0" w:space="0" w:color="auto"/>
      </w:pBdr>
      <w:spacing w:after="80" w:line="200" w:lineRule="exact"/>
    </w:pPr>
    <w:rPr>
      <w:rFonts w:ascii="Arial Bold" w:hAnsi="Arial Bold"/>
      <w:b/>
      <w:color w:val="auto"/>
      <w:sz w:val="18"/>
    </w:rPr>
  </w:style>
  <w:style w:type="paragraph" w:customStyle="1" w:styleId="Pulloutquotesubheading2">
    <w:name w:val="Pullout quote subheading 2"/>
    <w:basedOn w:val="Pulloutquotesubheading1"/>
    <w:uiPriority w:val="2"/>
    <w:qFormat/>
    <w:rsid w:val="004D4506"/>
    <w:pPr>
      <w:framePr w:wrap="around"/>
      <w:spacing w:after="0" w:line="180" w:lineRule="exact"/>
    </w:pPr>
    <w:rPr>
      <w:sz w:val="14"/>
    </w:rPr>
  </w:style>
  <w:style w:type="table" w:customStyle="1" w:styleId="Table">
    <w:name w:val="Table"/>
    <w:basedOn w:val="TableNormal"/>
    <w:uiPriority w:val="99"/>
    <w:rsid w:val="00E124C4"/>
    <w:rPr>
      <w:rFonts w:ascii="Arial" w:hAnsi="Aria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rsid w:val="0008546C"/>
    <w:rPr>
      <w:rFonts w:ascii="Arial" w:hAnsi="Arial"/>
      <w:b/>
      <w:sz w:val="22"/>
    </w:rPr>
  </w:style>
  <w:style w:type="character" w:customStyle="1" w:styleId="Heading4Char">
    <w:name w:val="Heading 4 Char"/>
    <w:basedOn w:val="DefaultParagraphFont"/>
    <w:link w:val="Heading4"/>
    <w:rsid w:val="0008546C"/>
    <w:rPr>
      <w:rFonts w:ascii="Arial" w:hAnsi="Arial"/>
      <w:b/>
      <w:bCs/>
      <w:i/>
      <w:sz w:val="22"/>
      <w:szCs w:val="28"/>
    </w:rPr>
  </w:style>
  <w:style w:type="character" w:customStyle="1" w:styleId="Heading5Char">
    <w:name w:val="Heading 5 Char"/>
    <w:basedOn w:val="DefaultParagraphFont"/>
    <w:link w:val="Heading5"/>
    <w:uiPriority w:val="2"/>
    <w:rsid w:val="00681730"/>
    <w:rPr>
      <w:rFonts w:ascii="Arial" w:hAnsi="Arial"/>
      <w:i/>
      <w:sz w:val="22"/>
    </w:rPr>
  </w:style>
  <w:style w:type="paragraph" w:customStyle="1" w:styleId="Bulletlevel3">
    <w:name w:val="Bullet level 3"/>
    <w:basedOn w:val="Bodycopy"/>
    <w:qFormat/>
    <w:rsid w:val="009B3C22"/>
    <w:pPr>
      <w:numPr>
        <w:ilvl w:val="2"/>
        <w:numId w:val="8"/>
      </w:num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locked/>
    <w:rsid w:val="0008546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46C"/>
    <w:rPr>
      <w:rFonts w:ascii="Tahoma" w:hAnsi="Tahoma" w:cs="Tahoma"/>
      <w:color w:val="00000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2"/>
    <w:rsid w:val="00681730"/>
    <w:rPr>
      <w:rFonts w:ascii="Arial" w:eastAsiaTheme="majorEastAsia" w:hAnsi="Arial" w:cstheme="majorBidi"/>
      <w:b/>
      <w:i/>
      <w:iCs/>
    </w:rPr>
  </w:style>
  <w:style w:type="character" w:customStyle="1" w:styleId="Heading8Char">
    <w:name w:val="Heading 8 Char"/>
    <w:basedOn w:val="DefaultParagraphFont"/>
    <w:link w:val="Heading8"/>
    <w:uiPriority w:val="2"/>
    <w:rsid w:val="00681730"/>
    <w:rPr>
      <w:rFonts w:ascii="Arial" w:eastAsiaTheme="majorEastAsia" w:hAnsi="Arial" w:cstheme="majorBidi"/>
      <w:i/>
    </w:rPr>
  </w:style>
  <w:style w:type="character" w:customStyle="1" w:styleId="Heading9Char">
    <w:name w:val="Heading 9 Char"/>
    <w:basedOn w:val="DefaultParagraphFont"/>
    <w:link w:val="Heading9"/>
    <w:uiPriority w:val="2"/>
    <w:rsid w:val="00681730"/>
    <w:rPr>
      <w:rFonts w:ascii="Arial" w:eastAsiaTheme="majorEastAsia" w:hAnsi="Arial" w:cstheme="majorBidi"/>
      <w:b/>
      <w:iCs/>
      <w:sz w:val="18"/>
    </w:rPr>
  </w:style>
  <w:style w:type="paragraph" w:customStyle="1" w:styleId="Oddfooter">
    <w:name w:val="Odd footer"/>
    <w:basedOn w:val="Footer"/>
    <w:semiHidden/>
    <w:rsid w:val="00E7204E"/>
    <w:rPr>
      <w:b/>
    </w:rPr>
  </w:style>
  <w:style w:type="paragraph" w:customStyle="1" w:styleId="Bulletlevel1-end">
    <w:name w:val="Bullet level 1 - end"/>
    <w:basedOn w:val="Bulletlevel1"/>
    <w:rsid w:val="008B7EFD"/>
    <w:pPr>
      <w:spacing w:after="240"/>
    </w:pPr>
  </w:style>
  <w:style w:type="paragraph" w:customStyle="1" w:styleId="Bulletlevel2-end">
    <w:name w:val="Bullet level 2 - end"/>
    <w:basedOn w:val="Bulletlevel2"/>
    <w:rsid w:val="008B7EFD"/>
    <w:pPr>
      <w:spacing w:after="240"/>
    </w:pPr>
    <w:rPr>
      <w:rFonts w:cs="Arial"/>
    </w:rPr>
  </w:style>
  <w:style w:type="paragraph" w:customStyle="1" w:styleId="Bulletlevel3-end">
    <w:name w:val="Bullet level 3 - end"/>
    <w:basedOn w:val="Bulletlevel3"/>
    <w:rsid w:val="0044775B"/>
    <w:pPr>
      <w:spacing w:after="240"/>
    </w:pPr>
  </w:style>
  <w:style w:type="paragraph" w:customStyle="1" w:styleId="Bulletlevel4">
    <w:name w:val="Bullet level 4"/>
    <w:basedOn w:val="Bodycopy"/>
    <w:qFormat/>
    <w:rsid w:val="006F623A"/>
    <w:pPr>
      <w:numPr>
        <w:ilvl w:val="3"/>
        <w:numId w:val="8"/>
      </w:numPr>
      <w:spacing w:after="120"/>
    </w:pPr>
  </w:style>
  <w:style w:type="paragraph" w:customStyle="1" w:styleId="Bulletlevel5">
    <w:name w:val="Bullet level 5"/>
    <w:basedOn w:val="Bodycopy"/>
    <w:rsid w:val="006F623A"/>
    <w:pPr>
      <w:numPr>
        <w:ilvl w:val="4"/>
        <w:numId w:val="8"/>
      </w:numPr>
      <w:spacing w:after="120"/>
    </w:pPr>
  </w:style>
  <w:style w:type="paragraph" w:customStyle="1" w:styleId="Bulletlevel6">
    <w:name w:val="Bullet level 6"/>
    <w:basedOn w:val="Bodycopy"/>
    <w:rsid w:val="006F623A"/>
    <w:pPr>
      <w:numPr>
        <w:ilvl w:val="5"/>
        <w:numId w:val="8"/>
      </w:numPr>
      <w:spacing w:after="120"/>
    </w:pPr>
  </w:style>
  <w:style w:type="paragraph" w:customStyle="1" w:styleId="Bulletlevel7">
    <w:name w:val="Bullet level 7"/>
    <w:basedOn w:val="Bodycopy"/>
    <w:rsid w:val="006F623A"/>
    <w:pPr>
      <w:numPr>
        <w:ilvl w:val="6"/>
        <w:numId w:val="8"/>
      </w:numPr>
      <w:spacing w:after="120"/>
    </w:pPr>
  </w:style>
  <w:style w:type="paragraph" w:customStyle="1" w:styleId="Bulletlevel8">
    <w:name w:val="Bullet level 8"/>
    <w:basedOn w:val="Bodycopy"/>
    <w:rsid w:val="006F623A"/>
    <w:pPr>
      <w:numPr>
        <w:ilvl w:val="7"/>
        <w:numId w:val="8"/>
      </w:numPr>
      <w:spacing w:after="120"/>
      <w:ind w:left="1383" w:hanging="173"/>
    </w:pPr>
  </w:style>
  <w:style w:type="paragraph" w:customStyle="1" w:styleId="Bulletlevel9">
    <w:name w:val="Bullet level 9"/>
    <w:basedOn w:val="Bodycopy"/>
    <w:rsid w:val="006F623A"/>
    <w:pPr>
      <w:numPr>
        <w:ilvl w:val="8"/>
        <w:numId w:val="8"/>
      </w:numPr>
      <w:spacing w:after="120"/>
    </w:pPr>
  </w:style>
  <w:style w:type="paragraph" w:customStyle="1" w:styleId="Bulletlevel4-end">
    <w:name w:val="Bullet level 4 - end"/>
    <w:basedOn w:val="Bulletlevel4"/>
    <w:rsid w:val="00757F36"/>
    <w:pPr>
      <w:spacing w:after="240"/>
    </w:pPr>
  </w:style>
  <w:style w:type="paragraph" w:customStyle="1" w:styleId="Bulletlevel5-end">
    <w:name w:val="Bullet level 5 - end"/>
    <w:basedOn w:val="Bulletlevel5"/>
    <w:rsid w:val="00757F36"/>
    <w:pPr>
      <w:spacing w:after="240"/>
    </w:pPr>
  </w:style>
  <w:style w:type="paragraph" w:customStyle="1" w:styleId="Bulletlevel6-end">
    <w:name w:val="Bullet level 6 - end"/>
    <w:basedOn w:val="Bulletlevel6"/>
    <w:rsid w:val="00757F36"/>
    <w:pPr>
      <w:spacing w:after="240"/>
    </w:pPr>
  </w:style>
  <w:style w:type="paragraph" w:customStyle="1" w:styleId="Bulletlevel7-end">
    <w:name w:val="Bullet level 7 - end"/>
    <w:basedOn w:val="Bulletlevel7"/>
    <w:rsid w:val="00757F36"/>
    <w:pPr>
      <w:spacing w:after="240"/>
    </w:pPr>
  </w:style>
  <w:style w:type="paragraph" w:customStyle="1" w:styleId="Bulletlevel8-end">
    <w:name w:val="Bullet level 8 - end"/>
    <w:basedOn w:val="Bulletlevel8"/>
    <w:rsid w:val="00757F36"/>
    <w:pPr>
      <w:spacing w:after="240"/>
    </w:pPr>
  </w:style>
  <w:style w:type="paragraph" w:customStyle="1" w:styleId="Bulletlevel9-end">
    <w:name w:val="Bullet level 9 - end"/>
    <w:basedOn w:val="Bulletlevel9"/>
    <w:rsid w:val="00757F36"/>
    <w:pPr>
      <w:spacing w:after="240"/>
    </w:pPr>
  </w:style>
  <w:style w:type="paragraph" w:customStyle="1" w:styleId="Numbered1">
    <w:name w:val="Numbered 1."/>
    <w:basedOn w:val="Bodycopy"/>
    <w:qFormat/>
    <w:rsid w:val="004545D3"/>
    <w:pPr>
      <w:numPr>
        <w:numId w:val="9"/>
      </w:numPr>
      <w:tabs>
        <w:tab w:val="left" w:pos="360"/>
      </w:tabs>
      <w:spacing w:after="120"/>
    </w:pPr>
  </w:style>
  <w:style w:type="paragraph" w:customStyle="1" w:styleId="Numbereda">
    <w:name w:val="Numbered a."/>
    <w:basedOn w:val="Bodycopy"/>
    <w:rsid w:val="004545D3"/>
    <w:pPr>
      <w:numPr>
        <w:ilvl w:val="1"/>
        <w:numId w:val="9"/>
      </w:numPr>
      <w:spacing w:after="120"/>
    </w:pPr>
  </w:style>
  <w:style w:type="paragraph" w:customStyle="1" w:styleId="Numberedi">
    <w:name w:val="Numbered i."/>
    <w:basedOn w:val="Bodycopy"/>
    <w:rsid w:val="004545D3"/>
    <w:pPr>
      <w:numPr>
        <w:ilvl w:val="2"/>
        <w:numId w:val="10"/>
      </w:numPr>
      <w:spacing w:after="120"/>
      <w:ind w:left="864"/>
    </w:pPr>
  </w:style>
  <w:style w:type="paragraph" w:customStyle="1" w:styleId="Numbered1-end">
    <w:name w:val="Numbered 1. - end"/>
    <w:basedOn w:val="Numbered1"/>
    <w:rsid w:val="004545D3"/>
    <w:pPr>
      <w:spacing w:after="240"/>
    </w:pPr>
  </w:style>
  <w:style w:type="paragraph" w:customStyle="1" w:styleId="Numbereda-end">
    <w:name w:val="Numbered a. - end"/>
    <w:basedOn w:val="Numbereda"/>
    <w:rsid w:val="004545D3"/>
    <w:pPr>
      <w:spacing w:after="240"/>
    </w:pPr>
  </w:style>
  <w:style w:type="paragraph" w:customStyle="1" w:styleId="Numberedi-end">
    <w:name w:val="Numbered i. - end"/>
    <w:basedOn w:val="Numberedi"/>
    <w:rsid w:val="004545D3"/>
    <w:pPr>
      <w:spacing w:after="240"/>
    </w:pPr>
  </w:style>
  <w:style w:type="paragraph" w:customStyle="1" w:styleId="Graphic-Large">
    <w:name w:val="Graphic - Large"/>
    <w:basedOn w:val="Bodycopy"/>
    <w:rsid w:val="00E0252C"/>
    <w:pPr>
      <w:ind w:left="-2160"/>
    </w:pPr>
    <w:rPr>
      <w:rFonts w:eastAsia="Times New Roman"/>
    </w:rPr>
  </w:style>
  <w:style w:type="paragraph" w:customStyle="1" w:styleId="Bodycopy-bulletintro">
    <w:name w:val="Body copy - bullet intro"/>
    <w:basedOn w:val="Bodycopy"/>
    <w:rsid w:val="00C64B92"/>
    <w:pPr>
      <w:spacing w:after="120"/>
    </w:pPr>
  </w:style>
  <w:style w:type="paragraph" w:customStyle="1" w:styleId="Bodycopy-introparagraph">
    <w:name w:val="Body copy - intro paragraph"/>
    <w:basedOn w:val="Bodycopy"/>
    <w:rsid w:val="00E0252C"/>
    <w:pPr>
      <w:spacing w:after="360"/>
    </w:pPr>
  </w:style>
  <w:style w:type="paragraph" w:customStyle="1" w:styleId="Bioquote">
    <w:name w:val="Bio quote"/>
    <w:basedOn w:val="Pulloutquote"/>
    <w:rsid w:val="000F6517"/>
    <w:pPr>
      <w:framePr w:wrap="around"/>
      <w:pBdr>
        <w:top w:val="none" w:sz="0" w:space="0" w:color="auto"/>
      </w:pBdr>
    </w:pPr>
  </w:style>
  <w:style w:type="paragraph" w:customStyle="1" w:styleId="Bioimage">
    <w:name w:val="Bio image"/>
    <w:basedOn w:val="Bioquote"/>
    <w:rsid w:val="000F6517"/>
    <w:pPr>
      <w:framePr w:wrap="around"/>
      <w:spacing w:after="180"/>
    </w:pPr>
    <w:rPr>
      <w:rFonts w:ascii="Arial" w:hAnsi="Arial"/>
      <w:color w:val="auto"/>
      <w:sz w:val="20"/>
    </w:rPr>
  </w:style>
  <w:style w:type="paragraph" w:customStyle="1" w:styleId="Graphic-alignwithbodycopy">
    <w:name w:val="Graphic - align with body copy"/>
    <w:basedOn w:val="Bodycopy"/>
    <w:rsid w:val="00141F8C"/>
    <w:pPr>
      <w:widowControl w:val="0"/>
      <w:spacing w:line="240" w:lineRule="auto"/>
    </w:pPr>
    <w:rPr>
      <w:noProof/>
    </w:rPr>
  </w:style>
  <w:style w:type="paragraph" w:customStyle="1" w:styleId="BSubheading-Blue">
    <w:name w:val="B Subheading - Blue"/>
    <w:basedOn w:val="Heading2"/>
    <w:rsid w:val="00513CC3"/>
    <w:pPr>
      <w:spacing w:before="0" w:after="0" w:line="240" w:lineRule="exact"/>
    </w:pPr>
    <w:rPr>
      <w:color w:val="00A1DE" w:themeColor="accent3"/>
      <w:sz w:val="19"/>
      <w:szCs w:val="19"/>
    </w:rPr>
  </w:style>
  <w:style w:type="paragraph" w:customStyle="1" w:styleId="BSubheading-Green">
    <w:name w:val="B Subheading - Green"/>
    <w:basedOn w:val="Heading2"/>
    <w:rsid w:val="00513CC3"/>
    <w:pPr>
      <w:keepNext w:val="0"/>
      <w:keepLines w:val="0"/>
      <w:spacing w:before="0" w:after="0" w:line="240" w:lineRule="exact"/>
    </w:pPr>
    <w:rPr>
      <w:sz w:val="19"/>
      <w:szCs w:val="19"/>
    </w:rPr>
  </w:style>
  <w:style w:type="paragraph" w:customStyle="1" w:styleId="APageheading">
    <w:name w:val="A Page heading"/>
    <w:basedOn w:val="Normal"/>
    <w:rsid w:val="007211F1"/>
    <w:pPr>
      <w:spacing w:before="480"/>
    </w:pPr>
    <w:rPr>
      <w:rFonts w:ascii="Times New Roman" w:hAnsi="Times New Roman"/>
      <w:color w:val="002776" w:themeColor="text2"/>
      <w:kern w:val="28"/>
      <w:sz w:val="70"/>
      <w:szCs w:val="70"/>
    </w:rPr>
  </w:style>
  <w:style w:type="paragraph" w:customStyle="1" w:styleId="APageheadinglinetwo-Green">
    <w:name w:val="A Page heading line two - Green"/>
    <w:basedOn w:val="APageheading"/>
    <w:rsid w:val="007211F1"/>
    <w:pPr>
      <w:spacing w:before="0" w:after="800"/>
    </w:pPr>
    <w:rPr>
      <w:color w:val="92D400" w:themeColor="accent2"/>
    </w:rPr>
  </w:style>
  <w:style w:type="paragraph" w:customStyle="1" w:styleId="CSubheading">
    <w:name w:val="C Subheading"/>
    <w:basedOn w:val="Heading3"/>
    <w:rsid w:val="008D5382"/>
    <w:pPr>
      <w:keepLines w:val="0"/>
      <w:spacing w:before="0" w:after="0" w:line="240" w:lineRule="exact"/>
    </w:pPr>
    <w:rPr>
      <w:sz w:val="19"/>
    </w:rPr>
  </w:style>
  <w:style w:type="paragraph" w:customStyle="1" w:styleId="DSubheading">
    <w:name w:val="D Subheading"/>
    <w:basedOn w:val="Heading4"/>
    <w:rsid w:val="008D5382"/>
    <w:pPr>
      <w:keepLines w:val="0"/>
      <w:spacing w:before="0" w:after="0" w:line="240" w:lineRule="exact"/>
    </w:pPr>
    <w:rPr>
      <w:sz w:val="19"/>
    </w:rPr>
  </w:style>
  <w:style w:type="paragraph" w:styleId="NormalWeb">
    <w:name w:val="Normal (Web)"/>
    <w:basedOn w:val="Normal"/>
    <w:uiPriority w:val="99"/>
    <w:semiHidden/>
    <w:unhideWhenUsed/>
    <w:locked/>
    <w:rsid w:val="00AF28F4"/>
    <w:pPr>
      <w:spacing w:before="100" w:beforeAutospacing="1" w:after="100" w:afterAutospacing="1"/>
    </w:pPr>
    <w:rPr>
      <w:rFonts w:ascii="Times New Roman" w:eastAsiaTheme="minorEastAsia" w:hAnsi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1"/>
    <w:unhideWhenUsed/>
    <w:rsid w:val="007211F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1"/>
    <w:rsid w:val="007211F1"/>
    <w:rPr>
      <w:rFonts w:ascii="Arial" w:hAnsi="Arial"/>
      <w:color w:val="000000"/>
    </w:rPr>
  </w:style>
  <w:style w:type="character" w:customStyle="1" w:styleId="tooltiptext">
    <w:name w:val="tooltip_text"/>
    <w:basedOn w:val="DefaultParagraphFont"/>
    <w:rsid w:val="00801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hyperlink" Target="http://www.deloitte.com/about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hyperlink" Target="http://www.deloitte.com/us/abou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deloitte.com/abou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ceac.state.gov/genniv/" TargetMode="External"/><Relationship Id="rId24" Type="http://schemas.microsoft.com/office/2011/relationships/people" Target="people.xml"/><Relationship Id="rId5" Type="http://schemas.openxmlformats.org/officeDocument/2006/relationships/styles" Target="style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www.deloitte.com/us/about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namala\Documents\DCS%20Work%20Folder\08-06-14\DCS1061145\Final\New%20folder\DS160%20Guides\Word%20sales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2776"/>
      </a:dk1>
      <a:lt1>
        <a:srgbClr val="FFFFFF"/>
      </a:lt1>
      <a:dk2>
        <a:srgbClr val="002776"/>
      </a:dk2>
      <a:lt2>
        <a:srgbClr val="FFFFFF"/>
      </a:lt2>
      <a:accent1>
        <a:srgbClr val="002776"/>
      </a:accent1>
      <a:accent2>
        <a:srgbClr val="92D400"/>
      </a:accent2>
      <a:accent3>
        <a:srgbClr val="00A1DE"/>
      </a:accent3>
      <a:accent4>
        <a:srgbClr val="3C8A2E"/>
      </a:accent4>
      <a:accent5>
        <a:srgbClr val="72C7E7"/>
      </a:accent5>
      <a:accent6>
        <a:srgbClr val="C9DD03"/>
      </a:accent6>
      <a:hlink>
        <a:srgbClr val="00A1DE"/>
      </a:hlink>
      <a:folHlink>
        <a:srgbClr val="72C7E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Image" ma:contentTypeID="0x0101009148F5A04DDD49CBA7127AADA5FB792B00AADE34325A8B49CDA8BB4DB53328F214008FCC019C3711E7488A5CAC306710030F" ma:contentTypeVersion="1" ma:contentTypeDescription="Upload an image." ma:contentTypeScope="" ma:versionID="029a5655a75fa9c4153c32fb4e1cc204">
  <xsd:schema xmlns:xsd="http://www.w3.org/2001/XMLSchema" xmlns:xs="http://www.w3.org/2001/XMLSchema" xmlns:p="http://schemas.microsoft.com/office/2006/metadata/properties" xmlns:ns1="http://schemas.microsoft.com/sharepoint/v3" xmlns:ns2="FCF23EF9-A0C5-48E3-8B40-A7C5DB3D57C4" xmlns:ns3="http://schemas.microsoft.com/sharepoint/v3/fields" targetNamespace="http://schemas.microsoft.com/office/2006/metadata/properties" ma:root="true" ma:fieldsID="3680ac80b413855d438019932e8ca4cd" ns1:_="" ns2:_="" ns3:_="">
    <xsd:import namespace="http://schemas.microsoft.com/sharepoint/v3"/>
    <xsd:import namespace="FCF23EF9-A0C5-48E3-8B40-A7C5DB3D57C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FileRef" minOccurs="0"/>
                <xsd:element ref="ns1:File_x0020_Type" minOccurs="0"/>
                <xsd:element ref="ns1:HTML_x0020_File_x0020_Type" minOccurs="0"/>
                <xsd:element ref="ns1:FSObjType" minOccurs="0"/>
                <xsd:element ref="ns2:ThumbnailExists" minOccurs="0"/>
                <xsd:element ref="ns2:PreviewExists" minOccurs="0"/>
                <xsd:element ref="ns2:ImageWidth" minOccurs="0"/>
                <xsd:element ref="ns2:ImageWidth" minOccurs="0"/>
                <xsd:element ref="ns2:ImageHeight" minOccurs="0"/>
                <xsd:element ref="ns2:ImageCreateDate" minOccurs="0"/>
                <xsd:element ref="ns3:wic_System_Copyrigh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FileRef" ma:index="8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_x0020_Type" ma:index="9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10" nillable="true" ma:displayName="HTML File Type" ma:hidden="true" ma:internalName="HTML_x0020_File_x0020_Type" ma:readOnly="true">
      <xsd:simpleType>
        <xsd:restriction base="dms:Text"/>
      </xsd:simpleType>
    </xsd:element>
    <xsd:element name="FSObjType" ma:index="11" nillable="true" ma:displayName="Item Type" ma:hidden="true" ma:list="Docs" ma:internalName="FSObjType" ma:readOnly="true" ma:showField="FSTyp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23EF9-A0C5-48E3-8B40-A7C5DB3D57C4" elementFormDefault="qualified">
    <xsd:import namespace="http://schemas.microsoft.com/office/2006/documentManagement/types"/>
    <xsd:import namespace="http://schemas.microsoft.com/office/infopath/2007/PartnerControls"/>
    <xsd:element name="ThumbnailExists" ma:index="18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19" nillable="true" ma:displayName="Preview Exists" ma:default="FALSE" ma:hidden="true" ma:internalName="PreviewExists" ma:readOnly="true">
      <xsd:simpleType>
        <xsd:restriction base="dms:Boolean"/>
      </xsd:simpleType>
    </xsd:element>
    <xsd:element name="ImageWidth" ma:index="20" nillable="true" ma:displayName="Width" ma:internalName="ImageWidth" ma:readOnly="true">
      <xsd:simpleType>
        <xsd:restriction base="dms:Unknown"/>
      </xsd:simpleType>
    </xsd:element>
    <xsd:element name="ImageWidth" ma:index="22" nillable="true" ma:displayName="Width" ma:internalName="ImageWidth" ma:readOnly="true">
      <xsd:simpleType>
        <xsd:restriction base="dms:Unknown"/>
      </xsd:simpleType>
    </xsd:element>
    <xsd:element name="ImageHeight" ma:index="23" nillable="true" ma:displayName="Height" ma:internalName="ImageHeight" ma:readOnly="true">
      <xsd:simpleType>
        <xsd:restriction base="dms:Unknown"/>
      </xsd:simpleType>
    </xsd:element>
    <xsd:element name="ImageCreateDate" ma:index="26" nillable="true" ma:displayName="Date Picture Taken" ma:format="DateTime" ma:hidden="true" ma:internalName="ImageCreat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wic_System_Copyright" ma:index="27" nillable="true" ma:displayName="Copyright" ma:internalName="wic_System_Copyrigh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5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24" ma:displayName="Comments"/>
        <xsd:element name="keywords" minOccurs="0" maxOccurs="1" type="xsd:string" ma:index="14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0817C-DD0B-44A1-A540-E988C12428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64FAF4-BE52-49B7-95A1-333A3ED454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CF23EF9-A0C5-48E3-8B40-A7C5DB3D57C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67DD11-E9B1-4A73-9EFD-C6D0ED872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sales sheet template</Template>
  <TotalTime>154</TotalTime>
  <Pages>4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Deloitte proposal document A4</vt:lpstr>
    </vt:vector>
  </TitlesOfParts>
  <Company>TP</Company>
  <LinksUpToDate>false</LinksUpToDate>
  <CharactersWithSpaces>6458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Deloitte proposal document A4</dc:title>
  <dc:creator>Namala, Naveen Kumar</dc:creator>
  <cp:lastModifiedBy>Puligilla, Santhosh Kumar</cp:lastModifiedBy>
  <cp:revision>13</cp:revision>
  <cp:lastPrinted>2011-06-02T13:19:00Z</cp:lastPrinted>
  <dcterms:created xsi:type="dcterms:W3CDTF">2014-08-07T11:03:00Z</dcterms:created>
  <dcterms:modified xsi:type="dcterms:W3CDTF">2014-08-27T06:18:00Z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0x0101009148F5A04DDD49CBA7127AADA5FB792B00AADE34325A8B49CDA8BB4DB53328F214008FCC019C3711E7488A5CAC306710030F</vt:lpwstr>
  </property>
</Properties>
</file>